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6E1" w:rsidRPr="00852480" w:rsidRDefault="007D06E1" w:rsidP="007D06E1">
      <w:pPr>
        <w:rPr>
          <w:noProof/>
        </w:rPr>
      </w:pPr>
      <w:r w:rsidRPr="003157DE">
        <w:rPr>
          <w:noProof/>
          <w:lang w:eastAsia="id-ID"/>
        </w:rPr>
        <w:drawing>
          <wp:anchor distT="0" distB="0" distL="114300" distR="114300" simplePos="0" relativeHeight="251661312" behindDoc="0" locked="0" layoutInCell="1" allowOverlap="1" wp14:anchorId="0F2FBD16" wp14:editId="3575B63D">
            <wp:simplePos x="0" y="0"/>
            <wp:positionH relativeFrom="margin">
              <wp:align>left</wp:align>
            </wp:positionH>
            <wp:positionV relativeFrom="paragraph">
              <wp:posOffset>-7620</wp:posOffset>
            </wp:positionV>
            <wp:extent cx="1605600" cy="914400"/>
            <wp:effectExtent l="0" t="0" r="0" b="0"/>
            <wp:wrapNone/>
            <wp:docPr id="138"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56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646E9">
        <w:rPr>
          <w:noProof/>
        </w:rPr>
        <w:tab/>
      </w:r>
      <w:r w:rsidRPr="00852480">
        <w:rPr>
          <w:noProof/>
        </w:rPr>
        <w:t xml:space="preserve"> </w: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59264" behindDoc="1" locked="0" layoutInCell="1" allowOverlap="1" wp14:anchorId="5C2BA948" wp14:editId="120A0ED8">
                <wp:simplePos x="0" y="0"/>
                <wp:positionH relativeFrom="column">
                  <wp:posOffset>-1269365</wp:posOffset>
                </wp:positionH>
                <wp:positionV relativeFrom="paragraph">
                  <wp:posOffset>151765</wp:posOffset>
                </wp:positionV>
                <wp:extent cx="5760720" cy="5718175"/>
                <wp:effectExtent l="0" t="0" r="0" b="0"/>
                <wp:wrapNone/>
                <wp:docPr id="45080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57181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25C57EB6" id="Rectangle 2" o:spid="_x0000_s1026" style="position:absolute;margin-left:-99.95pt;margin-top:11.95pt;width:453.6pt;height:4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" fillcolor="#0067ac" stroked="f"/>
            </w:pict>
          </mc:Fallback>
        </mc:AlternateContent>
      </w:r>
    </w:p>
    <w:p w:rsidR="007D06E1" w:rsidRPr="00852480" w:rsidRDefault="007D06E1" w:rsidP="007D06E1">
      <w:pPr>
        <w:rPr>
          <w:noProof/>
        </w:rPr>
      </w:pPr>
      <w:r w:rsidRPr="00852480">
        <w:rPr>
          <w:noProof/>
          <w:lang w:eastAsia="id-ID"/>
        </w:rPr>
        <mc:AlternateContent>
          <mc:Choice Requires="wps">
            <w:drawing>
              <wp:anchor distT="0" distB="0" distL="114300" distR="114300" simplePos="0" relativeHeight="251660288" behindDoc="0" locked="0" layoutInCell="1" allowOverlap="1" wp14:anchorId="26E82639" wp14:editId="330F2390">
                <wp:simplePos x="0" y="0"/>
                <wp:positionH relativeFrom="margin">
                  <wp:posOffset>1270</wp:posOffset>
                </wp:positionH>
                <wp:positionV relativeFrom="paragraph">
                  <wp:posOffset>168910</wp:posOffset>
                </wp:positionV>
                <wp:extent cx="3870325" cy="4308475"/>
                <wp:effectExtent l="0" t="0" r="0" b="0"/>
                <wp:wrapNone/>
                <wp:docPr id="45080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325" cy="430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F59" w:rsidRPr="00F16F0B" w:rsidRDefault="005E6F59"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5E6F59" w:rsidRPr="0064297E" w:rsidRDefault="005E6F59" w:rsidP="007D06E1">
                            <w:pPr>
                              <w:rPr>
                                <w:rFonts w:ascii="Trebuchet MS" w:hAnsi="Trebuchet MS"/>
                                <w:b/>
                                <w:color w:val="FFFFFF"/>
                                <w:sz w:val="20"/>
                                <w:szCs w:val="20"/>
                              </w:rPr>
                            </w:pPr>
                          </w:p>
                          <w:p w:rsidR="005E6F59" w:rsidRPr="001B0904" w:rsidRDefault="005E6F59"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5E6F59" w:rsidRDefault="005E6F59" w:rsidP="007D06E1">
                            <w:pPr>
                              <w:rPr>
                                <w:rFonts w:ascii="Trebuchet MS" w:hAnsi="Trebuchet MS"/>
                                <w:b/>
                                <w:color w:val="FFFFFF"/>
                                <w:sz w:val="20"/>
                                <w:szCs w:val="28"/>
                              </w:rPr>
                            </w:pPr>
                          </w:p>
                          <w:p w:rsidR="005E6F59" w:rsidRPr="00C824D2" w:rsidRDefault="005E6F59" w:rsidP="007D06E1">
                            <w:pPr>
                              <w:rPr>
                                <w:rFonts w:ascii="Trebuchet MS" w:hAnsi="Trebuchet MS"/>
                                <w:b/>
                                <w:color w:val="FFFFFF"/>
                                <w:sz w:val="20"/>
                                <w:szCs w:val="28"/>
                              </w:rPr>
                            </w:pPr>
                          </w:p>
                          <w:p w:rsidR="005E6F59" w:rsidRPr="004433AA" w:rsidRDefault="005E6F59" w:rsidP="007D06E1">
                            <w:pPr>
                              <w:rPr>
                                <w:rFonts w:ascii="Trebuchet MS" w:hAnsi="Trebuchet MS"/>
                                <w:b/>
                                <w:color w:val="FFFFFF"/>
                                <w:sz w:val="20"/>
                                <w:szCs w:val="20"/>
                              </w:rPr>
                            </w:pPr>
                            <w:r>
                              <w:rPr>
                                <w:rFonts w:ascii="Trebuchet MS" w:hAnsi="Trebuchet MS"/>
                                <w:b/>
                                <w:color w:val="FFFFFF"/>
                                <w:sz w:val="20"/>
                                <w:szCs w:val="20"/>
                              </w:rPr>
                              <w:t>TITIES NOVANINDA OVARI</w:t>
                            </w:r>
                          </w:p>
                          <w:p w:rsidR="005E6F59" w:rsidRPr="004433AA" w:rsidRDefault="005E6F59" w:rsidP="007D06E1">
                            <w:pPr>
                              <w:rPr>
                                <w:rFonts w:ascii="Trebuchet MS" w:hAnsi="Trebuchet MS"/>
                                <w:b/>
                                <w:color w:val="FFFFFF"/>
                                <w:sz w:val="20"/>
                                <w:szCs w:val="20"/>
                              </w:rPr>
                            </w:pPr>
                            <w:r>
                              <w:rPr>
                                <w:rFonts w:ascii="Trebuchet MS" w:hAnsi="Trebuchet MS"/>
                                <w:b/>
                                <w:color w:val="FFFFFF"/>
                                <w:sz w:val="20"/>
                                <w:szCs w:val="20"/>
                              </w:rPr>
                              <w:t>NRP 5113100083</w:t>
                            </w:r>
                          </w:p>
                          <w:p w:rsidR="005E6F59" w:rsidRDefault="005E6F59" w:rsidP="007D06E1">
                            <w:pPr>
                              <w:rPr>
                                <w:rFonts w:ascii="Trebuchet MS" w:hAnsi="Trebuchet MS"/>
                                <w:color w:val="FFFFFF"/>
                                <w:sz w:val="20"/>
                                <w:szCs w:val="20"/>
                              </w:rPr>
                            </w:pPr>
                          </w:p>
                          <w:p w:rsidR="005E6F59" w:rsidRPr="004433AA" w:rsidRDefault="005E6F59" w:rsidP="007D06E1">
                            <w:pPr>
                              <w:rPr>
                                <w:rFonts w:ascii="Trebuchet MS" w:hAnsi="Trebuchet MS"/>
                                <w:color w:val="FFFFFF"/>
                                <w:sz w:val="20"/>
                                <w:szCs w:val="20"/>
                              </w:rPr>
                            </w:pPr>
                          </w:p>
                          <w:p w:rsidR="005E6F59" w:rsidRPr="004433AA" w:rsidRDefault="005E6F59" w:rsidP="007D06E1">
                            <w:pPr>
                              <w:rPr>
                                <w:rFonts w:ascii="Trebuchet MS" w:hAnsi="Trebuchet MS"/>
                                <w:color w:val="FFFFFF"/>
                                <w:sz w:val="20"/>
                                <w:szCs w:val="20"/>
                              </w:rPr>
                            </w:pPr>
                          </w:p>
                          <w:p w:rsidR="005E6F59" w:rsidRPr="004433AA" w:rsidRDefault="005E6F59"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5E6F59" w:rsidRPr="00A27A5C" w:rsidRDefault="005E6F59"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5E6F59" w:rsidRPr="004433AA" w:rsidRDefault="005E6F59" w:rsidP="007D06E1">
                            <w:pPr>
                              <w:pStyle w:val="NoSpacing"/>
                              <w:rPr>
                                <w:rFonts w:ascii="Trebuchet MS" w:hAnsi="Trebuchet MS"/>
                                <w:color w:val="FFFFFF"/>
                                <w:sz w:val="20"/>
                                <w:szCs w:val="20"/>
                                <w:lang w:val="id-ID"/>
                              </w:rPr>
                            </w:pPr>
                          </w:p>
                          <w:p w:rsidR="005E6F59" w:rsidRPr="004433AA" w:rsidRDefault="005E6F59"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5E6F59" w:rsidRPr="004433AA" w:rsidRDefault="005E6F59"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5E6F59" w:rsidRPr="004433AA" w:rsidRDefault="005E6F59" w:rsidP="007D06E1">
                            <w:pPr>
                              <w:rPr>
                                <w:rFonts w:ascii="Trebuchet MS" w:hAnsi="Trebuchet MS"/>
                                <w:color w:val="FFFFFF"/>
                                <w:sz w:val="20"/>
                                <w:szCs w:val="20"/>
                              </w:rPr>
                            </w:pPr>
                          </w:p>
                          <w:p w:rsidR="005E6F59" w:rsidRDefault="005E6F59" w:rsidP="007D06E1">
                            <w:pPr>
                              <w:rPr>
                                <w:rFonts w:ascii="Trebuchet MS" w:hAnsi="Trebuchet MS"/>
                                <w:color w:val="FFFFFF"/>
                                <w:sz w:val="20"/>
                                <w:szCs w:val="20"/>
                              </w:rPr>
                            </w:pPr>
                          </w:p>
                          <w:p w:rsidR="005E6F59" w:rsidRPr="004433AA" w:rsidRDefault="005E6F59" w:rsidP="007D06E1">
                            <w:pPr>
                              <w:rPr>
                                <w:rFonts w:ascii="Trebuchet MS" w:hAnsi="Trebuchet MS"/>
                                <w:color w:val="FFFFFF"/>
                                <w:sz w:val="20"/>
                                <w:szCs w:val="20"/>
                              </w:rPr>
                            </w:pPr>
                          </w:p>
                          <w:p w:rsidR="005E6F59" w:rsidRPr="00D51B43" w:rsidRDefault="005E6F59"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5E6F59" w:rsidRPr="004433AA" w:rsidRDefault="005E6F59"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5E6F59" w:rsidRPr="004433AA" w:rsidRDefault="005E6F59"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5E6F59" w:rsidRPr="004433AA" w:rsidRDefault="005E6F59" w:rsidP="007D06E1">
                            <w:pPr>
                              <w:rPr>
                                <w:rFonts w:ascii="Trebuchet MS" w:hAnsi="Trebuchet MS"/>
                                <w:color w:val="FFFFFF"/>
                                <w:sz w:val="20"/>
                                <w:szCs w:val="20"/>
                              </w:rPr>
                            </w:pPr>
                            <w:r>
                              <w:rPr>
                                <w:rFonts w:ascii="Trebuchet MS" w:hAnsi="Trebuchet MS"/>
                                <w:color w:val="FFFFFF"/>
                                <w:sz w:val="20"/>
                                <w:szCs w:val="20"/>
                              </w:rPr>
                              <w:t>Surabaya 2017</w:t>
                            </w:r>
                          </w:p>
                          <w:p w:rsidR="005E6F59" w:rsidRPr="00C824D2" w:rsidRDefault="005E6F59" w:rsidP="007D06E1">
                            <w:pPr>
                              <w:rPr>
                                <w:rFonts w:ascii="Trebuchet MS" w:hAnsi="Trebuchet MS"/>
                                <w:color w:val="FFFFFF"/>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82639" id="_x0000_t202" coordsize="21600,21600" o:spt="202" path="m,l,21600r21600,l21600,xe">
                <v:stroke joinstyle="miter"/>
                <v:path gradientshapeok="t" o:connecttype="rect"/>
              </v:shapetype>
              <v:shape id="Text Box 3" o:spid="_x0000_s1026" type="#_x0000_t202" style="position:absolute;margin-left:.1pt;margin-top:13.3pt;width:304.75pt;height:33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" filled="f" stroked="f">
                <v:textbox>
                  <w:txbxContent>
                    <w:p w:rsidR="005E6F59" w:rsidRPr="00F16F0B" w:rsidRDefault="005E6F59" w:rsidP="007D06E1">
                      <w:pPr>
                        <w:rPr>
                          <w:rFonts w:ascii="Trebuchet MS" w:hAnsi="Trebuchet MS"/>
                          <w:b/>
                          <w:color w:val="FFFFFF"/>
                          <w:sz w:val="20"/>
                          <w:szCs w:val="20"/>
                        </w:rPr>
                      </w:pPr>
                      <w:r w:rsidRPr="004433AA">
                        <w:rPr>
                          <w:rFonts w:ascii="Trebuchet MS" w:hAnsi="Trebuchet MS"/>
                          <w:b/>
                          <w:color w:val="FFFFFF"/>
                          <w:sz w:val="20"/>
                          <w:szCs w:val="20"/>
                        </w:rPr>
                        <w:t xml:space="preserve">TUGAS AKHIR – </w:t>
                      </w:r>
                      <w:r>
                        <w:rPr>
                          <w:rFonts w:ascii="Trebuchet MS" w:hAnsi="Trebuchet MS"/>
                          <w:b/>
                          <w:color w:val="FFFFFF" w:themeColor="background1"/>
                          <w:sz w:val="20"/>
                          <w:szCs w:val="20"/>
                        </w:rPr>
                        <w:t>KI141502</w:t>
                      </w:r>
                    </w:p>
                    <w:p w:rsidR="005E6F59" w:rsidRPr="0064297E" w:rsidRDefault="005E6F59" w:rsidP="007D06E1">
                      <w:pPr>
                        <w:rPr>
                          <w:rFonts w:ascii="Trebuchet MS" w:hAnsi="Trebuchet MS"/>
                          <w:b/>
                          <w:color w:val="FFFFFF"/>
                          <w:sz w:val="20"/>
                          <w:szCs w:val="20"/>
                        </w:rPr>
                      </w:pPr>
                    </w:p>
                    <w:p w:rsidR="005E6F59" w:rsidRPr="001B0904" w:rsidRDefault="005E6F59" w:rsidP="007D06E1">
                      <w:pPr>
                        <w:autoSpaceDE w:val="0"/>
                        <w:autoSpaceDN w:val="0"/>
                        <w:adjustRightInd w:val="0"/>
                        <w:jc w:val="both"/>
                        <w:rPr>
                          <w:rFonts w:ascii="Trebuchet MS" w:hAnsi="Trebuchet MS" w:cs="AdvTimes"/>
                          <w:b/>
                          <w:color w:val="FFFFFF"/>
                          <w:sz w:val="28"/>
                          <w:szCs w:val="28"/>
                          <w:lang w:val="en-US"/>
                        </w:rPr>
                      </w:pPr>
                      <w:r>
                        <w:rPr>
                          <w:rFonts w:ascii="Trebuchet MS" w:hAnsi="Trebuchet MS" w:cs="AdvTimes"/>
                          <w:b/>
                          <w:color w:val="FFFFFF"/>
                          <w:sz w:val="28"/>
                          <w:szCs w:val="28"/>
                        </w:rPr>
                        <w:t>IMPLEMENTASI ELLIPTIC CURVE DIGITAL SIGNATURE ALGORITHM (ECDSA) UNTUK MENGATASI BLACKHOLE DAN WORMHOLE ATTACK PADA KOMUNIKASI V2V DI LINGKUNGAN VANETS</w:t>
                      </w:r>
                    </w:p>
                    <w:p w:rsidR="005E6F59" w:rsidRDefault="005E6F59" w:rsidP="007D06E1">
                      <w:pPr>
                        <w:rPr>
                          <w:rFonts w:ascii="Trebuchet MS" w:hAnsi="Trebuchet MS"/>
                          <w:b/>
                          <w:color w:val="FFFFFF"/>
                          <w:sz w:val="20"/>
                          <w:szCs w:val="28"/>
                        </w:rPr>
                      </w:pPr>
                    </w:p>
                    <w:p w:rsidR="005E6F59" w:rsidRPr="00C824D2" w:rsidRDefault="005E6F59" w:rsidP="007D06E1">
                      <w:pPr>
                        <w:rPr>
                          <w:rFonts w:ascii="Trebuchet MS" w:hAnsi="Trebuchet MS"/>
                          <w:b/>
                          <w:color w:val="FFFFFF"/>
                          <w:sz w:val="20"/>
                          <w:szCs w:val="28"/>
                        </w:rPr>
                      </w:pPr>
                    </w:p>
                    <w:p w:rsidR="005E6F59" w:rsidRPr="004433AA" w:rsidRDefault="005E6F59" w:rsidP="007D06E1">
                      <w:pPr>
                        <w:rPr>
                          <w:rFonts w:ascii="Trebuchet MS" w:hAnsi="Trebuchet MS"/>
                          <w:b/>
                          <w:color w:val="FFFFFF"/>
                          <w:sz w:val="20"/>
                          <w:szCs w:val="20"/>
                        </w:rPr>
                      </w:pPr>
                      <w:r>
                        <w:rPr>
                          <w:rFonts w:ascii="Trebuchet MS" w:hAnsi="Trebuchet MS"/>
                          <w:b/>
                          <w:color w:val="FFFFFF"/>
                          <w:sz w:val="20"/>
                          <w:szCs w:val="20"/>
                        </w:rPr>
                        <w:t>TITIES NOVANINDA OVARI</w:t>
                      </w:r>
                    </w:p>
                    <w:p w:rsidR="005E6F59" w:rsidRPr="004433AA" w:rsidRDefault="005E6F59" w:rsidP="007D06E1">
                      <w:pPr>
                        <w:rPr>
                          <w:rFonts w:ascii="Trebuchet MS" w:hAnsi="Trebuchet MS"/>
                          <w:b/>
                          <w:color w:val="FFFFFF"/>
                          <w:sz w:val="20"/>
                          <w:szCs w:val="20"/>
                        </w:rPr>
                      </w:pPr>
                      <w:r>
                        <w:rPr>
                          <w:rFonts w:ascii="Trebuchet MS" w:hAnsi="Trebuchet MS"/>
                          <w:b/>
                          <w:color w:val="FFFFFF"/>
                          <w:sz w:val="20"/>
                          <w:szCs w:val="20"/>
                        </w:rPr>
                        <w:t>NRP 5113100083</w:t>
                      </w:r>
                    </w:p>
                    <w:p w:rsidR="005E6F59" w:rsidRDefault="005E6F59" w:rsidP="007D06E1">
                      <w:pPr>
                        <w:rPr>
                          <w:rFonts w:ascii="Trebuchet MS" w:hAnsi="Trebuchet MS"/>
                          <w:color w:val="FFFFFF"/>
                          <w:sz w:val="20"/>
                          <w:szCs w:val="20"/>
                        </w:rPr>
                      </w:pPr>
                    </w:p>
                    <w:p w:rsidR="005E6F59" w:rsidRPr="004433AA" w:rsidRDefault="005E6F59" w:rsidP="007D06E1">
                      <w:pPr>
                        <w:rPr>
                          <w:rFonts w:ascii="Trebuchet MS" w:hAnsi="Trebuchet MS"/>
                          <w:color w:val="FFFFFF"/>
                          <w:sz w:val="20"/>
                          <w:szCs w:val="20"/>
                        </w:rPr>
                      </w:pPr>
                    </w:p>
                    <w:p w:rsidR="005E6F59" w:rsidRPr="004433AA" w:rsidRDefault="005E6F59" w:rsidP="007D06E1">
                      <w:pPr>
                        <w:rPr>
                          <w:rFonts w:ascii="Trebuchet MS" w:hAnsi="Trebuchet MS"/>
                          <w:color w:val="FFFFFF"/>
                          <w:sz w:val="20"/>
                          <w:szCs w:val="20"/>
                        </w:rPr>
                      </w:pPr>
                    </w:p>
                    <w:p w:rsidR="005E6F59" w:rsidRPr="004433AA" w:rsidRDefault="005E6F59" w:rsidP="007D06E1">
                      <w:pPr>
                        <w:pStyle w:val="NoSpacing"/>
                        <w:jc w:val="both"/>
                        <w:rPr>
                          <w:rFonts w:ascii="Trebuchet MS" w:hAnsi="Trebuchet MS"/>
                          <w:color w:val="FFFFFF"/>
                          <w:sz w:val="20"/>
                          <w:szCs w:val="20"/>
                          <w:lang w:val="id-ID"/>
                        </w:rPr>
                      </w:pPr>
                      <w:r w:rsidRPr="004433AA">
                        <w:rPr>
                          <w:rFonts w:ascii="Trebuchet MS" w:hAnsi="Trebuchet MS"/>
                          <w:color w:val="FFFFFF"/>
                          <w:sz w:val="20"/>
                          <w:szCs w:val="20"/>
                          <w:lang w:val="id-ID"/>
                        </w:rPr>
                        <w:t>Dosen Pembimbing I</w:t>
                      </w:r>
                    </w:p>
                    <w:p w:rsidR="005E6F59" w:rsidRPr="00A27A5C" w:rsidRDefault="005E6F59" w:rsidP="007D06E1">
                      <w:pPr>
                        <w:pStyle w:val="NoSpacing"/>
                        <w:rPr>
                          <w:rFonts w:ascii="Trebuchet MS" w:hAnsi="Trebuchet MS"/>
                          <w:color w:val="FFFFFF"/>
                          <w:sz w:val="20"/>
                          <w:szCs w:val="20"/>
                        </w:rPr>
                      </w:pPr>
                      <w:r>
                        <w:rPr>
                          <w:rFonts w:ascii="Trebuchet MS" w:hAnsi="Trebuchet MS"/>
                          <w:color w:val="FFFFFF"/>
                          <w:sz w:val="20"/>
                          <w:szCs w:val="20"/>
                          <w:lang w:val="id-ID"/>
                        </w:rPr>
                        <w:t>Dr. Radityo Anggoro, S.Kom., M.Sc.</w:t>
                      </w:r>
                    </w:p>
                    <w:p w:rsidR="005E6F59" w:rsidRPr="004433AA" w:rsidRDefault="005E6F59" w:rsidP="007D06E1">
                      <w:pPr>
                        <w:pStyle w:val="NoSpacing"/>
                        <w:rPr>
                          <w:rFonts w:ascii="Trebuchet MS" w:hAnsi="Trebuchet MS"/>
                          <w:color w:val="FFFFFF"/>
                          <w:sz w:val="20"/>
                          <w:szCs w:val="20"/>
                          <w:lang w:val="id-ID"/>
                        </w:rPr>
                      </w:pPr>
                    </w:p>
                    <w:p w:rsidR="005E6F59" w:rsidRPr="004433AA" w:rsidRDefault="005E6F59" w:rsidP="007D06E1">
                      <w:pPr>
                        <w:rPr>
                          <w:rFonts w:ascii="Trebuchet MS" w:hAnsi="Trebuchet MS"/>
                          <w:color w:val="FFFFFF"/>
                          <w:sz w:val="20"/>
                          <w:szCs w:val="20"/>
                        </w:rPr>
                      </w:pPr>
                      <w:r w:rsidRPr="004433AA">
                        <w:rPr>
                          <w:rFonts w:ascii="Trebuchet MS" w:hAnsi="Trebuchet MS"/>
                          <w:color w:val="FFFFFF"/>
                          <w:sz w:val="20"/>
                          <w:szCs w:val="20"/>
                        </w:rPr>
                        <w:t>Dosen Pembimbing II</w:t>
                      </w:r>
                    </w:p>
                    <w:p w:rsidR="005E6F59" w:rsidRPr="004433AA" w:rsidRDefault="005E6F59" w:rsidP="007D06E1">
                      <w:pPr>
                        <w:rPr>
                          <w:rFonts w:ascii="Trebuchet MS" w:hAnsi="Trebuchet MS"/>
                          <w:color w:val="FFFFFF"/>
                          <w:sz w:val="20"/>
                          <w:szCs w:val="20"/>
                        </w:rPr>
                      </w:pPr>
                      <w:r>
                        <w:rPr>
                          <w:rFonts w:ascii="Trebuchet MS" w:hAnsi="Trebuchet MS"/>
                          <w:color w:val="FFFFFF"/>
                          <w:sz w:val="20"/>
                          <w:szCs w:val="20"/>
                        </w:rPr>
                        <w:t>Henning Titi Ciptaningtyas, S.Kom., M.Kom.</w:t>
                      </w:r>
                    </w:p>
                    <w:p w:rsidR="005E6F59" w:rsidRPr="004433AA" w:rsidRDefault="005E6F59" w:rsidP="007D06E1">
                      <w:pPr>
                        <w:rPr>
                          <w:rFonts w:ascii="Trebuchet MS" w:hAnsi="Trebuchet MS"/>
                          <w:color w:val="FFFFFF"/>
                          <w:sz w:val="20"/>
                          <w:szCs w:val="20"/>
                        </w:rPr>
                      </w:pPr>
                    </w:p>
                    <w:p w:rsidR="005E6F59" w:rsidRDefault="005E6F59" w:rsidP="007D06E1">
                      <w:pPr>
                        <w:rPr>
                          <w:rFonts w:ascii="Trebuchet MS" w:hAnsi="Trebuchet MS"/>
                          <w:color w:val="FFFFFF"/>
                          <w:sz w:val="20"/>
                          <w:szCs w:val="20"/>
                        </w:rPr>
                      </w:pPr>
                    </w:p>
                    <w:p w:rsidR="005E6F59" w:rsidRPr="004433AA" w:rsidRDefault="005E6F59" w:rsidP="007D06E1">
                      <w:pPr>
                        <w:rPr>
                          <w:rFonts w:ascii="Trebuchet MS" w:hAnsi="Trebuchet MS"/>
                          <w:color w:val="FFFFFF"/>
                          <w:sz w:val="20"/>
                          <w:szCs w:val="20"/>
                        </w:rPr>
                      </w:pPr>
                    </w:p>
                    <w:p w:rsidR="005E6F59" w:rsidRPr="00D51B43" w:rsidRDefault="005E6F59" w:rsidP="007D06E1">
                      <w:pPr>
                        <w:rPr>
                          <w:rFonts w:ascii="Trebuchet MS" w:hAnsi="Trebuchet MS"/>
                          <w:color w:val="FFFFFF"/>
                          <w:sz w:val="20"/>
                          <w:szCs w:val="20"/>
                        </w:rPr>
                      </w:pPr>
                      <w:r w:rsidRPr="00D51B43">
                        <w:rPr>
                          <w:rFonts w:ascii="Trebuchet MS" w:hAnsi="Trebuchet MS"/>
                          <w:color w:val="FFFFFF"/>
                          <w:sz w:val="20"/>
                          <w:szCs w:val="20"/>
                        </w:rPr>
                        <w:t>Jurusan Teknik Informatika</w:t>
                      </w:r>
                    </w:p>
                    <w:p w:rsidR="005E6F59" w:rsidRPr="004433AA" w:rsidRDefault="005E6F59" w:rsidP="007D06E1">
                      <w:pPr>
                        <w:rPr>
                          <w:rFonts w:ascii="Trebuchet MS" w:hAnsi="Trebuchet MS"/>
                          <w:color w:val="FFFFFF"/>
                          <w:sz w:val="20"/>
                          <w:szCs w:val="20"/>
                        </w:rPr>
                      </w:pPr>
                      <w:r w:rsidRPr="004433AA">
                        <w:rPr>
                          <w:rFonts w:ascii="Trebuchet MS" w:hAnsi="Trebuchet MS"/>
                          <w:color w:val="FFFFFF"/>
                          <w:sz w:val="20"/>
                          <w:szCs w:val="20"/>
                        </w:rPr>
                        <w:t>Fakultas Teknologi Informasi</w:t>
                      </w:r>
                    </w:p>
                    <w:p w:rsidR="005E6F59" w:rsidRPr="004433AA" w:rsidRDefault="005E6F59" w:rsidP="007D06E1">
                      <w:pPr>
                        <w:rPr>
                          <w:rFonts w:ascii="Trebuchet MS" w:hAnsi="Trebuchet MS"/>
                          <w:color w:val="FFFFFF"/>
                          <w:sz w:val="20"/>
                          <w:szCs w:val="20"/>
                        </w:rPr>
                      </w:pPr>
                      <w:r w:rsidRPr="004433AA">
                        <w:rPr>
                          <w:rFonts w:ascii="Trebuchet MS" w:hAnsi="Trebuchet MS"/>
                          <w:color w:val="FFFFFF"/>
                          <w:sz w:val="20"/>
                          <w:szCs w:val="20"/>
                        </w:rPr>
                        <w:t>Institut Teknologi Sepuluh Nopember</w:t>
                      </w:r>
                    </w:p>
                    <w:p w:rsidR="005E6F59" w:rsidRPr="004433AA" w:rsidRDefault="005E6F59" w:rsidP="007D06E1">
                      <w:pPr>
                        <w:rPr>
                          <w:rFonts w:ascii="Trebuchet MS" w:hAnsi="Trebuchet MS"/>
                          <w:color w:val="FFFFFF"/>
                          <w:sz w:val="20"/>
                          <w:szCs w:val="20"/>
                        </w:rPr>
                      </w:pPr>
                      <w:r>
                        <w:rPr>
                          <w:rFonts w:ascii="Trebuchet MS" w:hAnsi="Trebuchet MS"/>
                          <w:color w:val="FFFFFF"/>
                          <w:sz w:val="20"/>
                          <w:szCs w:val="20"/>
                        </w:rPr>
                        <w:t>Surabaya 2017</w:t>
                      </w:r>
                    </w:p>
                    <w:p w:rsidR="005E6F59" w:rsidRPr="00C824D2" w:rsidRDefault="005E6F59" w:rsidP="007D06E1">
                      <w:pPr>
                        <w:rPr>
                          <w:rFonts w:ascii="Trebuchet MS" w:hAnsi="Trebuchet MS"/>
                          <w:color w:val="FFFFFF"/>
                          <w:sz w:val="20"/>
                        </w:rPr>
                      </w:pPr>
                    </w:p>
                  </w:txbxContent>
                </v:textbox>
                <w10:wrap anchorx="margin"/>
              </v:shape>
            </w:pict>
          </mc:Fallback>
        </mc:AlternateContent>
      </w: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noProof/>
        </w:rPr>
      </w:pPr>
    </w:p>
    <w:p w:rsidR="007D06E1" w:rsidRPr="00852480" w:rsidRDefault="007D06E1" w:rsidP="007D06E1">
      <w:pPr>
        <w:rPr>
          <w:b/>
          <w:noProof/>
        </w:rPr>
        <w:sectPr w:rsidR="007D06E1" w:rsidRPr="00852480" w:rsidSect="007D06E1">
          <w:headerReference w:type="even" r:id="rId9"/>
          <w:headerReference w:type="default" r:id="rId10"/>
          <w:footerReference w:type="even" r:id="rId11"/>
          <w:footerReference w:type="default" r:id="rId12"/>
          <w:headerReference w:type="first" r:id="rId13"/>
          <w:footerReference w:type="first" r:id="rId14"/>
          <w:pgSz w:w="8392" w:h="11907" w:code="11"/>
          <w:pgMar w:top="1418" w:right="1134" w:bottom="1418" w:left="1418" w:header="720" w:footer="720" w:gutter="284"/>
          <w:pgNumType w:fmt="lowerRoman" w:start="1"/>
          <w:cols w:space="720"/>
          <w:titlePg/>
          <w:docGrid w:linePitch="326"/>
        </w:sectPr>
      </w:pPr>
    </w:p>
    <w:p w:rsidR="00EC2CC6" w:rsidRPr="003157DE" w:rsidRDefault="001108F4" w:rsidP="00EC2CC6">
      <w:pPr>
        <w:jc w:val="center"/>
        <w:rPr>
          <w:rFonts w:eastAsia="SimSun"/>
          <w:b/>
          <w:lang w:eastAsia="zh-CN"/>
        </w:rPr>
      </w:pPr>
      <w:r>
        <w:rPr>
          <w:rFonts w:eastAsia="SimSun"/>
          <w:b/>
          <w:i/>
          <w:lang w:eastAsia="zh-CN"/>
        </w:rPr>
        <w:lastRenderedPageBreak/>
        <w:t>[Halaman ini sengaja dikosongkan]</w:t>
      </w:r>
    </w:p>
    <w:p w:rsidR="00640CDE" w:rsidRDefault="00640CDE" w:rsidP="007D06E1">
      <w:pPr>
        <w:rPr>
          <w:b/>
          <w:noProof/>
        </w:rPr>
      </w:pPr>
    </w:p>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Pr="00640CDE" w:rsidRDefault="00640CDE" w:rsidP="00640CDE"/>
    <w:p w:rsidR="00640CDE" w:rsidRDefault="00640CDE" w:rsidP="00640CDE"/>
    <w:p w:rsidR="00640CDE" w:rsidRPr="00640CDE" w:rsidRDefault="00640CDE" w:rsidP="00640CDE"/>
    <w:p w:rsidR="00640CDE" w:rsidRDefault="00640CDE" w:rsidP="00640CDE">
      <w:pPr>
        <w:jc w:val="center"/>
      </w:pPr>
    </w:p>
    <w:p w:rsidR="00640CDE" w:rsidRDefault="00640CDE" w:rsidP="00640CDE"/>
    <w:p w:rsidR="007D06E1" w:rsidRPr="00640CDE" w:rsidRDefault="007D06E1" w:rsidP="00640CDE">
      <w:pPr>
        <w:sectPr w:rsidR="007D06E1" w:rsidRPr="00640CDE" w:rsidSect="00640CDE">
          <w:headerReference w:type="even" r:id="rId15"/>
          <w:headerReference w:type="default" r:id="rId16"/>
          <w:footerReference w:type="even" r:id="rId17"/>
          <w:footerReference w:type="default" r:id="rId18"/>
          <w:headerReference w:type="first" r:id="rId19"/>
          <w:footerReference w:type="first" r:id="rId20"/>
          <w:pgSz w:w="8392" w:h="11907" w:code="11"/>
          <w:pgMar w:top="1418" w:right="1134" w:bottom="1418" w:left="1418" w:header="720" w:footer="720" w:gutter="284"/>
          <w:pgNumType w:fmt="lowerRoman" w:start="1"/>
          <w:cols w:space="720"/>
          <w:titlePg/>
          <w:docGrid w:linePitch="326"/>
        </w:sectPr>
      </w:pPr>
    </w:p>
    <w:p w:rsidR="007D06E1" w:rsidRPr="00852480" w:rsidRDefault="007D06E1" w:rsidP="007D06E1">
      <w:pPr>
        <w:rPr>
          <w:noProof/>
        </w:rPr>
      </w:pPr>
      <w:r w:rsidRPr="00852480">
        <w:rPr>
          <w:noProof/>
          <w:lang w:eastAsia="id-ID"/>
        </w:rPr>
        <w:lastRenderedPageBreak/>
        <w:drawing>
          <wp:anchor distT="0" distB="0" distL="114300" distR="114300" simplePos="0" relativeHeight="251663360" behindDoc="0" locked="0" layoutInCell="1" allowOverlap="1" wp14:anchorId="66D41065" wp14:editId="7085DEA9">
            <wp:simplePos x="0" y="0"/>
            <wp:positionH relativeFrom="margin">
              <wp:align>left</wp:align>
            </wp:positionH>
            <wp:positionV relativeFrom="paragraph">
              <wp:posOffset>10795</wp:posOffset>
            </wp:positionV>
            <wp:extent cx="1604645" cy="914400"/>
            <wp:effectExtent l="0" t="0" r="0" b="0"/>
            <wp:wrapNone/>
            <wp:docPr id="137"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4645" cy="914400"/>
                    </a:xfrm>
                    <a:prstGeom prst="rect">
                      <a:avLst/>
                    </a:prstGeom>
                    <a:noFill/>
                    <a:ln w="9525">
                      <a:noFill/>
                      <a:miter lim="800000"/>
                      <a:headEnd/>
                      <a:tailEnd/>
                    </a:ln>
                  </pic:spPr>
                </pic:pic>
              </a:graphicData>
            </a:graphic>
          </wp:anchor>
        </w:drawing>
      </w:r>
    </w:p>
    <w:p w:rsidR="00123043" w:rsidRDefault="007D06E1" w:rsidP="007D06E1">
      <w:pPr>
        <w:spacing w:after="200" w:line="276" w:lineRule="auto"/>
        <w:ind w:right="27"/>
        <w:jc w:val="center"/>
        <w:rPr>
          <w:noProof/>
        </w:rPr>
      </w:pPr>
      <w:r w:rsidRPr="00852480">
        <w:rPr>
          <w:noProof/>
          <w:lang w:eastAsia="id-ID"/>
        </w:rPr>
        <mc:AlternateContent>
          <mc:Choice Requires="wps">
            <w:drawing>
              <wp:anchor distT="0" distB="0" distL="114300" distR="114300" simplePos="0" relativeHeight="251662336" behindDoc="0" locked="0" layoutInCell="1" allowOverlap="1" wp14:anchorId="5ABBEFC8" wp14:editId="76EAA531">
                <wp:simplePos x="0" y="0"/>
                <wp:positionH relativeFrom="margin">
                  <wp:align>left</wp:align>
                </wp:positionH>
                <wp:positionV relativeFrom="paragraph">
                  <wp:posOffset>1109345</wp:posOffset>
                </wp:positionV>
                <wp:extent cx="3843020" cy="4479925"/>
                <wp:effectExtent l="0" t="0" r="0" b="0"/>
                <wp:wrapNone/>
                <wp:docPr id="4508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447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F59" w:rsidRPr="004433AA" w:rsidRDefault="005E6F59"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5E6F59" w:rsidRPr="00D51B43" w:rsidRDefault="005E6F59" w:rsidP="007D06E1">
                            <w:pPr>
                              <w:jc w:val="both"/>
                              <w:rPr>
                                <w:rFonts w:ascii="Trebuchet MS" w:hAnsi="Trebuchet MS"/>
                                <w:b/>
                                <w:sz w:val="20"/>
                                <w:szCs w:val="20"/>
                              </w:rPr>
                            </w:pPr>
                          </w:p>
                          <w:p w:rsidR="005E6F59" w:rsidRPr="00452335" w:rsidRDefault="005E6F59"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5E6F59" w:rsidRPr="00D51B43" w:rsidRDefault="005E6F59" w:rsidP="007D06E1">
                            <w:pPr>
                              <w:spacing w:line="276" w:lineRule="auto"/>
                              <w:rPr>
                                <w:rFonts w:ascii="Trebuchet MS" w:hAnsi="Trebuchet MS"/>
                                <w:b/>
                                <w:color w:val="000000" w:themeColor="text1"/>
                                <w:sz w:val="20"/>
                                <w:szCs w:val="28"/>
                              </w:rPr>
                            </w:pPr>
                          </w:p>
                          <w:p w:rsidR="005E6F59" w:rsidRPr="00C824D2" w:rsidRDefault="005E6F59" w:rsidP="007D06E1">
                            <w:pPr>
                              <w:spacing w:line="276" w:lineRule="auto"/>
                              <w:rPr>
                                <w:rFonts w:ascii="Trebuchet MS" w:hAnsi="Trebuchet MS"/>
                                <w:b/>
                                <w:color w:val="000000" w:themeColor="text1"/>
                                <w:sz w:val="20"/>
                                <w:szCs w:val="28"/>
                              </w:rPr>
                            </w:pPr>
                          </w:p>
                          <w:p w:rsidR="005E6F59" w:rsidRPr="00D51B43" w:rsidRDefault="005E6F59" w:rsidP="007D06E1">
                            <w:pPr>
                              <w:rPr>
                                <w:rFonts w:ascii="Trebuchet MS" w:hAnsi="Trebuchet MS"/>
                                <w:b/>
                                <w:sz w:val="20"/>
                                <w:szCs w:val="20"/>
                              </w:rPr>
                            </w:pPr>
                            <w:r>
                              <w:rPr>
                                <w:rFonts w:ascii="Trebuchet MS" w:hAnsi="Trebuchet MS"/>
                                <w:b/>
                                <w:sz w:val="20"/>
                                <w:szCs w:val="20"/>
                              </w:rPr>
                              <w:t>TITIES NOVANINDA OVARI</w:t>
                            </w:r>
                          </w:p>
                          <w:p w:rsidR="005E6F59" w:rsidRPr="004433AA" w:rsidRDefault="005E6F59"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5E6F59"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5E6F59" w:rsidRPr="00DC394C" w:rsidRDefault="005E6F59"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5E6F59" w:rsidRPr="00DC394C" w:rsidRDefault="005E6F59"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p>
                          <w:p w:rsidR="005E6F59" w:rsidRPr="00D51B43" w:rsidRDefault="005E6F5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5E6F59" w:rsidRPr="00D51B43" w:rsidRDefault="005E6F5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5E6F59" w:rsidRPr="004433AA" w:rsidRDefault="005E6F5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5E6F59" w:rsidRPr="004433AA" w:rsidRDefault="005E6F59"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5E6F59" w:rsidRPr="0064297E" w:rsidRDefault="005E6F59" w:rsidP="007D06E1">
                            <w:pPr>
                              <w:rPr>
                                <w:rFonts w:ascii="Trebuchet MS" w:hAnsi="Trebuchet MS"/>
                                <w:color w:val="000000" w:themeColor="text1"/>
                              </w:rPr>
                            </w:pPr>
                          </w:p>
                          <w:p w:rsidR="005E6F59" w:rsidRPr="0064297E" w:rsidRDefault="005E6F59" w:rsidP="007D06E1">
                            <w:pPr>
                              <w:rPr>
                                <w:rFonts w:ascii="Trebuchet MS" w:hAnsi="Trebuchet M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BEFC8" id="_x0000_s1027" type="#_x0000_t202" style="position:absolute;left:0;text-align:left;margin-left:0;margin-top:87.35pt;width:302.6pt;height:352.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pguw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" filled="f" stroked="f">
                <v:textbox>
                  <w:txbxContent>
                    <w:p w:rsidR="005E6F59" w:rsidRPr="004433AA" w:rsidRDefault="005E6F59" w:rsidP="007D06E1">
                      <w:pPr>
                        <w:rPr>
                          <w:rFonts w:ascii="Trebuchet MS" w:hAnsi="Trebuchet MS"/>
                          <w:b/>
                          <w:color w:val="000000" w:themeColor="text1"/>
                          <w:sz w:val="20"/>
                          <w:szCs w:val="20"/>
                        </w:rPr>
                      </w:pPr>
                      <w:r w:rsidRPr="004433AA">
                        <w:rPr>
                          <w:rFonts w:ascii="Trebuchet MS" w:hAnsi="Trebuchet MS"/>
                          <w:b/>
                          <w:color w:val="000000" w:themeColor="text1"/>
                          <w:sz w:val="20"/>
                          <w:szCs w:val="20"/>
                        </w:rPr>
                        <w:t xml:space="preserve">TUGAS AKHIR – </w:t>
                      </w:r>
                      <w:r>
                        <w:rPr>
                          <w:rFonts w:ascii="Trebuchet MS" w:hAnsi="Trebuchet MS"/>
                          <w:b/>
                          <w:sz w:val="20"/>
                          <w:szCs w:val="20"/>
                        </w:rPr>
                        <w:t>KI141502</w:t>
                      </w:r>
                    </w:p>
                    <w:p w:rsidR="005E6F59" w:rsidRPr="00D51B43" w:rsidRDefault="005E6F59" w:rsidP="007D06E1">
                      <w:pPr>
                        <w:jc w:val="both"/>
                        <w:rPr>
                          <w:rFonts w:ascii="Trebuchet MS" w:hAnsi="Trebuchet MS"/>
                          <w:b/>
                          <w:sz w:val="20"/>
                          <w:szCs w:val="20"/>
                        </w:rPr>
                      </w:pPr>
                    </w:p>
                    <w:p w:rsidR="005E6F59" w:rsidRPr="00452335" w:rsidRDefault="005E6F59" w:rsidP="007D06E1">
                      <w:pPr>
                        <w:autoSpaceDE w:val="0"/>
                        <w:autoSpaceDN w:val="0"/>
                        <w:adjustRightInd w:val="0"/>
                        <w:jc w:val="both"/>
                        <w:rPr>
                          <w:rFonts w:ascii="Trebuchet MS" w:hAnsi="Trebuchet MS" w:cs="AdvTimes"/>
                          <w:b/>
                          <w:sz w:val="28"/>
                          <w:szCs w:val="28"/>
                        </w:rPr>
                      </w:pPr>
                      <w:r>
                        <w:rPr>
                          <w:rFonts w:ascii="Trebuchet MS" w:hAnsi="Trebuchet MS" w:cs="AdvTimes"/>
                          <w:b/>
                          <w:sz w:val="28"/>
                          <w:szCs w:val="28"/>
                        </w:rPr>
                        <w:t xml:space="preserve">IMPLEMENTASI ELLIPTIC CURVE DIGITAL SIGNATURE </w:t>
                      </w:r>
                      <w:r w:rsidRPr="00DC394C">
                        <w:rPr>
                          <w:rFonts w:ascii="Trebuchet MS" w:hAnsi="Trebuchet MS" w:cs="AdvTimes"/>
                          <w:b/>
                          <w:sz w:val="28"/>
                          <w:szCs w:val="28"/>
                        </w:rPr>
                        <w:t>ALGORITHM (ECDSA) UNTUK MENGATASI BLACKHOLE DAN WORMHOLE ATTACK PADA KOMUNIKASI V2V DI LINGKUNGAN VANETS</w:t>
                      </w:r>
                    </w:p>
                    <w:p w:rsidR="005E6F59" w:rsidRPr="00D51B43" w:rsidRDefault="005E6F59" w:rsidP="007D06E1">
                      <w:pPr>
                        <w:spacing w:line="276" w:lineRule="auto"/>
                        <w:rPr>
                          <w:rFonts w:ascii="Trebuchet MS" w:hAnsi="Trebuchet MS"/>
                          <w:b/>
                          <w:color w:val="000000" w:themeColor="text1"/>
                          <w:sz w:val="20"/>
                          <w:szCs w:val="28"/>
                        </w:rPr>
                      </w:pPr>
                    </w:p>
                    <w:p w:rsidR="005E6F59" w:rsidRPr="00C824D2" w:rsidRDefault="005E6F59" w:rsidP="007D06E1">
                      <w:pPr>
                        <w:spacing w:line="276" w:lineRule="auto"/>
                        <w:rPr>
                          <w:rFonts w:ascii="Trebuchet MS" w:hAnsi="Trebuchet MS"/>
                          <w:b/>
                          <w:color w:val="000000" w:themeColor="text1"/>
                          <w:sz w:val="20"/>
                          <w:szCs w:val="28"/>
                        </w:rPr>
                      </w:pPr>
                    </w:p>
                    <w:p w:rsidR="005E6F59" w:rsidRPr="00D51B43" w:rsidRDefault="005E6F59" w:rsidP="007D06E1">
                      <w:pPr>
                        <w:rPr>
                          <w:rFonts w:ascii="Trebuchet MS" w:hAnsi="Trebuchet MS"/>
                          <w:b/>
                          <w:sz w:val="20"/>
                          <w:szCs w:val="20"/>
                        </w:rPr>
                      </w:pPr>
                      <w:r>
                        <w:rPr>
                          <w:rFonts w:ascii="Trebuchet MS" w:hAnsi="Trebuchet MS"/>
                          <w:b/>
                          <w:sz w:val="20"/>
                          <w:szCs w:val="20"/>
                        </w:rPr>
                        <w:t>TITIES NOVANINDA OVARI</w:t>
                      </w:r>
                    </w:p>
                    <w:p w:rsidR="005E6F59" w:rsidRPr="004433AA" w:rsidRDefault="005E6F59" w:rsidP="007D06E1">
                      <w:pPr>
                        <w:rPr>
                          <w:rFonts w:ascii="Trebuchet MS" w:hAnsi="Trebuchet MS"/>
                          <w:b/>
                          <w:sz w:val="20"/>
                          <w:szCs w:val="20"/>
                        </w:rPr>
                      </w:pPr>
                      <w:r w:rsidRPr="004433AA">
                        <w:rPr>
                          <w:rFonts w:ascii="Trebuchet MS" w:hAnsi="Trebuchet MS"/>
                          <w:b/>
                          <w:sz w:val="20"/>
                          <w:szCs w:val="20"/>
                        </w:rPr>
                        <w:t xml:space="preserve">NRP </w:t>
                      </w:r>
                      <w:r>
                        <w:rPr>
                          <w:rFonts w:ascii="Trebuchet MS" w:hAnsi="Trebuchet MS"/>
                          <w:b/>
                          <w:sz w:val="20"/>
                          <w:szCs w:val="20"/>
                        </w:rPr>
                        <w:t>511310003</w:t>
                      </w:r>
                    </w:p>
                    <w:p w:rsidR="005E6F59"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pStyle w:val="NoSpacing"/>
                        <w:spacing w:line="276" w:lineRule="auto"/>
                        <w:jc w:val="both"/>
                        <w:rPr>
                          <w:rFonts w:ascii="Trebuchet MS" w:hAnsi="Trebuchet MS"/>
                          <w:b/>
                          <w:color w:val="000000" w:themeColor="text1"/>
                          <w:sz w:val="20"/>
                          <w:szCs w:val="20"/>
                          <w:lang w:val="id-ID"/>
                        </w:rPr>
                      </w:pPr>
                      <w:r w:rsidRPr="004433AA">
                        <w:rPr>
                          <w:rFonts w:ascii="Trebuchet MS" w:hAnsi="Trebuchet MS"/>
                          <w:b/>
                          <w:color w:val="000000" w:themeColor="text1"/>
                          <w:sz w:val="20"/>
                          <w:szCs w:val="20"/>
                          <w:lang w:val="id-ID"/>
                        </w:rPr>
                        <w:t>Dosen Pembimbing I</w:t>
                      </w:r>
                    </w:p>
                    <w:p w:rsidR="005E6F59" w:rsidRPr="00DC394C" w:rsidRDefault="005E6F59" w:rsidP="007D06E1">
                      <w:pPr>
                        <w:spacing w:line="276" w:lineRule="auto"/>
                        <w:rPr>
                          <w:rFonts w:ascii="Trebuchet MS" w:hAnsi="Trebuchet MS"/>
                          <w:b/>
                          <w:sz w:val="20"/>
                          <w:szCs w:val="20"/>
                        </w:rPr>
                      </w:pPr>
                      <w:r w:rsidRPr="00DC394C">
                        <w:rPr>
                          <w:rFonts w:ascii="Trebuchet MS" w:hAnsi="Trebuchet MS"/>
                          <w:b/>
                          <w:sz w:val="20"/>
                          <w:szCs w:val="20"/>
                        </w:rPr>
                        <w:t>Dr. Radityo Anggoro, S.Kom., M.Sc.</w:t>
                      </w: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Dosen Pembimbing II</w:t>
                      </w:r>
                    </w:p>
                    <w:p w:rsidR="005E6F59" w:rsidRPr="00DC394C" w:rsidRDefault="005E6F59" w:rsidP="007D06E1">
                      <w:pPr>
                        <w:spacing w:line="276" w:lineRule="auto"/>
                        <w:rPr>
                          <w:rFonts w:ascii="Trebuchet MS" w:hAnsi="Trebuchet MS"/>
                          <w:b/>
                          <w:sz w:val="20"/>
                          <w:szCs w:val="20"/>
                        </w:rPr>
                      </w:pPr>
                      <w:r w:rsidRPr="00DC394C">
                        <w:rPr>
                          <w:rFonts w:ascii="Trebuchet MS" w:hAnsi="Trebuchet MS"/>
                          <w:b/>
                          <w:sz w:val="20"/>
                          <w:szCs w:val="20"/>
                        </w:rPr>
                        <w:t>Henning Titi Ciptaningtyas, S.Kom., M.Kom.</w:t>
                      </w: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p>
                    <w:p w:rsidR="005E6F59" w:rsidRPr="00D51B43" w:rsidRDefault="005E6F5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Jurusan Teknik Informatika</w:t>
                      </w:r>
                    </w:p>
                    <w:p w:rsidR="005E6F59" w:rsidRPr="00D51B43" w:rsidRDefault="005E6F5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Fakultas Teknologi Informasi</w:t>
                      </w:r>
                    </w:p>
                    <w:p w:rsidR="005E6F59" w:rsidRPr="004433AA" w:rsidRDefault="005E6F59" w:rsidP="007D06E1">
                      <w:pPr>
                        <w:spacing w:line="276" w:lineRule="auto"/>
                        <w:rPr>
                          <w:rFonts w:ascii="Trebuchet MS" w:hAnsi="Trebuchet MS"/>
                          <w:b/>
                          <w:color w:val="000000" w:themeColor="text1"/>
                          <w:sz w:val="20"/>
                          <w:szCs w:val="20"/>
                        </w:rPr>
                      </w:pPr>
                      <w:r w:rsidRPr="00D51B43">
                        <w:rPr>
                          <w:rFonts w:ascii="Trebuchet MS" w:hAnsi="Trebuchet MS"/>
                          <w:b/>
                          <w:color w:val="000000" w:themeColor="text1"/>
                          <w:sz w:val="20"/>
                          <w:szCs w:val="20"/>
                        </w:rPr>
                        <w:t>Institut Tekno</w:t>
                      </w:r>
                      <w:r w:rsidRPr="004433AA">
                        <w:rPr>
                          <w:rFonts w:ascii="Trebuchet MS" w:hAnsi="Trebuchet MS"/>
                          <w:b/>
                          <w:color w:val="000000" w:themeColor="text1"/>
                          <w:sz w:val="20"/>
                          <w:szCs w:val="20"/>
                        </w:rPr>
                        <w:t>logi Sepuluh Nopember</w:t>
                      </w:r>
                    </w:p>
                    <w:p w:rsidR="005E6F59" w:rsidRPr="004433AA" w:rsidRDefault="005E6F59" w:rsidP="007D06E1">
                      <w:pPr>
                        <w:spacing w:line="276" w:lineRule="auto"/>
                        <w:rPr>
                          <w:rFonts w:ascii="Trebuchet MS" w:hAnsi="Trebuchet MS"/>
                          <w:b/>
                          <w:color w:val="000000" w:themeColor="text1"/>
                          <w:sz w:val="20"/>
                          <w:szCs w:val="20"/>
                        </w:rPr>
                      </w:pPr>
                      <w:r w:rsidRPr="004433AA">
                        <w:rPr>
                          <w:rFonts w:ascii="Trebuchet MS" w:hAnsi="Trebuchet MS"/>
                          <w:b/>
                          <w:color w:val="000000" w:themeColor="text1"/>
                          <w:sz w:val="20"/>
                          <w:szCs w:val="20"/>
                        </w:rPr>
                        <w:t>Surabaya</w:t>
                      </w:r>
                      <w:r>
                        <w:rPr>
                          <w:rFonts w:ascii="Trebuchet MS" w:hAnsi="Trebuchet MS"/>
                          <w:b/>
                          <w:color w:val="000000" w:themeColor="text1"/>
                          <w:sz w:val="20"/>
                          <w:szCs w:val="20"/>
                        </w:rPr>
                        <w:t xml:space="preserve"> 2017</w:t>
                      </w:r>
                    </w:p>
                    <w:p w:rsidR="005E6F59" w:rsidRPr="0064297E" w:rsidRDefault="005E6F59" w:rsidP="007D06E1">
                      <w:pPr>
                        <w:rPr>
                          <w:rFonts w:ascii="Trebuchet MS" w:hAnsi="Trebuchet MS"/>
                          <w:color w:val="000000" w:themeColor="text1"/>
                        </w:rPr>
                      </w:pPr>
                    </w:p>
                    <w:p w:rsidR="005E6F59" w:rsidRPr="0064297E" w:rsidRDefault="005E6F59" w:rsidP="007D06E1">
                      <w:pPr>
                        <w:rPr>
                          <w:rFonts w:ascii="Trebuchet MS" w:hAnsi="Trebuchet MS"/>
                          <w:color w:val="000000" w:themeColor="text1"/>
                        </w:rPr>
                      </w:pPr>
                    </w:p>
                  </w:txbxContent>
                </v:textbox>
                <w10:wrap anchorx="margin"/>
              </v:shape>
            </w:pict>
          </mc:Fallback>
        </mc:AlternateContent>
      </w:r>
    </w:p>
    <w:p w:rsidR="00123043" w:rsidRPr="00123043" w:rsidRDefault="00123043" w:rsidP="00123043"/>
    <w:p w:rsidR="00123043" w:rsidRPr="00123043" w:rsidRDefault="00123043" w:rsidP="00123043"/>
    <w:p w:rsidR="00123043" w:rsidRPr="00123043" w:rsidRDefault="00123043" w:rsidP="00123043"/>
    <w:p w:rsidR="00123043" w:rsidRPr="00123043" w:rsidRDefault="00123043" w:rsidP="00123043"/>
    <w:p w:rsidR="00123043" w:rsidRDefault="00123043" w:rsidP="00123043">
      <w:pPr>
        <w:tabs>
          <w:tab w:val="left" w:pos="2235"/>
        </w:tabs>
        <w:spacing w:after="200" w:line="276" w:lineRule="auto"/>
        <w:ind w:right="27"/>
      </w:pPr>
      <w:r>
        <w:tab/>
      </w:r>
    </w:p>
    <w:p w:rsidR="007D06E1" w:rsidRPr="00852480" w:rsidRDefault="007D06E1" w:rsidP="007D06E1">
      <w:pPr>
        <w:spacing w:after="200" w:line="276" w:lineRule="auto"/>
        <w:ind w:right="27"/>
        <w:jc w:val="center"/>
        <w:rPr>
          <w:b/>
          <w:i/>
          <w:noProof/>
        </w:rPr>
      </w:pPr>
      <w:r w:rsidRPr="00123043">
        <w:br w:type="page"/>
      </w:r>
      <w:r w:rsidRPr="00852480">
        <w:rPr>
          <w:b/>
          <w:i/>
          <w:noProof/>
        </w:rPr>
        <w:lastRenderedPageBreak/>
        <w:t xml:space="preserve">(Halaman </w:t>
      </w:r>
      <w:r w:rsidRPr="00464D9F">
        <w:rPr>
          <w:b/>
          <w:i/>
          <w:noProof/>
        </w:rPr>
        <w:t>ini</w:t>
      </w:r>
      <w:r w:rsidRPr="00852480">
        <w:rPr>
          <w:b/>
          <w:i/>
          <w:noProof/>
        </w:rPr>
        <w:t xml:space="preserve"> sengaja dikosongkan)</w:t>
      </w:r>
    </w:p>
    <w:p w:rsidR="007D06E1" w:rsidRPr="00852480" w:rsidRDefault="007D06E1" w:rsidP="007D06E1">
      <w:pPr>
        <w:spacing w:after="200" w:line="276" w:lineRule="auto"/>
        <w:jc w:val="center"/>
        <w:rPr>
          <w:noProof/>
        </w:rPr>
      </w:pPr>
    </w:p>
    <w:p w:rsidR="007D06E1" w:rsidRPr="00852480" w:rsidRDefault="007D06E1" w:rsidP="007D06E1">
      <w:pPr>
        <w:tabs>
          <w:tab w:val="center" w:pos="4860"/>
        </w:tabs>
        <w:rPr>
          <w:b/>
          <w:noProof/>
        </w:rPr>
      </w:pPr>
      <w:r w:rsidRPr="00852480">
        <w:br w:type="page"/>
      </w:r>
      <w:bookmarkStart w:id="0" w:name="_Toc371760979"/>
      <w:bookmarkStart w:id="1" w:name="_Toc371761122"/>
    </w:p>
    <w:p w:rsidR="007D06E1" w:rsidRPr="00852480" w:rsidRDefault="007D06E1" w:rsidP="007D06E1">
      <w:pPr>
        <w:spacing w:after="200" w:line="276" w:lineRule="auto"/>
        <w:jc w:val="center"/>
        <w:rPr>
          <w:color w:val="FFFFFF"/>
        </w:rPr>
      </w:pPr>
      <w:r w:rsidRPr="00852480">
        <w:rPr>
          <w:b/>
          <w:noProof/>
          <w:lang w:eastAsia="id-ID"/>
        </w:rPr>
        <w:lastRenderedPageBreak/>
        <w:drawing>
          <wp:anchor distT="0" distB="0" distL="114300" distR="114300" simplePos="0" relativeHeight="251665408" behindDoc="0" locked="0" layoutInCell="1" allowOverlap="1" wp14:anchorId="22D04B54" wp14:editId="2BE6992D">
            <wp:simplePos x="0" y="0"/>
            <wp:positionH relativeFrom="margin">
              <wp:posOffset>26150</wp:posOffset>
            </wp:positionH>
            <wp:positionV relativeFrom="paragraph">
              <wp:posOffset>-635</wp:posOffset>
            </wp:positionV>
            <wp:extent cx="1606550" cy="914400"/>
            <wp:effectExtent l="0" t="0" r="0" b="0"/>
            <wp:wrapNone/>
            <wp:docPr id="136" name="Picture 6" descr="its_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s_logo_gif"/>
                    <pic:cNvPicPr>
                      <a:picLocks noChangeAspect="1" noChangeArrowheads="1"/>
                    </pic:cNvPicPr>
                  </pic:nvPicPr>
                  <pic:blipFill>
                    <a:blip r:embed="rId8" cstate="print"/>
                    <a:srcRect l="11765" t="9804" r="5882" b="11765"/>
                    <a:stretch>
                      <a:fillRect/>
                    </a:stretch>
                  </pic:blipFill>
                  <pic:spPr bwMode="auto">
                    <a:xfrm>
                      <a:off x="0" y="0"/>
                      <a:ext cx="1606550" cy="914400"/>
                    </a:xfrm>
                    <a:prstGeom prst="rect">
                      <a:avLst/>
                    </a:prstGeom>
                    <a:noFill/>
                    <a:ln w="9525">
                      <a:noFill/>
                      <a:miter lim="800000"/>
                      <a:headEnd/>
                      <a:tailEnd/>
                    </a:ln>
                  </pic:spPr>
                </pic:pic>
              </a:graphicData>
            </a:graphic>
          </wp:anchor>
        </w:drawing>
      </w:r>
      <w:r w:rsidRPr="00852480">
        <w:rPr>
          <w:b/>
          <w:noProof/>
          <w:lang w:eastAsia="id-ID"/>
        </w:rPr>
        <mc:AlternateContent>
          <mc:Choice Requires="wps">
            <w:drawing>
              <wp:anchor distT="0" distB="0" distL="114300" distR="114300" simplePos="0" relativeHeight="251664384" behindDoc="0" locked="0" layoutInCell="1" allowOverlap="1" wp14:anchorId="488F2E03" wp14:editId="37E4FAB0">
                <wp:simplePos x="0" y="0"/>
                <wp:positionH relativeFrom="margin">
                  <wp:align>left</wp:align>
                </wp:positionH>
                <wp:positionV relativeFrom="paragraph">
                  <wp:posOffset>1188085</wp:posOffset>
                </wp:positionV>
                <wp:extent cx="3863975" cy="4392930"/>
                <wp:effectExtent l="0" t="0" r="0" b="7620"/>
                <wp:wrapNone/>
                <wp:docPr id="450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975" cy="439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F59" w:rsidRPr="0064297E" w:rsidRDefault="005E6F59"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5E6F59" w:rsidRPr="0064297E" w:rsidRDefault="005E6F59" w:rsidP="007D06E1">
                            <w:pPr>
                              <w:jc w:val="both"/>
                              <w:rPr>
                                <w:rFonts w:ascii="Trebuchet MS" w:hAnsi="Trebuchet MS"/>
                                <w:b/>
                                <w:color w:val="000000" w:themeColor="text1"/>
                                <w:sz w:val="20"/>
                                <w:szCs w:val="20"/>
                              </w:rPr>
                            </w:pPr>
                          </w:p>
                          <w:p w:rsidR="005E6F59" w:rsidRPr="003158A7" w:rsidRDefault="005E6F59"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5E6F59" w:rsidRPr="003159C8" w:rsidRDefault="005E6F59" w:rsidP="007D06E1">
                            <w:pPr>
                              <w:rPr>
                                <w:rFonts w:ascii="Trebuchet MS" w:hAnsi="Trebuchet MS"/>
                                <w:b/>
                                <w:sz w:val="20"/>
                                <w:szCs w:val="20"/>
                              </w:rPr>
                            </w:pPr>
                          </w:p>
                          <w:p w:rsidR="005E6F59" w:rsidRPr="00E10B39" w:rsidRDefault="005E6F59" w:rsidP="007D06E1">
                            <w:pPr>
                              <w:rPr>
                                <w:rFonts w:ascii="Trebuchet MS" w:hAnsi="Trebuchet MS"/>
                                <w:b/>
                                <w:color w:val="000000" w:themeColor="text1"/>
                                <w:sz w:val="20"/>
                                <w:szCs w:val="28"/>
                              </w:rPr>
                            </w:pPr>
                          </w:p>
                          <w:p w:rsidR="005E6F59" w:rsidRPr="00D51B43" w:rsidRDefault="005E6F59" w:rsidP="007D06E1">
                            <w:pPr>
                              <w:rPr>
                                <w:rFonts w:ascii="Trebuchet MS" w:hAnsi="Trebuchet MS"/>
                                <w:b/>
                                <w:sz w:val="20"/>
                                <w:szCs w:val="20"/>
                              </w:rPr>
                            </w:pPr>
                            <w:r>
                              <w:rPr>
                                <w:rFonts w:ascii="Trebuchet MS" w:hAnsi="Trebuchet MS"/>
                                <w:b/>
                                <w:sz w:val="20"/>
                                <w:szCs w:val="20"/>
                              </w:rPr>
                              <w:t>TITIES NOVANINDA OVARI</w:t>
                            </w:r>
                          </w:p>
                          <w:p w:rsidR="005E6F59" w:rsidRPr="00BF6A98" w:rsidRDefault="005E6F59" w:rsidP="007D06E1">
                            <w:pPr>
                              <w:rPr>
                                <w:rFonts w:ascii="Trebuchet MS" w:hAnsi="Trebuchet MS"/>
                                <w:b/>
                                <w:sz w:val="20"/>
                                <w:szCs w:val="20"/>
                              </w:rPr>
                            </w:pPr>
                            <w:r>
                              <w:rPr>
                                <w:rFonts w:ascii="Trebuchet MS" w:hAnsi="Trebuchet MS"/>
                                <w:b/>
                                <w:sz w:val="20"/>
                                <w:szCs w:val="20"/>
                              </w:rPr>
                              <w:t>NRP 5113100083</w:t>
                            </w:r>
                          </w:p>
                          <w:p w:rsidR="005E6F59" w:rsidRPr="0064297E" w:rsidRDefault="005E6F59" w:rsidP="007D06E1">
                            <w:pPr>
                              <w:spacing w:line="276" w:lineRule="auto"/>
                              <w:rPr>
                                <w:rFonts w:ascii="Trebuchet MS" w:hAnsi="Trebuchet MS"/>
                                <w:b/>
                                <w:color w:val="000000" w:themeColor="text1"/>
                                <w:sz w:val="20"/>
                                <w:szCs w:val="20"/>
                              </w:rPr>
                            </w:pPr>
                          </w:p>
                          <w:p w:rsidR="005E6F59" w:rsidRPr="0064297E" w:rsidRDefault="005E6F59"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5E6F59" w:rsidRPr="00A27A5C" w:rsidRDefault="005E6F59"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5E6F59" w:rsidRPr="0064297E" w:rsidRDefault="005E6F59" w:rsidP="007D06E1">
                            <w:pPr>
                              <w:pStyle w:val="NoSpacing"/>
                              <w:spacing w:line="276" w:lineRule="auto"/>
                              <w:rPr>
                                <w:rFonts w:ascii="Trebuchet MS" w:hAnsi="Trebuchet MS"/>
                                <w:b/>
                                <w:color w:val="000000" w:themeColor="text1"/>
                                <w:sz w:val="20"/>
                                <w:szCs w:val="20"/>
                                <w:lang w:val="id-ID"/>
                              </w:rPr>
                            </w:pPr>
                          </w:p>
                          <w:p w:rsidR="005E6F59" w:rsidRPr="0064297E" w:rsidRDefault="005E6F59"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5E6F59" w:rsidRPr="00BF6A98" w:rsidRDefault="005E6F59"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5E6F59" w:rsidRPr="0064297E" w:rsidRDefault="005E6F59" w:rsidP="007D06E1">
                            <w:pPr>
                              <w:pStyle w:val="Title"/>
                              <w:spacing w:line="276" w:lineRule="auto"/>
                              <w:ind w:left="12" w:right="12"/>
                              <w:jc w:val="both"/>
                              <w:rPr>
                                <w:rFonts w:ascii="Trebuchet MS" w:eastAsia="Calibri" w:hAnsi="Trebuchet MS"/>
                                <w:color w:val="000000" w:themeColor="text1"/>
                                <w:sz w:val="20"/>
                              </w:rPr>
                            </w:pPr>
                          </w:p>
                          <w:p w:rsidR="005E6F59" w:rsidRDefault="005E6F59" w:rsidP="007D06E1">
                            <w:pPr>
                              <w:spacing w:line="276" w:lineRule="auto"/>
                              <w:rPr>
                                <w:rFonts w:ascii="Trebuchet MS" w:hAnsi="Trebuchet MS"/>
                                <w:b/>
                                <w:color w:val="000000" w:themeColor="text1"/>
                                <w:sz w:val="20"/>
                                <w:szCs w:val="20"/>
                              </w:rPr>
                            </w:pPr>
                          </w:p>
                          <w:p w:rsidR="005E6F59" w:rsidRDefault="005E6F59" w:rsidP="007D06E1">
                            <w:pPr>
                              <w:spacing w:line="276" w:lineRule="auto"/>
                              <w:rPr>
                                <w:rFonts w:ascii="Trebuchet MS" w:hAnsi="Trebuchet MS"/>
                                <w:b/>
                                <w:color w:val="000000" w:themeColor="text1"/>
                                <w:sz w:val="20"/>
                                <w:szCs w:val="20"/>
                              </w:rPr>
                            </w:pPr>
                          </w:p>
                          <w:p w:rsidR="005E6F59" w:rsidRPr="0064297E"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5E6F59" w:rsidRPr="004433AA"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5E6F59" w:rsidRPr="004433AA"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5E6F59" w:rsidRPr="007D06E1"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5E6F59" w:rsidRPr="00E10B39" w:rsidRDefault="005E6F59" w:rsidP="007D06E1">
                            <w:pPr>
                              <w:rPr>
                                <w:rFonts w:ascii="Trebuchet MS" w:hAnsi="Trebuchet MS"/>
                                <w:color w:val="000000" w:themeColor="text1"/>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F2E03" id="Text Box 5" o:spid="_x0000_s1028" type="#_x0000_t202" style="position:absolute;left:0;text-align:left;margin-left:0;margin-top:93.55pt;width:304.25pt;height:345.9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" filled="f" stroked="f">
                <v:textbox>
                  <w:txbxContent>
                    <w:p w:rsidR="005E6F59" w:rsidRPr="0064297E" w:rsidRDefault="005E6F59" w:rsidP="007D06E1">
                      <w:pPr>
                        <w:rPr>
                          <w:rFonts w:ascii="Trebuchet MS" w:hAnsi="Trebuchet MS"/>
                          <w:b/>
                          <w:color w:val="000000" w:themeColor="text1"/>
                          <w:sz w:val="20"/>
                          <w:szCs w:val="20"/>
                        </w:rPr>
                      </w:pPr>
                      <w:r w:rsidRPr="0064297E">
                        <w:rPr>
                          <w:rFonts w:ascii="Trebuchet MS" w:hAnsi="Trebuchet MS"/>
                          <w:b/>
                          <w:color w:val="000000" w:themeColor="text1"/>
                          <w:sz w:val="20"/>
                          <w:szCs w:val="20"/>
                        </w:rPr>
                        <w:t xml:space="preserve">UNDERGRADUATE THESES – </w:t>
                      </w:r>
                      <w:r>
                        <w:rPr>
                          <w:rFonts w:ascii="Trebuchet MS" w:hAnsi="Trebuchet MS"/>
                          <w:b/>
                          <w:sz w:val="20"/>
                          <w:szCs w:val="20"/>
                        </w:rPr>
                        <w:t>KI141502</w:t>
                      </w:r>
                    </w:p>
                    <w:p w:rsidR="005E6F59" w:rsidRPr="0064297E" w:rsidRDefault="005E6F59" w:rsidP="007D06E1">
                      <w:pPr>
                        <w:jc w:val="both"/>
                        <w:rPr>
                          <w:rFonts w:ascii="Trebuchet MS" w:hAnsi="Trebuchet MS"/>
                          <w:b/>
                          <w:color w:val="000000" w:themeColor="text1"/>
                          <w:sz w:val="20"/>
                          <w:szCs w:val="20"/>
                        </w:rPr>
                      </w:pPr>
                    </w:p>
                    <w:p w:rsidR="005E6F59" w:rsidRPr="003158A7" w:rsidRDefault="005E6F59" w:rsidP="00536ACD">
                      <w:pPr>
                        <w:rPr>
                          <w:rFonts w:ascii="Trebuchet MS" w:hAnsi="Trebuchet MS" w:cs="AdvTimes"/>
                          <w:b/>
                          <w:sz w:val="28"/>
                          <w:szCs w:val="28"/>
                        </w:rPr>
                      </w:pPr>
                      <w:r>
                        <w:rPr>
                          <w:rFonts w:ascii="Trebuchet MS" w:hAnsi="Trebuchet MS" w:cs="AdvTimes"/>
                          <w:b/>
                          <w:sz w:val="28"/>
                          <w:szCs w:val="28"/>
                        </w:rPr>
                        <w:t>ELLIPTIC CURVE DIGITAL SIGNATURE ALGORITHM (ECDSA) IMPLEMENTATION TO OVERCOME BLACKHOLE AND WORMHOLE ATTACK IN V2V COMMUNICATION OF VANETS</w:t>
                      </w:r>
                    </w:p>
                    <w:p w:rsidR="005E6F59" w:rsidRPr="003159C8" w:rsidRDefault="005E6F59" w:rsidP="007D06E1">
                      <w:pPr>
                        <w:rPr>
                          <w:rFonts w:ascii="Trebuchet MS" w:hAnsi="Trebuchet MS"/>
                          <w:b/>
                          <w:sz w:val="20"/>
                          <w:szCs w:val="20"/>
                        </w:rPr>
                      </w:pPr>
                    </w:p>
                    <w:p w:rsidR="005E6F59" w:rsidRPr="00E10B39" w:rsidRDefault="005E6F59" w:rsidP="007D06E1">
                      <w:pPr>
                        <w:rPr>
                          <w:rFonts w:ascii="Trebuchet MS" w:hAnsi="Trebuchet MS"/>
                          <w:b/>
                          <w:color w:val="000000" w:themeColor="text1"/>
                          <w:sz w:val="20"/>
                          <w:szCs w:val="28"/>
                        </w:rPr>
                      </w:pPr>
                    </w:p>
                    <w:p w:rsidR="005E6F59" w:rsidRPr="00D51B43" w:rsidRDefault="005E6F59" w:rsidP="007D06E1">
                      <w:pPr>
                        <w:rPr>
                          <w:rFonts w:ascii="Trebuchet MS" w:hAnsi="Trebuchet MS"/>
                          <w:b/>
                          <w:sz w:val="20"/>
                          <w:szCs w:val="20"/>
                        </w:rPr>
                      </w:pPr>
                      <w:r>
                        <w:rPr>
                          <w:rFonts w:ascii="Trebuchet MS" w:hAnsi="Trebuchet MS"/>
                          <w:b/>
                          <w:sz w:val="20"/>
                          <w:szCs w:val="20"/>
                        </w:rPr>
                        <w:t>TITIES NOVANINDA OVARI</w:t>
                      </w:r>
                    </w:p>
                    <w:p w:rsidR="005E6F59" w:rsidRPr="00BF6A98" w:rsidRDefault="005E6F59" w:rsidP="007D06E1">
                      <w:pPr>
                        <w:rPr>
                          <w:rFonts w:ascii="Trebuchet MS" w:hAnsi="Trebuchet MS"/>
                          <w:b/>
                          <w:sz w:val="20"/>
                          <w:szCs w:val="20"/>
                        </w:rPr>
                      </w:pPr>
                      <w:r>
                        <w:rPr>
                          <w:rFonts w:ascii="Trebuchet MS" w:hAnsi="Trebuchet MS"/>
                          <w:b/>
                          <w:sz w:val="20"/>
                          <w:szCs w:val="20"/>
                        </w:rPr>
                        <w:t>NRP 5113100083</w:t>
                      </w:r>
                    </w:p>
                    <w:p w:rsidR="005E6F59" w:rsidRPr="0064297E" w:rsidRDefault="005E6F59" w:rsidP="007D06E1">
                      <w:pPr>
                        <w:spacing w:line="276" w:lineRule="auto"/>
                        <w:rPr>
                          <w:rFonts w:ascii="Trebuchet MS" w:hAnsi="Trebuchet MS"/>
                          <w:b/>
                          <w:color w:val="000000" w:themeColor="text1"/>
                          <w:sz w:val="20"/>
                          <w:szCs w:val="20"/>
                        </w:rPr>
                      </w:pPr>
                    </w:p>
                    <w:p w:rsidR="005E6F59" w:rsidRPr="0064297E" w:rsidRDefault="005E6F59" w:rsidP="007D06E1">
                      <w:pPr>
                        <w:pStyle w:val="NoSpacing"/>
                        <w:spacing w:line="276" w:lineRule="auto"/>
                        <w:jc w:val="both"/>
                        <w:rPr>
                          <w:rFonts w:ascii="Trebuchet MS" w:hAnsi="Trebuchet MS"/>
                          <w:b/>
                          <w:color w:val="000000" w:themeColor="text1"/>
                          <w:sz w:val="20"/>
                          <w:szCs w:val="20"/>
                          <w:lang w:val="id-ID"/>
                        </w:rPr>
                      </w:pPr>
                      <w:r w:rsidRPr="0064297E">
                        <w:rPr>
                          <w:rFonts w:ascii="Trebuchet MS" w:hAnsi="Trebuchet MS"/>
                          <w:b/>
                          <w:color w:val="000000" w:themeColor="text1"/>
                          <w:sz w:val="20"/>
                          <w:szCs w:val="20"/>
                          <w:lang w:val="id-ID"/>
                        </w:rPr>
                        <w:t>First Advisor</w:t>
                      </w:r>
                    </w:p>
                    <w:p w:rsidR="005E6F59" w:rsidRPr="00A27A5C" w:rsidRDefault="005E6F59"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Dr. Radityo Anggoro, S.Kom., M.Sc.</w:t>
                      </w:r>
                    </w:p>
                    <w:p w:rsidR="005E6F59" w:rsidRPr="0064297E" w:rsidRDefault="005E6F59" w:rsidP="007D06E1">
                      <w:pPr>
                        <w:pStyle w:val="NoSpacing"/>
                        <w:spacing w:line="276" w:lineRule="auto"/>
                        <w:rPr>
                          <w:rFonts w:ascii="Trebuchet MS" w:hAnsi="Trebuchet MS"/>
                          <w:b/>
                          <w:color w:val="000000" w:themeColor="text1"/>
                          <w:sz w:val="20"/>
                          <w:szCs w:val="20"/>
                          <w:lang w:val="id-ID"/>
                        </w:rPr>
                      </w:pPr>
                    </w:p>
                    <w:p w:rsidR="005E6F59" w:rsidRPr="0064297E" w:rsidRDefault="005E6F59" w:rsidP="007D06E1">
                      <w:pPr>
                        <w:spacing w:line="276" w:lineRule="auto"/>
                        <w:rPr>
                          <w:rFonts w:ascii="Trebuchet MS" w:hAnsi="Trebuchet MS"/>
                          <w:b/>
                          <w:color w:val="000000" w:themeColor="text1"/>
                          <w:sz w:val="20"/>
                          <w:szCs w:val="20"/>
                        </w:rPr>
                      </w:pPr>
                      <w:r w:rsidRPr="0064297E">
                        <w:rPr>
                          <w:rFonts w:ascii="Trebuchet MS" w:hAnsi="Trebuchet MS"/>
                          <w:b/>
                          <w:color w:val="000000" w:themeColor="text1"/>
                          <w:sz w:val="20"/>
                          <w:szCs w:val="20"/>
                        </w:rPr>
                        <w:t>Second Advisor</w:t>
                      </w:r>
                    </w:p>
                    <w:p w:rsidR="005E6F59" w:rsidRPr="00BF6A98" w:rsidRDefault="005E6F59" w:rsidP="007D06E1">
                      <w:pPr>
                        <w:spacing w:line="276" w:lineRule="auto"/>
                        <w:rPr>
                          <w:rFonts w:ascii="Trebuchet MS" w:hAnsi="Trebuchet MS"/>
                          <w:b/>
                          <w:color w:val="000000" w:themeColor="text1"/>
                          <w:sz w:val="20"/>
                          <w:szCs w:val="20"/>
                        </w:rPr>
                      </w:pPr>
                      <w:r w:rsidRPr="00DC394C">
                        <w:rPr>
                          <w:rFonts w:ascii="Trebuchet MS" w:hAnsi="Trebuchet MS"/>
                          <w:b/>
                          <w:sz w:val="20"/>
                          <w:szCs w:val="20"/>
                        </w:rPr>
                        <w:t>Henning Titi Ciptaningtyas, S.Kom., M.Kom.</w:t>
                      </w:r>
                    </w:p>
                    <w:p w:rsidR="005E6F59" w:rsidRPr="0064297E" w:rsidRDefault="005E6F59" w:rsidP="007D06E1">
                      <w:pPr>
                        <w:pStyle w:val="Title"/>
                        <w:spacing w:line="276" w:lineRule="auto"/>
                        <w:ind w:left="12" w:right="12"/>
                        <w:jc w:val="both"/>
                        <w:rPr>
                          <w:rFonts w:ascii="Trebuchet MS" w:eastAsia="Calibri" w:hAnsi="Trebuchet MS"/>
                          <w:color w:val="000000" w:themeColor="text1"/>
                          <w:sz w:val="20"/>
                        </w:rPr>
                      </w:pPr>
                    </w:p>
                    <w:p w:rsidR="005E6F59" w:rsidRDefault="005E6F59" w:rsidP="007D06E1">
                      <w:pPr>
                        <w:spacing w:line="276" w:lineRule="auto"/>
                        <w:rPr>
                          <w:rFonts w:ascii="Trebuchet MS" w:hAnsi="Trebuchet MS"/>
                          <w:b/>
                          <w:color w:val="000000" w:themeColor="text1"/>
                          <w:sz w:val="20"/>
                          <w:szCs w:val="20"/>
                        </w:rPr>
                      </w:pPr>
                    </w:p>
                    <w:p w:rsidR="005E6F59" w:rsidRDefault="005E6F59" w:rsidP="007D06E1">
                      <w:pPr>
                        <w:spacing w:line="276" w:lineRule="auto"/>
                        <w:rPr>
                          <w:rFonts w:ascii="Trebuchet MS" w:hAnsi="Trebuchet MS"/>
                          <w:b/>
                          <w:color w:val="000000" w:themeColor="text1"/>
                          <w:sz w:val="20"/>
                          <w:szCs w:val="20"/>
                        </w:rPr>
                      </w:pPr>
                    </w:p>
                    <w:p w:rsidR="005E6F59" w:rsidRPr="0064297E" w:rsidRDefault="005E6F59" w:rsidP="007D06E1">
                      <w:pPr>
                        <w:spacing w:line="276" w:lineRule="auto"/>
                        <w:rPr>
                          <w:rFonts w:ascii="Trebuchet MS" w:hAnsi="Trebuchet MS"/>
                          <w:b/>
                          <w:color w:val="000000" w:themeColor="text1"/>
                          <w:sz w:val="20"/>
                          <w:szCs w:val="20"/>
                        </w:rPr>
                      </w:pPr>
                    </w:p>
                    <w:p w:rsidR="005E6F59" w:rsidRPr="004433AA"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Department of Informatics</w:t>
                      </w:r>
                    </w:p>
                    <w:p w:rsidR="005E6F59" w:rsidRPr="004433AA"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Faculty of Information Technology</w:t>
                      </w:r>
                    </w:p>
                    <w:p w:rsidR="005E6F59" w:rsidRPr="004433AA"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Sepuluh Nopember Institute of Technology</w:t>
                      </w:r>
                    </w:p>
                    <w:p w:rsidR="005E6F59" w:rsidRPr="007D06E1" w:rsidRDefault="005E6F59" w:rsidP="007D06E1">
                      <w:pPr>
                        <w:spacing w:line="276" w:lineRule="auto"/>
                        <w:rPr>
                          <w:rFonts w:ascii="Trebuchet MS" w:hAnsi="Trebuchet MS"/>
                          <w:b/>
                          <w:color w:val="000000" w:themeColor="text1"/>
                          <w:sz w:val="20"/>
                          <w:szCs w:val="20"/>
                        </w:rPr>
                      </w:pPr>
                      <w:r>
                        <w:rPr>
                          <w:rFonts w:ascii="Trebuchet MS" w:hAnsi="Trebuchet MS"/>
                          <w:b/>
                          <w:color w:val="000000" w:themeColor="text1"/>
                          <w:sz w:val="20"/>
                          <w:szCs w:val="20"/>
                        </w:rPr>
                        <w:t>Surabaya 2017</w:t>
                      </w:r>
                    </w:p>
                    <w:p w:rsidR="005E6F59" w:rsidRPr="00E10B39" w:rsidRDefault="005E6F59" w:rsidP="007D06E1">
                      <w:pPr>
                        <w:rPr>
                          <w:rFonts w:ascii="Trebuchet MS" w:hAnsi="Trebuchet MS"/>
                          <w:color w:val="000000" w:themeColor="text1"/>
                          <w:sz w:val="20"/>
                        </w:rPr>
                      </w:pPr>
                    </w:p>
                  </w:txbxContent>
                </v:textbox>
                <w10:wrap anchorx="margin"/>
              </v:shape>
            </w:pict>
          </mc:Fallback>
        </mc:AlternateContent>
      </w:r>
      <w:r w:rsidRPr="00852480">
        <w:rPr>
          <w:noProof/>
        </w:rPr>
        <w:br w:type="page"/>
      </w:r>
    </w:p>
    <w:bookmarkEnd w:id="0"/>
    <w:bookmarkEnd w:id="1"/>
    <w:p w:rsidR="007D06E1" w:rsidRPr="003157DE" w:rsidRDefault="007D06E1" w:rsidP="007D06E1">
      <w:pPr>
        <w:jc w:val="center"/>
        <w:rPr>
          <w:rFonts w:eastAsia="SimSun"/>
          <w:b/>
          <w:lang w:eastAsia="zh-CN"/>
        </w:rPr>
      </w:pPr>
      <w:r w:rsidRPr="003157DE">
        <w:rPr>
          <w:rFonts w:eastAsia="SimSun"/>
          <w:b/>
          <w:i/>
          <w:lang w:eastAsia="zh-CN"/>
        </w:rPr>
        <w:lastRenderedPageBreak/>
        <w:t xml:space="preserve"> (Halaman ini sengaja dikosongkan)</w:t>
      </w:r>
    </w:p>
    <w:p w:rsidR="007D06E1" w:rsidRPr="003157DE" w:rsidRDefault="007D06E1" w:rsidP="007D06E1">
      <w:pPr>
        <w:pStyle w:val="Heading1"/>
        <w:numPr>
          <w:ilvl w:val="0"/>
          <w:numId w:val="0"/>
        </w:numPr>
      </w:pPr>
      <w:r w:rsidRPr="003157DE">
        <w:br w:type="page"/>
      </w:r>
      <w:bookmarkStart w:id="2" w:name="_Toc371760980"/>
      <w:bookmarkStart w:id="3" w:name="_Toc371761123"/>
      <w:bookmarkStart w:id="4" w:name="_Toc377600064"/>
      <w:bookmarkStart w:id="5" w:name="_Toc470245275"/>
      <w:r w:rsidRPr="003157DE">
        <w:lastRenderedPageBreak/>
        <w:t>LEMBAR PENGESAHAN</w:t>
      </w:r>
      <w:bookmarkEnd w:id="2"/>
      <w:bookmarkEnd w:id="3"/>
      <w:bookmarkEnd w:id="4"/>
      <w:bookmarkEnd w:id="5"/>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p>
    <w:p w:rsidR="007D06E1" w:rsidRPr="003157DE" w:rsidRDefault="00113DAE" w:rsidP="007D06E1">
      <w:pPr>
        <w:jc w:val="center"/>
        <w:rPr>
          <w:rFonts w:eastAsia="SimSun"/>
          <w:b/>
          <w:lang w:eastAsia="zh-CN"/>
        </w:rPr>
      </w:pPr>
      <w:r>
        <w:rPr>
          <w:rFonts w:eastAsia="SimSun"/>
          <w:b/>
          <w:lang w:eastAsia="zh-CN"/>
        </w:rPr>
        <w:t>IMPLEMENTASI ELLIPTIC CURVE DIGITAL SIGNATURE ALGORITHM UNTUK MENGATASI BLACKHOLE DAN WORMHOLE ATTACK PADA KOMUNIKASI V2V DI LINGKUNGAN VANETS</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TUGAS AKHIR</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 xml:space="preserve">Diajukan Untuk Memenuhi Salah Satu Syarat </w:t>
      </w:r>
    </w:p>
    <w:p w:rsidR="007D06E1" w:rsidRPr="003157DE" w:rsidRDefault="007D06E1" w:rsidP="007D06E1">
      <w:pPr>
        <w:jc w:val="center"/>
        <w:rPr>
          <w:rFonts w:eastAsia="SimSun"/>
          <w:lang w:eastAsia="zh-CN"/>
        </w:rPr>
      </w:pPr>
      <w:r w:rsidRPr="003157DE">
        <w:rPr>
          <w:rFonts w:eastAsia="SimSun"/>
          <w:lang w:eastAsia="zh-CN"/>
        </w:rPr>
        <w:t>Memperoleh Gelar Sarjana Komputer</w:t>
      </w:r>
    </w:p>
    <w:p w:rsidR="007D06E1" w:rsidRPr="003157DE" w:rsidRDefault="007D06E1" w:rsidP="007D06E1">
      <w:pPr>
        <w:jc w:val="center"/>
        <w:rPr>
          <w:rFonts w:eastAsia="SimSun"/>
          <w:lang w:eastAsia="zh-CN"/>
        </w:rPr>
      </w:pPr>
      <w:r w:rsidRPr="003157DE">
        <w:rPr>
          <w:rFonts w:eastAsia="SimSun"/>
          <w:lang w:eastAsia="zh-CN"/>
        </w:rPr>
        <w:t xml:space="preserve">pada  </w:t>
      </w:r>
    </w:p>
    <w:p w:rsidR="007D06E1" w:rsidRPr="006B5F8C" w:rsidRDefault="007D06E1" w:rsidP="007D06E1">
      <w:pPr>
        <w:jc w:val="center"/>
        <w:rPr>
          <w:rFonts w:eastAsia="SimSun"/>
          <w:lang w:eastAsia="zh-CN"/>
        </w:rPr>
      </w:pPr>
      <w:r w:rsidRPr="003157DE">
        <w:rPr>
          <w:rFonts w:eastAsia="SimSun"/>
          <w:lang w:eastAsia="zh-CN"/>
        </w:rPr>
        <w:t xml:space="preserve">Bidang Studi Komputasi </w:t>
      </w:r>
      <w:r w:rsidR="006B5F8C">
        <w:rPr>
          <w:rFonts w:eastAsia="SimSun"/>
          <w:lang w:eastAsia="zh-CN"/>
        </w:rPr>
        <w:t>Berbasis</w:t>
      </w:r>
      <w:r w:rsidRPr="003157DE">
        <w:rPr>
          <w:rFonts w:eastAsia="SimSun"/>
          <w:lang w:eastAsia="zh-CN"/>
        </w:rPr>
        <w:t xml:space="preserve"> </w:t>
      </w:r>
      <w:r w:rsidR="006B5F8C">
        <w:rPr>
          <w:rFonts w:eastAsia="SimSun"/>
          <w:lang w:eastAsia="zh-CN"/>
        </w:rPr>
        <w:t>Jaringan</w:t>
      </w:r>
    </w:p>
    <w:p w:rsidR="007D06E1" w:rsidRPr="003157DE" w:rsidRDefault="007D06E1" w:rsidP="007D06E1">
      <w:pPr>
        <w:jc w:val="center"/>
        <w:rPr>
          <w:rFonts w:eastAsia="SimSun"/>
          <w:lang w:eastAsia="zh-CN"/>
        </w:rPr>
      </w:pPr>
      <w:r w:rsidRPr="003157DE">
        <w:rPr>
          <w:rFonts w:eastAsia="SimSun"/>
          <w:lang w:eastAsia="zh-CN"/>
        </w:rPr>
        <w:t xml:space="preserve">Program Studi S-1 Jurusan Teknik Informatika </w:t>
      </w:r>
    </w:p>
    <w:p w:rsidR="007D06E1" w:rsidRPr="003157DE" w:rsidRDefault="007D06E1" w:rsidP="007D06E1">
      <w:pPr>
        <w:jc w:val="center"/>
        <w:rPr>
          <w:rFonts w:eastAsia="SimSun"/>
          <w:lang w:eastAsia="zh-CN"/>
        </w:rPr>
      </w:pPr>
      <w:r w:rsidRPr="003157DE">
        <w:rPr>
          <w:rFonts w:eastAsia="SimSun"/>
          <w:lang w:eastAsia="zh-CN"/>
        </w:rPr>
        <w:t xml:space="preserve">Fakultas Teknologi Informasi </w:t>
      </w:r>
    </w:p>
    <w:p w:rsidR="007D06E1" w:rsidRPr="003157DE" w:rsidRDefault="007D06E1" w:rsidP="007D06E1">
      <w:pPr>
        <w:jc w:val="center"/>
        <w:rPr>
          <w:rFonts w:eastAsia="SimSun"/>
          <w:b/>
          <w:lang w:eastAsia="zh-CN"/>
        </w:rPr>
      </w:pPr>
      <w:r w:rsidRPr="003157DE">
        <w:rPr>
          <w:rFonts w:eastAsia="SimSun"/>
          <w:lang w:eastAsia="zh-CN"/>
        </w:rPr>
        <w:t>Institut Teknologi Sepuluh Nopember</w:t>
      </w:r>
      <w:r w:rsidRPr="003157DE">
        <w:rPr>
          <w:rFonts w:eastAsia="SimSun"/>
          <w:b/>
          <w:lang w:eastAsia="zh-CN"/>
        </w:rPr>
        <w:t xml:space="preserve"> </w:t>
      </w: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lang w:eastAsia="zh-CN"/>
        </w:rPr>
      </w:pPr>
      <w:r w:rsidRPr="003157DE">
        <w:rPr>
          <w:rFonts w:eastAsia="SimSun"/>
          <w:lang w:eastAsia="zh-CN"/>
        </w:rPr>
        <w:t>Oleh:</w:t>
      </w:r>
    </w:p>
    <w:p w:rsidR="007D06E1" w:rsidRPr="003F7E6B" w:rsidRDefault="003F7E6B" w:rsidP="007D06E1">
      <w:pPr>
        <w:jc w:val="center"/>
        <w:rPr>
          <w:rFonts w:eastAsia="SimSun"/>
          <w:b/>
          <w:lang w:eastAsia="zh-CN"/>
        </w:rPr>
      </w:pPr>
      <w:r>
        <w:rPr>
          <w:rFonts w:eastAsia="SimSun"/>
          <w:b/>
          <w:lang w:eastAsia="zh-CN"/>
        </w:rPr>
        <w:t>TITIES NOVANINDA OVARI</w:t>
      </w:r>
    </w:p>
    <w:p w:rsidR="007D06E1" w:rsidRPr="003F7E6B" w:rsidRDefault="007D06E1" w:rsidP="007D06E1">
      <w:pPr>
        <w:jc w:val="center"/>
        <w:rPr>
          <w:rFonts w:eastAsia="SimSun"/>
          <w:lang w:eastAsia="zh-CN"/>
        </w:rPr>
      </w:pPr>
      <w:r w:rsidRPr="003157DE">
        <w:rPr>
          <w:rFonts w:eastAsia="SimSun"/>
          <w:b/>
          <w:lang w:eastAsia="zh-CN"/>
        </w:rPr>
        <w:t>NRP: 5</w:t>
      </w:r>
      <w:r w:rsidR="001B0904">
        <w:rPr>
          <w:rFonts w:eastAsia="SimSun"/>
          <w:b/>
          <w:lang w:eastAsia="zh-CN"/>
        </w:rPr>
        <w:t>113100</w:t>
      </w:r>
      <w:r w:rsidR="003F7E6B">
        <w:rPr>
          <w:rFonts w:eastAsia="SimSun"/>
          <w:b/>
          <w:lang w:eastAsia="zh-CN"/>
        </w:rPr>
        <w:t>083</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lang w:eastAsia="zh-CN"/>
        </w:rPr>
      </w:pPr>
    </w:p>
    <w:p w:rsidR="007D06E1" w:rsidRPr="003157DE" w:rsidRDefault="007D06E1" w:rsidP="007D06E1">
      <w:pPr>
        <w:rPr>
          <w:rFonts w:eastAsia="SimSun"/>
          <w:lang w:eastAsia="zh-CN"/>
        </w:rPr>
      </w:pPr>
      <w:r w:rsidRPr="003157DE">
        <w:rPr>
          <w:rFonts w:eastAsia="SimSun"/>
          <w:lang w:eastAsia="zh-CN"/>
        </w:rPr>
        <w:t>Disetujui oleh Pembimbing Tugas Akhir:</w:t>
      </w:r>
    </w:p>
    <w:p w:rsidR="007D06E1" w:rsidRPr="003157DE" w:rsidRDefault="007D06E1" w:rsidP="007D06E1">
      <w:pPr>
        <w:jc w:val="center"/>
        <w:rPr>
          <w:rFonts w:eastAsia="SimSun"/>
          <w:lang w:eastAsia="zh-CN"/>
        </w:rPr>
      </w:pPr>
    </w:p>
    <w:p w:rsidR="007D06E1" w:rsidRPr="003157DE" w:rsidRDefault="00B908AF" w:rsidP="007D06E1">
      <w:pPr>
        <w:numPr>
          <w:ilvl w:val="0"/>
          <w:numId w:val="1"/>
        </w:numPr>
        <w:ind w:left="426" w:hanging="426"/>
        <w:rPr>
          <w:rFonts w:eastAsia="SimSun"/>
          <w:lang w:eastAsia="zh-CN"/>
        </w:rPr>
      </w:pPr>
      <w:r w:rsidRPr="00B908AF">
        <w:t>Dr. Radityo Anggoro, S.Kom., M.Sc.</w:t>
      </w:r>
      <w:r w:rsidR="007D06E1">
        <w:rPr>
          <w:rFonts w:eastAsia="SimSun"/>
          <w:lang w:eastAsia="zh-CN"/>
        </w:rPr>
        <w:tab/>
        <w:t xml:space="preserve">  </w:t>
      </w:r>
      <w:r w:rsidR="00727BC5">
        <w:rPr>
          <w:rFonts w:eastAsia="SimSun"/>
          <w:lang w:eastAsia="zh-CN"/>
        </w:rPr>
        <w:t>.</w:t>
      </w:r>
      <w:r w:rsidR="007D06E1" w:rsidRPr="003157DE">
        <w:rPr>
          <w:rFonts w:eastAsia="SimSun"/>
          <w:bCs/>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198410162008121002</w:t>
      </w:r>
      <w:r w:rsidRPr="003157DE">
        <w:rPr>
          <w:rFonts w:eastAsia="SimSun"/>
          <w:lang w:eastAsia="zh-CN"/>
        </w:rPr>
        <w:t xml:space="preserve">) </w:t>
      </w:r>
      <w:r w:rsidRPr="003157DE">
        <w:rPr>
          <w:rFonts w:eastAsia="SimSun"/>
          <w:lang w:eastAsia="zh-CN"/>
        </w:rPr>
        <w:tab/>
      </w:r>
      <w:r w:rsidRPr="003157DE">
        <w:rPr>
          <w:rFonts w:eastAsia="SimSun"/>
          <w:lang w:eastAsia="zh-CN"/>
        </w:rPr>
        <w:tab/>
        <w:t xml:space="preserve"> (Pembimbing 1)</w:t>
      </w:r>
    </w:p>
    <w:p w:rsidR="007D06E1"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B908AF" w:rsidP="007D06E1">
      <w:pPr>
        <w:numPr>
          <w:ilvl w:val="0"/>
          <w:numId w:val="1"/>
        </w:numPr>
        <w:ind w:left="426" w:hanging="426"/>
        <w:jc w:val="both"/>
        <w:rPr>
          <w:rFonts w:eastAsia="SimSun"/>
          <w:lang w:eastAsia="zh-CN"/>
        </w:rPr>
      </w:pPr>
      <w:r w:rsidRPr="00B908AF">
        <w:t>Henning Titi Ciptaningtyas, S.Kom., M.Kom.</w:t>
      </w:r>
      <w:r>
        <w:rPr>
          <w:rFonts w:eastAsia="SimSun"/>
          <w:lang w:eastAsia="zh-CN"/>
        </w:rPr>
        <w:t xml:space="preserve"> </w:t>
      </w:r>
      <w:r w:rsidR="00727BC5">
        <w:rPr>
          <w:rFonts w:eastAsia="SimSun"/>
          <w:lang w:eastAsia="zh-CN"/>
        </w:rPr>
        <w:t>.</w:t>
      </w:r>
      <w:r w:rsidR="007D06E1" w:rsidRPr="003157DE">
        <w:rPr>
          <w:rFonts w:eastAsia="SimSun"/>
          <w:lang w:eastAsia="zh-CN"/>
        </w:rPr>
        <w:t>....................</w:t>
      </w:r>
    </w:p>
    <w:p w:rsidR="007D06E1" w:rsidRPr="003157DE" w:rsidRDefault="007D06E1" w:rsidP="007D06E1">
      <w:pPr>
        <w:ind w:firstLine="426"/>
        <w:jc w:val="both"/>
        <w:rPr>
          <w:rFonts w:eastAsia="SimSun"/>
          <w:lang w:eastAsia="zh-CN"/>
        </w:rPr>
      </w:pPr>
      <w:r w:rsidRPr="003157DE">
        <w:rPr>
          <w:rFonts w:eastAsia="SimSun"/>
          <w:lang w:eastAsia="zh-CN"/>
        </w:rPr>
        <w:t>(</w:t>
      </w:r>
      <w:r w:rsidRPr="00DF0840">
        <w:rPr>
          <w:rFonts w:eastAsia="SimSun"/>
          <w:bCs/>
          <w:color w:val="000000" w:themeColor="text1"/>
          <w:lang w:eastAsia="zh-CN"/>
        </w:rPr>
        <w:t>NIP.</w:t>
      </w:r>
      <w:r w:rsidR="005776AF" w:rsidRPr="005776AF">
        <w:rPr>
          <w:rFonts w:ascii="Arial" w:hAnsi="Arial" w:cs="Arial"/>
          <w:color w:val="545454"/>
          <w:shd w:val="clear" w:color="auto" w:fill="FFFFFF"/>
        </w:rPr>
        <w:t xml:space="preserve"> </w:t>
      </w:r>
      <w:r w:rsidR="005776AF" w:rsidRPr="005776AF">
        <w:rPr>
          <w:shd w:val="clear" w:color="auto" w:fill="FFFFFF"/>
        </w:rPr>
        <w:t>198407082010122004</w:t>
      </w:r>
      <w:r w:rsidRPr="003157DE">
        <w:rPr>
          <w:rFonts w:eastAsia="SimSun"/>
          <w:lang w:eastAsia="zh-CN"/>
        </w:rPr>
        <w:t>)</w:t>
      </w:r>
      <w:r w:rsidRPr="003157DE">
        <w:rPr>
          <w:rFonts w:eastAsia="SimSun"/>
          <w:lang w:eastAsia="zh-CN"/>
        </w:rPr>
        <w:tab/>
      </w:r>
      <w:r w:rsidRPr="003157DE">
        <w:rPr>
          <w:rFonts w:eastAsia="SimSun"/>
          <w:lang w:eastAsia="zh-CN"/>
        </w:rPr>
        <w:tab/>
        <w:t xml:space="preserve"> (Pembimbing 2)</w:t>
      </w:r>
    </w:p>
    <w:p w:rsidR="007D06E1" w:rsidRPr="003157DE" w:rsidRDefault="007D06E1" w:rsidP="007D06E1">
      <w:pPr>
        <w:jc w:val="center"/>
        <w:rPr>
          <w:rFonts w:eastAsia="SimSun"/>
          <w:lang w:eastAsia="zh-CN"/>
        </w:rPr>
      </w:pPr>
    </w:p>
    <w:p w:rsidR="007D06E1" w:rsidRPr="003157DE" w:rsidRDefault="007D06E1" w:rsidP="007D06E1">
      <w:pPr>
        <w:jc w:val="center"/>
        <w:rPr>
          <w:rFonts w:eastAsia="SimSun"/>
          <w:b/>
          <w:lang w:eastAsia="zh-CN"/>
        </w:rPr>
      </w:pPr>
    </w:p>
    <w:p w:rsidR="007D06E1" w:rsidRPr="003157DE" w:rsidRDefault="007D06E1" w:rsidP="007D06E1">
      <w:pPr>
        <w:jc w:val="center"/>
        <w:rPr>
          <w:rFonts w:eastAsia="SimSun"/>
          <w:b/>
          <w:lang w:eastAsia="zh-CN"/>
        </w:rPr>
      </w:pPr>
      <w:r w:rsidRPr="003157DE">
        <w:rPr>
          <w:rFonts w:eastAsia="SimSun"/>
          <w:b/>
          <w:lang w:eastAsia="zh-CN"/>
        </w:rPr>
        <w:t>SURABAYA</w:t>
      </w:r>
    </w:p>
    <w:p w:rsidR="007D06E1" w:rsidRPr="003157DE" w:rsidRDefault="00B908AF" w:rsidP="007D06E1">
      <w:pPr>
        <w:jc w:val="center"/>
        <w:rPr>
          <w:rFonts w:eastAsia="SimSun"/>
          <w:lang w:eastAsia="zh-CN"/>
        </w:rPr>
      </w:pPr>
      <w:r>
        <w:rPr>
          <w:rFonts w:eastAsia="SimSun"/>
          <w:b/>
          <w:lang w:eastAsia="zh-CN"/>
        </w:rPr>
        <w:t>MARET</w:t>
      </w:r>
      <w:r w:rsidR="007D06E1" w:rsidRPr="003157DE">
        <w:rPr>
          <w:rFonts w:eastAsia="SimSun"/>
          <w:b/>
          <w:lang w:eastAsia="zh-CN"/>
        </w:rPr>
        <w:t>, 20</w:t>
      </w:r>
      <w:r>
        <w:rPr>
          <w:rFonts w:eastAsia="SimSun"/>
          <w:b/>
          <w:lang w:eastAsia="zh-CN"/>
        </w:rPr>
        <w:t>17</w:t>
      </w:r>
      <w:r w:rsidR="007D06E1" w:rsidRPr="003157DE">
        <w:rPr>
          <w:rFonts w:eastAsia="SimSun"/>
          <w:lang w:eastAsia="zh-CN"/>
        </w:rPr>
        <w:br w:type="page"/>
      </w:r>
      <w:r w:rsidR="00326805">
        <w:rPr>
          <w:rFonts w:eastAsia="SimSun"/>
          <w:b/>
          <w:i/>
          <w:lang w:eastAsia="zh-CN"/>
        </w:rPr>
        <w:lastRenderedPageBreak/>
        <w:t xml:space="preserve"> [Halaman ini sengaja dikosongkan]</w:t>
      </w:r>
    </w:p>
    <w:p w:rsidR="007D06E1" w:rsidRPr="003157DE" w:rsidRDefault="007D06E1" w:rsidP="007D06E1">
      <w:pPr>
        <w:jc w:val="center"/>
        <w:rPr>
          <w:rFonts w:eastAsia="SimSun"/>
          <w:b/>
          <w:lang w:eastAsia="zh-CN"/>
        </w:rPr>
      </w:pPr>
      <w:r w:rsidRPr="00852480">
        <w:br w:type="page"/>
      </w:r>
    </w:p>
    <w:p w:rsidR="007D06E1" w:rsidRPr="00167F96" w:rsidRDefault="00A81ADC" w:rsidP="007D06E1">
      <w:pPr>
        <w:jc w:val="center"/>
        <w:rPr>
          <w:rFonts w:eastAsia="SimSun"/>
          <w:b/>
          <w:lang w:val="en-US" w:eastAsia="zh-CN"/>
        </w:rPr>
      </w:pPr>
      <w:bookmarkStart w:id="6" w:name="_Toc371760984"/>
      <w:bookmarkStart w:id="7" w:name="_Toc371761127"/>
      <w:bookmarkStart w:id="8" w:name="_Toc377600068"/>
      <w:r>
        <w:rPr>
          <w:rFonts w:eastAsia="SimSun"/>
          <w:b/>
          <w:lang w:eastAsia="zh-CN"/>
        </w:rPr>
        <w:lastRenderedPageBreak/>
        <w:t>IMPLEMENTASI ELLIPTIC CURVE DIGITAL SIGNATURE ALGORITHM (ECDSA) UNTUK MENGATASI BLACKHOLE DAN WORMHOLE ATTACK PADA KOMUNIKASI V2V DI LINGKUNGAN VANETS</w:t>
      </w:r>
    </w:p>
    <w:p w:rsidR="007D06E1" w:rsidRPr="003157DE" w:rsidRDefault="007D06E1" w:rsidP="007D06E1">
      <w:pPr>
        <w:pStyle w:val="biasa"/>
        <w:jc w:val="center"/>
        <w:rPr>
          <w:b/>
        </w:rPr>
      </w:pPr>
    </w:p>
    <w:tbl>
      <w:tblPr>
        <w:tblStyle w:val="TableGrid"/>
        <w:tblW w:w="581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127"/>
        <w:gridCol w:w="141"/>
        <w:gridCol w:w="3544"/>
      </w:tblGrid>
      <w:tr w:rsidR="007D06E1" w:rsidRPr="00852453" w:rsidTr="007D06E1">
        <w:tc>
          <w:tcPr>
            <w:tcW w:w="2127" w:type="dxa"/>
          </w:tcPr>
          <w:p w:rsidR="007D06E1" w:rsidRPr="003157DE" w:rsidRDefault="007D06E1" w:rsidP="007D06E1">
            <w:pPr>
              <w:rPr>
                <w:b/>
                <w:bCs/>
                <w:iCs/>
              </w:rPr>
            </w:pPr>
            <w:r w:rsidRPr="003157DE">
              <w:rPr>
                <w:b/>
                <w:noProof/>
              </w:rPr>
              <w:t>Nama Mahasiswa</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A81ADC" w:rsidP="007D06E1">
            <w:pPr>
              <w:rPr>
                <w:b/>
                <w:bCs/>
                <w:iCs/>
              </w:rPr>
            </w:pPr>
            <w:r>
              <w:rPr>
                <w:b/>
                <w:noProof/>
              </w:rPr>
              <w:t>TITIES NOVANINDA OVARI</w:t>
            </w:r>
          </w:p>
        </w:tc>
      </w:tr>
      <w:tr w:rsidR="007D06E1" w:rsidRPr="00852453" w:rsidTr="007D06E1">
        <w:tc>
          <w:tcPr>
            <w:tcW w:w="2127" w:type="dxa"/>
          </w:tcPr>
          <w:p w:rsidR="007D06E1" w:rsidRPr="003157DE" w:rsidRDefault="007D06E1" w:rsidP="007D06E1">
            <w:pPr>
              <w:rPr>
                <w:b/>
                <w:bCs/>
                <w:iCs/>
              </w:rPr>
            </w:pPr>
            <w:r w:rsidRPr="003157DE">
              <w:rPr>
                <w:b/>
                <w:noProof/>
              </w:rPr>
              <w:t>NRP</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A81ADC">
            <w:pPr>
              <w:rPr>
                <w:b/>
                <w:bCs/>
                <w:iCs/>
              </w:rPr>
            </w:pPr>
            <w:r w:rsidRPr="003157DE">
              <w:rPr>
                <w:b/>
                <w:noProof/>
              </w:rPr>
              <w:t>51</w:t>
            </w:r>
            <w:r w:rsidR="009E5DA5">
              <w:rPr>
                <w:b/>
                <w:noProof/>
              </w:rPr>
              <w:t>13</w:t>
            </w:r>
            <w:r w:rsidR="00F312E0">
              <w:rPr>
                <w:b/>
                <w:noProof/>
              </w:rPr>
              <w:t>100</w:t>
            </w:r>
            <w:r w:rsidR="00A81ADC">
              <w:rPr>
                <w:b/>
                <w:noProof/>
              </w:rPr>
              <w:t>083</w:t>
            </w:r>
          </w:p>
        </w:tc>
      </w:tr>
      <w:tr w:rsidR="007D06E1" w:rsidRPr="00852453" w:rsidTr="007D06E1">
        <w:tc>
          <w:tcPr>
            <w:tcW w:w="2127" w:type="dxa"/>
          </w:tcPr>
          <w:p w:rsidR="007D06E1" w:rsidRPr="003157DE" w:rsidRDefault="007D06E1" w:rsidP="007D06E1">
            <w:pPr>
              <w:rPr>
                <w:b/>
                <w:bCs/>
                <w:iCs/>
              </w:rPr>
            </w:pPr>
            <w:r w:rsidRPr="003157DE">
              <w:rPr>
                <w:b/>
                <w:noProof/>
              </w:rPr>
              <w:t>Jurusan</w:t>
            </w:r>
          </w:p>
        </w:tc>
        <w:tc>
          <w:tcPr>
            <w:tcW w:w="141" w:type="dxa"/>
          </w:tcPr>
          <w:p w:rsidR="007D06E1" w:rsidRPr="003157DE" w:rsidRDefault="007D06E1" w:rsidP="007D06E1">
            <w:pPr>
              <w:rPr>
                <w:b/>
                <w:bCs/>
                <w:iCs/>
              </w:rPr>
            </w:pPr>
            <w:r w:rsidRPr="003157DE">
              <w:rPr>
                <w:b/>
                <w:bCs/>
                <w:iCs/>
              </w:rPr>
              <w:t>:</w:t>
            </w:r>
          </w:p>
        </w:tc>
        <w:tc>
          <w:tcPr>
            <w:tcW w:w="3544" w:type="dxa"/>
          </w:tcPr>
          <w:p w:rsidR="007D06E1" w:rsidRPr="003157DE" w:rsidRDefault="007D06E1" w:rsidP="007D06E1">
            <w:pPr>
              <w:rPr>
                <w:b/>
                <w:bCs/>
                <w:iCs/>
              </w:rPr>
            </w:pPr>
            <w:r w:rsidRPr="003157DE">
              <w:rPr>
                <w:b/>
                <w:noProof/>
              </w:rPr>
              <w:t>Teknik Informatika FTIF-ITS</w:t>
            </w:r>
          </w:p>
        </w:tc>
      </w:tr>
      <w:tr w:rsidR="007D06E1" w:rsidRPr="00852453" w:rsidTr="007D06E1">
        <w:tc>
          <w:tcPr>
            <w:tcW w:w="2127" w:type="dxa"/>
          </w:tcPr>
          <w:p w:rsidR="007D06E1" w:rsidRPr="003157DE" w:rsidRDefault="007D06E1" w:rsidP="007D06E1">
            <w:pPr>
              <w:rPr>
                <w:b/>
                <w:bCs/>
                <w:iCs/>
              </w:rPr>
            </w:pPr>
            <w:r w:rsidRPr="003157DE">
              <w:rPr>
                <w:b/>
                <w:noProof/>
              </w:rPr>
              <w:t>Dosen Pembimbing 1</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rPr>
                <w:b/>
                <w:bCs/>
                <w:iCs/>
              </w:rPr>
            </w:pPr>
            <w:r w:rsidRPr="00A81ADC">
              <w:rPr>
                <w:b/>
              </w:rPr>
              <w:t>Dr. Radityo Anggoro, S.Kom., M.Sc.</w:t>
            </w:r>
          </w:p>
        </w:tc>
      </w:tr>
      <w:tr w:rsidR="007D06E1" w:rsidRPr="00852453" w:rsidTr="007D06E1">
        <w:trPr>
          <w:trHeight w:val="557"/>
        </w:trPr>
        <w:tc>
          <w:tcPr>
            <w:tcW w:w="2127" w:type="dxa"/>
          </w:tcPr>
          <w:p w:rsidR="007D06E1" w:rsidRPr="003157DE" w:rsidRDefault="007D06E1" w:rsidP="007D06E1">
            <w:pPr>
              <w:rPr>
                <w:b/>
                <w:bCs/>
                <w:iCs/>
              </w:rPr>
            </w:pPr>
            <w:r w:rsidRPr="003157DE">
              <w:rPr>
                <w:b/>
                <w:noProof/>
              </w:rPr>
              <w:t>Dosen Pembimbing 2</w:t>
            </w:r>
          </w:p>
        </w:tc>
        <w:tc>
          <w:tcPr>
            <w:tcW w:w="141" w:type="dxa"/>
          </w:tcPr>
          <w:p w:rsidR="007D06E1" w:rsidRPr="003157DE" w:rsidRDefault="007D06E1" w:rsidP="007D06E1">
            <w:pPr>
              <w:rPr>
                <w:b/>
                <w:bCs/>
                <w:iCs/>
              </w:rPr>
            </w:pPr>
            <w:r w:rsidRPr="003157DE">
              <w:rPr>
                <w:b/>
                <w:bCs/>
                <w:iCs/>
              </w:rPr>
              <w:t>:</w:t>
            </w:r>
          </w:p>
        </w:tc>
        <w:tc>
          <w:tcPr>
            <w:tcW w:w="3544" w:type="dxa"/>
          </w:tcPr>
          <w:p w:rsidR="007D06E1" w:rsidRPr="00A81ADC" w:rsidRDefault="00A81ADC"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Default="007D06E1" w:rsidP="00E02060">
      <w:pPr>
        <w:pStyle w:val="Heading1"/>
        <w:numPr>
          <w:ilvl w:val="0"/>
          <w:numId w:val="0"/>
        </w:numPr>
        <w:rPr>
          <w:sz w:val="22"/>
          <w:szCs w:val="22"/>
        </w:rPr>
      </w:pPr>
      <w:bookmarkStart w:id="9" w:name="_Toc371760981"/>
      <w:bookmarkStart w:id="10" w:name="_Toc371761124"/>
      <w:bookmarkStart w:id="11" w:name="_Toc377600065"/>
      <w:bookmarkStart w:id="12" w:name="_Toc452577929"/>
      <w:bookmarkStart w:id="13" w:name="_Toc470245276"/>
      <w:r w:rsidRPr="00961A3C">
        <w:rPr>
          <w:sz w:val="22"/>
          <w:szCs w:val="22"/>
        </w:rPr>
        <w:t>Abstrak</w:t>
      </w:r>
      <w:bookmarkEnd w:id="9"/>
      <w:bookmarkEnd w:id="10"/>
      <w:bookmarkEnd w:id="11"/>
      <w:bookmarkEnd w:id="12"/>
      <w:bookmarkEnd w:id="13"/>
    </w:p>
    <w:p w:rsidR="00DC20BB" w:rsidRPr="004B1B4B" w:rsidRDefault="00DC20BB" w:rsidP="00DC20BB"/>
    <w:p w:rsidR="007D06E1" w:rsidRPr="004A7571" w:rsidRDefault="00527F8C" w:rsidP="007D06E1">
      <w:pPr>
        <w:ind w:firstLine="720"/>
        <w:jc w:val="both"/>
        <w:rPr>
          <w:i/>
        </w:rPr>
      </w:pPr>
      <w:r>
        <w:rPr>
          <w:i/>
        </w:rPr>
        <w:t>Vehicular Ad</w:t>
      </w:r>
      <w:r w:rsidR="005A33A1">
        <w:rPr>
          <w:i/>
        </w:rPr>
        <w:t>-</w:t>
      </w:r>
      <w:r>
        <w:rPr>
          <w:i/>
        </w:rPr>
        <w:t xml:space="preserve">hoc Network (VANET) merupakan teknologi </w:t>
      </w:r>
      <w:r w:rsidR="00785A6D">
        <w:rPr>
          <w:i/>
        </w:rPr>
        <w:t>yang mendukung</w:t>
      </w:r>
      <w:r>
        <w:rPr>
          <w:i/>
        </w:rPr>
        <w:t xml:space="preserve"> </w:t>
      </w:r>
      <w:r w:rsidR="00785A6D">
        <w:rPr>
          <w:i/>
        </w:rPr>
        <w:t xml:space="preserve">pertukaran data </w:t>
      </w:r>
      <w:r>
        <w:rPr>
          <w:i/>
        </w:rPr>
        <w:t>antar kendaraan di jalan raya</w:t>
      </w:r>
      <w:r w:rsidR="00785A6D">
        <w:rPr>
          <w:i/>
        </w:rPr>
        <w:t>. VANET menggunaka</w:t>
      </w:r>
      <w:r w:rsidR="005A33A1">
        <w:rPr>
          <w:i/>
        </w:rPr>
        <w:t>n jaringan wireless berbasis ad-</w:t>
      </w:r>
      <w:r w:rsidR="00785A6D">
        <w:rPr>
          <w:i/>
        </w:rPr>
        <w:t>hoc yang memungkinkan terjadi serangan, seperti Blackhole dan Wormhole attack. Blackhole attack adalah serangan yang dilakukan suatu malicious node dengan menjatuhkan paket data yang diterima, sedangkan Wormhole attack dilakukan dengan mengubah isi paket data. Kedua serangan ini dapat mempengaruhi performa routing protocol yang digunakan dalam komunikasi antar kendaraan.</w:t>
      </w:r>
    </w:p>
    <w:p w:rsidR="007D06E1" w:rsidRPr="00785A6D" w:rsidRDefault="00876568" w:rsidP="007D06E1">
      <w:pPr>
        <w:ind w:firstLine="720"/>
        <w:jc w:val="both"/>
        <w:rPr>
          <w:i/>
        </w:rPr>
      </w:pPr>
      <w:r>
        <w:rPr>
          <w:i/>
        </w:rPr>
        <w:t>Kedua serangan tersebut dapat diatasi jika tiap node dapat mendeteksi jika ada malicious node di sekitarnya, sehingga tiap node tersebut tidak meneruskan paket data ke malicious node</w:t>
      </w:r>
      <w:r w:rsidR="00785A6D">
        <w:rPr>
          <w:i/>
          <w:lang w:val="en-US"/>
        </w:rPr>
        <w:t>.</w:t>
      </w:r>
      <w:r w:rsidR="00785A6D">
        <w:rPr>
          <w:i/>
        </w:rPr>
        <w:t xml:space="preserve"> </w:t>
      </w:r>
      <w:r>
        <w:rPr>
          <w:i/>
        </w:rPr>
        <w:t xml:space="preserve">Blackhole attack dapat dideteksi dengan melakukan pemantauan terhadap arus pertukaran data pada tiap node, sedangkan Wormhole attack dapat dideteksi dengan menggunakan digital signature. Tugas akhir ini mengimplementasikan Elliptic Curve </w:t>
      </w:r>
      <w:r w:rsidR="00937DD0">
        <w:rPr>
          <w:i/>
        </w:rPr>
        <w:t>Digital Signature Algorithm (ECDSA) sebagai algoritma digital signature yang dilampirkan pada tiap paket data.</w:t>
      </w:r>
    </w:p>
    <w:p w:rsidR="007D06E1" w:rsidRDefault="00B555FB" w:rsidP="007D06E1">
      <w:pPr>
        <w:ind w:firstLine="720"/>
        <w:jc w:val="both"/>
        <w:rPr>
          <w:i/>
          <w:lang w:val="en-US"/>
        </w:rPr>
      </w:pPr>
      <w:r>
        <w:rPr>
          <w:i/>
        </w:rPr>
        <w:t xml:space="preserve">Pada tugas akhir ini didapatkan routing protocol yang </w:t>
      </w:r>
      <w:r w:rsidR="00EA7F47">
        <w:rPr>
          <w:i/>
        </w:rPr>
        <w:t>menerapkan</w:t>
      </w:r>
      <w:r>
        <w:rPr>
          <w:i/>
        </w:rPr>
        <w:t xml:space="preserve"> pemantauan arus pertukaran data da</w:t>
      </w:r>
      <w:r w:rsidR="00EA7F47">
        <w:rPr>
          <w:i/>
        </w:rPr>
        <w:t xml:space="preserve">n </w:t>
      </w:r>
      <w:r>
        <w:rPr>
          <w:i/>
        </w:rPr>
        <w:t xml:space="preserve">digital signature pada tiap paket data yang dikirimkan mempunyai </w:t>
      </w:r>
      <w:r>
        <w:rPr>
          <w:i/>
        </w:rPr>
        <w:lastRenderedPageBreak/>
        <w:t>performa yang lebih baik jika dihadapkan dengan Blackhole dan Wormhole attack</w:t>
      </w:r>
      <w:r w:rsidR="00EA7F47">
        <w:rPr>
          <w:i/>
        </w:rPr>
        <w:t xml:space="preserve"> dibandingkan dengan routing protocol yang tidak menerapkannya</w:t>
      </w:r>
      <w:r w:rsidR="00647F32">
        <w:rPr>
          <w:i/>
          <w:lang w:val="en-US"/>
        </w:rPr>
        <w:t>.</w:t>
      </w:r>
    </w:p>
    <w:p w:rsidR="00647F32" w:rsidRPr="00647F32" w:rsidRDefault="00647F32" w:rsidP="007D06E1">
      <w:pPr>
        <w:ind w:firstLine="720"/>
        <w:jc w:val="both"/>
        <w:rPr>
          <w:i/>
          <w:color w:val="FF0000"/>
          <w:lang w:val="en-US"/>
        </w:rPr>
      </w:pPr>
    </w:p>
    <w:p w:rsidR="007D06E1" w:rsidRPr="00D14D1D" w:rsidRDefault="00310266" w:rsidP="007D06E1">
      <w:pPr>
        <w:jc w:val="both"/>
        <w:rPr>
          <w:b/>
          <w:i/>
        </w:rPr>
      </w:pPr>
      <w:r>
        <w:rPr>
          <w:b/>
          <w:i/>
        </w:rPr>
        <w:t xml:space="preserve">Kata </w:t>
      </w:r>
      <w:r w:rsidRPr="00091895">
        <w:rPr>
          <w:b/>
          <w:i/>
          <w:noProof/>
        </w:rPr>
        <w:t>kunci</w:t>
      </w:r>
      <w:r>
        <w:rPr>
          <w:b/>
          <w:i/>
        </w:rPr>
        <w:t xml:space="preserve">: </w:t>
      </w:r>
      <w:r w:rsidR="007B75F0">
        <w:rPr>
          <w:b/>
          <w:i/>
        </w:rPr>
        <w:t>ECDSA</w:t>
      </w:r>
      <w:r w:rsidR="007D06E1" w:rsidRPr="004461DC">
        <w:rPr>
          <w:b/>
          <w:i/>
        </w:rPr>
        <w:t xml:space="preserve">, </w:t>
      </w:r>
      <w:r w:rsidR="007B75F0">
        <w:rPr>
          <w:b/>
          <w:i/>
        </w:rPr>
        <w:t>Blackhole attack</w:t>
      </w:r>
      <w:r w:rsidR="007D06E1" w:rsidRPr="004461DC">
        <w:rPr>
          <w:b/>
          <w:i/>
        </w:rPr>
        <w:t xml:space="preserve">, </w:t>
      </w:r>
      <w:r w:rsidR="007B75F0">
        <w:rPr>
          <w:b/>
          <w:i/>
        </w:rPr>
        <w:t>Wormhole attack</w:t>
      </w:r>
      <w:r w:rsidR="007D06E1" w:rsidRPr="004461DC">
        <w:rPr>
          <w:b/>
          <w:i/>
        </w:rPr>
        <w:t>,</w:t>
      </w:r>
      <w:r>
        <w:rPr>
          <w:b/>
          <w:i/>
          <w:lang w:val="en-US"/>
        </w:rPr>
        <w:t xml:space="preserve"> </w:t>
      </w:r>
      <w:r w:rsidR="007B75F0">
        <w:rPr>
          <w:b/>
          <w:i/>
          <w:noProof/>
        </w:rPr>
        <w:t>VANET</w:t>
      </w:r>
      <w:r w:rsidR="007D06E1" w:rsidRPr="004461DC">
        <w:rPr>
          <w:b/>
          <w:i/>
        </w:rPr>
        <w:t>.</w:t>
      </w:r>
    </w:p>
    <w:p w:rsidR="007D06E1" w:rsidRPr="003157DE" w:rsidRDefault="007D06E1" w:rsidP="007D06E1">
      <w:pPr>
        <w:jc w:val="center"/>
        <w:rPr>
          <w:rFonts w:eastAsia="SimSun"/>
          <w:b/>
          <w:lang w:eastAsia="zh-CN"/>
        </w:rPr>
      </w:pPr>
      <w:r w:rsidRPr="00852480">
        <w:rPr>
          <w:b/>
        </w:rPr>
        <w:br w:type="page"/>
      </w:r>
    </w:p>
    <w:p w:rsidR="00D12051" w:rsidRPr="00AE089E" w:rsidRDefault="00AE089E" w:rsidP="00D12051">
      <w:pPr>
        <w:jc w:val="center"/>
        <w:rPr>
          <w:rFonts w:eastAsia="SimSun"/>
          <w:b/>
          <w:lang w:eastAsia="zh-CN"/>
        </w:rPr>
      </w:pPr>
      <w:bookmarkStart w:id="14" w:name="_Toc371760983"/>
      <w:bookmarkStart w:id="15" w:name="_Toc371761126"/>
      <w:bookmarkStart w:id="16" w:name="_Toc377600067"/>
      <w:r>
        <w:rPr>
          <w:rFonts w:eastAsia="SimSun"/>
          <w:b/>
          <w:lang w:eastAsia="zh-CN"/>
        </w:rPr>
        <w:lastRenderedPageBreak/>
        <w:t>ELLIPTIC CURVE DIGITAL SIGNATURE ALGORITHM IMPLEMENTATION TO OVERCOME BLACKHOLE AND WORMHOLE ATTACK IN V2V COMMUNICATION OF VANETS</w:t>
      </w:r>
    </w:p>
    <w:p w:rsidR="007D06E1" w:rsidRPr="003157DE" w:rsidRDefault="007D06E1" w:rsidP="007D06E1">
      <w:pPr>
        <w:pStyle w:val="biasa"/>
        <w:jc w:val="center"/>
      </w:pPr>
    </w:p>
    <w:tbl>
      <w:tblPr>
        <w:tblStyle w:val="TableGrid"/>
        <w:tblW w:w="5674"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842"/>
        <w:gridCol w:w="142"/>
        <w:gridCol w:w="3690"/>
      </w:tblGrid>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Student’s Name</w:t>
            </w:r>
          </w:p>
        </w:tc>
        <w:tc>
          <w:tcPr>
            <w:tcW w:w="142" w:type="dxa"/>
          </w:tcPr>
          <w:p w:rsidR="007D06E1" w:rsidRPr="003157DE" w:rsidRDefault="007D06E1" w:rsidP="007D06E1">
            <w:pPr>
              <w:ind w:left="-673" w:firstLine="673"/>
              <w:rPr>
                <w:b/>
                <w:bCs/>
                <w:iCs/>
              </w:rPr>
            </w:pPr>
            <w:r w:rsidRPr="003157DE">
              <w:rPr>
                <w:b/>
                <w:bCs/>
                <w:iCs/>
              </w:rPr>
              <w:t>:</w:t>
            </w:r>
          </w:p>
        </w:tc>
        <w:tc>
          <w:tcPr>
            <w:tcW w:w="3690" w:type="dxa"/>
          </w:tcPr>
          <w:p w:rsidR="007D06E1" w:rsidRPr="003157DE" w:rsidRDefault="00AE089E" w:rsidP="007D06E1">
            <w:pPr>
              <w:rPr>
                <w:b/>
                <w:bCs/>
                <w:iCs/>
              </w:rPr>
            </w:pPr>
            <w:r>
              <w:rPr>
                <w:b/>
                <w:noProof/>
              </w:rPr>
              <w:t>TITIES NOVANINDA OVARI</w:t>
            </w:r>
          </w:p>
        </w:tc>
      </w:tr>
      <w:tr w:rsidR="007D06E1" w:rsidRPr="00852453" w:rsidTr="007D06E1">
        <w:trPr>
          <w:trHeight w:val="208"/>
        </w:trPr>
        <w:tc>
          <w:tcPr>
            <w:tcW w:w="1842" w:type="dxa"/>
          </w:tcPr>
          <w:p w:rsidR="007D06E1" w:rsidRPr="003157DE" w:rsidRDefault="007D06E1" w:rsidP="007D06E1">
            <w:pPr>
              <w:rPr>
                <w:b/>
                <w:bCs/>
                <w:iCs/>
              </w:rPr>
            </w:pPr>
            <w:r w:rsidRPr="003157DE">
              <w:rPr>
                <w:b/>
                <w:noProof/>
                <w:color w:val="000000" w:themeColor="text1"/>
              </w:rPr>
              <w:t>Student’s ID</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Pr>
                <w:b/>
                <w:noProof/>
              </w:rPr>
              <w:t>5113100083</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Department</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7D06E1" w:rsidP="007D06E1">
            <w:pPr>
              <w:rPr>
                <w:b/>
                <w:bCs/>
                <w:iCs/>
              </w:rPr>
            </w:pPr>
            <w:r w:rsidRPr="003157DE">
              <w:rPr>
                <w:b/>
                <w:noProof/>
              </w:rPr>
              <w:t>Teknik Informatika FTIF-ITS</w:t>
            </w:r>
          </w:p>
        </w:tc>
      </w:tr>
      <w:tr w:rsidR="007D06E1" w:rsidRPr="00852453" w:rsidTr="007D06E1">
        <w:trPr>
          <w:trHeight w:val="195"/>
        </w:trPr>
        <w:tc>
          <w:tcPr>
            <w:tcW w:w="1842" w:type="dxa"/>
          </w:tcPr>
          <w:p w:rsidR="007D06E1" w:rsidRPr="003157DE" w:rsidRDefault="007D06E1" w:rsidP="007D06E1">
            <w:pPr>
              <w:rPr>
                <w:b/>
                <w:bCs/>
                <w:iCs/>
              </w:rPr>
            </w:pPr>
            <w:r w:rsidRPr="003157DE">
              <w:rPr>
                <w:b/>
                <w:noProof/>
                <w:color w:val="000000" w:themeColor="text1"/>
              </w:rPr>
              <w:t>First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rPr>
                <w:b/>
                <w:bCs/>
                <w:iCs/>
              </w:rPr>
            </w:pPr>
            <w:r w:rsidRPr="00464D9F">
              <w:rPr>
                <w:b/>
                <w:noProof/>
              </w:rPr>
              <w:t>Dr.</w:t>
            </w:r>
            <w:r w:rsidRPr="00A81ADC">
              <w:rPr>
                <w:b/>
              </w:rPr>
              <w:t xml:space="preserve"> Radityo Anggoro, S.Kom., M.Sc.</w:t>
            </w:r>
          </w:p>
        </w:tc>
      </w:tr>
      <w:tr w:rsidR="007D06E1" w:rsidRPr="00852453" w:rsidTr="007D06E1">
        <w:trPr>
          <w:trHeight w:val="483"/>
        </w:trPr>
        <w:tc>
          <w:tcPr>
            <w:tcW w:w="1842" w:type="dxa"/>
          </w:tcPr>
          <w:p w:rsidR="007D06E1" w:rsidRPr="003157DE" w:rsidRDefault="007D06E1" w:rsidP="007D06E1">
            <w:pPr>
              <w:rPr>
                <w:b/>
                <w:bCs/>
                <w:iCs/>
              </w:rPr>
            </w:pPr>
            <w:r w:rsidRPr="003157DE">
              <w:rPr>
                <w:b/>
                <w:noProof/>
                <w:color w:val="000000" w:themeColor="text1"/>
              </w:rPr>
              <w:t>Second Advisor</w:t>
            </w:r>
          </w:p>
        </w:tc>
        <w:tc>
          <w:tcPr>
            <w:tcW w:w="142" w:type="dxa"/>
          </w:tcPr>
          <w:p w:rsidR="007D06E1" w:rsidRPr="003157DE" w:rsidRDefault="007D06E1" w:rsidP="007D06E1">
            <w:pPr>
              <w:rPr>
                <w:b/>
                <w:bCs/>
                <w:iCs/>
              </w:rPr>
            </w:pPr>
            <w:r w:rsidRPr="003157DE">
              <w:rPr>
                <w:b/>
                <w:bCs/>
                <w:iCs/>
              </w:rPr>
              <w:t>:</w:t>
            </w:r>
          </w:p>
        </w:tc>
        <w:tc>
          <w:tcPr>
            <w:tcW w:w="3690" w:type="dxa"/>
          </w:tcPr>
          <w:p w:rsidR="007D06E1" w:rsidRPr="003157DE" w:rsidRDefault="00AE089E" w:rsidP="007D06E1">
            <w:pPr>
              <w:pStyle w:val="NoSpacing"/>
              <w:rPr>
                <w:rFonts w:ascii="Times New Roman" w:hAnsi="Times New Roman"/>
                <w:b/>
                <w:color w:val="000000" w:themeColor="text1"/>
                <w:lang w:val="id-ID"/>
              </w:rPr>
            </w:pPr>
            <w:r w:rsidRPr="00A81ADC">
              <w:rPr>
                <w:rFonts w:ascii="Times New Roman" w:hAnsi="Times New Roman"/>
                <w:b/>
              </w:rPr>
              <w:t>Henning Titi Ciptaningtyas, S.Kom., M.Kom.</w:t>
            </w:r>
          </w:p>
          <w:p w:rsidR="007D06E1" w:rsidRPr="003157DE" w:rsidRDefault="007D06E1" w:rsidP="007D06E1">
            <w:pPr>
              <w:pStyle w:val="NoSpacing"/>
              <w:rPr>
                <w:rFonts w:ascii="Times New Roman" w:hAnsi="Times New Roman"/>
                <w:b/>
                <w:color w:val="000000" w:themeColor="text1"/>
                <w:lang w:val="id-ID"/>
              </w:rPr>
            </w:pPr>
          </w:p>
        </w:tc>
      </w:tr>
    </w:tbl>
    <w:p w:rsidR="007D06E1" w:rsidRPr="00740E97" w:rsidRDefault="007D06E1" w:rsidP="007D06E1">
      <w:pPr>
        <w:pStyle w:val="Heading1"/>
        <w:numPr>
          <w:ilvl w:val="0"/>
          <w:numId w:val="0"/>
        </w:numPr>
        <w:rPr>
          <w:i/>
          <w:sz w:val="22"/>
          <w:szCs w:val="22"/>
        </w:rPr>
      </w:pPr>
      <w:bookmarkStart w:id="17" w:name="_Toc371760982"/>
      <w:bookmarkStart w:id="18" w:name="_Toc371761125"/>
      <w:bookmarkStart w:id="19" w:name="_Toc377600066"/>
      <w:bookmarkStart w:id="20" w:name="_Toc452577930"/>
      <w:bookmarkStart w:id="21" w:name="_Toc470245277"/>
      <w:r w:rsidRPr="00740E97">
        <w:rPr>
          <w:i/>
          <w:sz w:val="22"/>
          <w:szCs w:val="22"/>
        </w:rPr>
        <w:t>Abstract</w:t>
      </w:r>
      <w:bookmarkEnd w:id="17"/>
      <w:bookmarkEnd w:id="18"/>
      <w:bookmarkEnd w:id="19"/>
      <w:bookmarkEnd w:id="20"/>
      <w:bookmarkEnd w:id="21"/>
    </w:p>
    <w:p w:rsidR="007D06E1" w:rsidRPr="00CF1570" w:rsidRDefault="007D06E1" w:rsidP="007D06E1">
      <w:pPr>
        <w:rPr>
          <w:color w:val="FF0000"/>
        </w:rPr>
      </w:pPr>
    </w:p>
    <w:p w:rsidR="00D1249A" w:rsidRDefault="00034A41" w:rsidP="00D76E98">
      <w:pPr>
        <w:shd w:val="clear" w:color="auto" w:fill="FFFFFF" w:themeFill="background1"/>
        <w:ind w:firstLine="567"/>
        <w:jc w:val="both"/>
        <w:rPr>
          <w:i/>
          <w:iCs/>
          <w:color w:val="000000" w:themeColor="text1"/>
        </w:rPr>
      </w:pPr>
      <w:r>
        <w:rPr>
          <w:i/>
          <w:color w:val="000000" w:themeColor="text1"/>
        </w:rPr>
        <w:t xml:space="preserve">Vehicular </w:t>
      </w:r>
      <w:r w:rsidR="005A33A1" w:rsidRPr="005A33A1">
        <w:rPr>
          <w:i/>
          <w:noProof/>
          <w:color w:val="000000" w:themeColor="text1"/>
        </w:rPr>
        <w:t>Ad-</w:t>
      </w:r>
      <w:r w:rsidRPr="005A33A1">
        <w:rPr>
          <w:i/>
          <w:noProof/>
          <w:color w:val="000000" w:themeColor="text1"/>
        </w:rPr>
        <w:t>hoc</w:t>
      </w:r>
      <w:r>
        <w:rPr>
          <w:i/>
          <w:color w:val="000000" w:themeColor="text1"/>
        </w:rPr>
        <w:t xml:space="preserve"> Network (VANET) is a technology </w:t>
      </w:r>
      <w:r w:rsidR="007E012A">
        <w:rPr>
          <w:i/>
          <w:color w:val="000000" w:themeColor="text1"/>
        </w:rPr>
        <w:t>enabling</w:t>
      </w:r>
      <w:r>
        <w:rPr>
          <w:i/>
          <w:color w:val="000000" w:themeColor="text1"/>
        </w:rPr>
        <w:t xml:space="preserve"> data exchange between </w:t>
      </w:r>
      <w:r w:rsidR="005A33A1" w:rsidRPr="005A33A1">
        <w:rPr>
          <w:i/>
          <w:noProof/>
          <w:color w:val="000000" w:themeColor="text1"/>
        </w:rPr>
        <w:t>vehicular</w:t>
      </w:r>
      <w:r w:rsidR="00091895">
        <w:rPr>
          <w:i/>
          <w:color w:val="000000" w:themeColor="text1"/>
        </w:rPr>
        <w:t xml:space="preserve"> on roads</w:t>
      </w:r>
      <w:r w:rsidR="007E012A">
        <w:rPr>
          <w:i/>
          <w:color w:val="000000" w:themeColor="text1"/>
        </w:rPr>
        <w:t xml:space="preserve">, in order to </w:t>
      </w:r>
      <w:r w:rsidR="005A33A1">
        <w:rPr>
          <w:i/>
          <w:noProof/>
          <w:color w:val="000000" w:themeColor="text1"/>
        </w:rPr>
        <w:t>support</w:t>
      </w:r>
      <w:r w:rsidR="007E012A">
        <w:rPr>
          <w:i/>
          <w:color w:val="000000" w:themeColor="text1"/>
        </w:rPr>
        <w:t xml:space="preserve"> Intelligent Transportation System</w:t>
      </w:r>
      <w:r w:rsidR="00D76E98" w:rsidRPr="00D76E98">
        <w:rPr>
          <w:i/>
          <w:color w:val="000000" w:themeColor="text1"/>
        </w:rPr>
        <w:t>.</w:t>
      </w:r>
      <w:r w:rsidR="005A33A1">
        <w:rPr>
          <w:i/>
          <w:color w:val="000000" w:themeColor="text1"/>
        </w:rPr>
        <w:t xml:space="preserve"> VANET use an </w:t>
      </w:r>
      <w:r w:rsidR="005A33A1" w:rsidRPr="005A33A1">
        <w:rPr>
          <w:i/>
          <w:noProof/>
          <w:color w:val="000000" w:themeColor="text1"/>
        </w:rPr>
        <w:t>ad-</w:t>
      </w:r>
      <w:r w:rsidR="00091895" w:rsidRPr="005A33A1">
        <w:rPr>
          <w:i/>
          <w:noProof/>
          <w:color w:val="000000" w:themeColor="text1"/>
        </w:rPr>
        <w:t>hoc</w:t>
      </w:r>
      <w:r w:rsidR="00091895">
        <w:rPr>
          <w:i/>
          <w:color w:val="000000" w:themeColor="text1"/>
        </w:rPr>
        <w:t xml:space="preserve"> base wireless network that can be attacked by several attacks, such as Blackhole attack and Wormhole attack. Blackhole attack is an attack conducted by dropping data packet that has been received, meanwhile Wormhole attack conducted by tampering the data packet. Both attacks can affect the performance of the </w:t>
      </w:r>
      <w:r w:rsidR="00091895" w:rsidRPr="00EC67D8">
        <w:rPr>
          <w:i/>
          <w:noProof/>
          <w:color w:val="000000" w:themeColor="text1"/>
        </w:rPr>
        <w:t>routing</w:t>
      </w:r>
      <w:r w:rsidR="00091895">
        <w:rPr>
          <w:i/>
          <w:color w:val="000000" w:themeColor="text1"/>
        </w:rPr>
        <w:t xml:space="preserve"> protocol used in </w:t>
      </w:r>
      <w:r w:rsidR="005A33A1" w:rsidRPr="005A33A1">
        <w:rPr>
          <w:i/>
          <w:noProof/>
          <w:color w:val="000000" w:themeColor="text1"/>
        </w:rPr>
        <w:t>vehicular</w:t>
      </w:r>
      <w:r w:rsidR="00091895">
        <w:rPr>
          <w:i/>
          <w:color w:val="000000" w:themeColor="text1"/>
        </w:rPr>
        <w:t xml:space="preserve"> communication.</w:t>
      </w:r>
    </w:p>
    <w:p w:rsidR="00D1249A" w:rsidRPr="00D1249A" w:rsidRDefault="002A624E" w:rsidP="00D76E98">
      <w:pPr>
        <w:ind w:firstLine="567"/>
        <w:jc w:val="both"/>
        <w:rPr>
          <w:i/>
          <w:iCs/>
          <w:color w:val="000000" w:themeColor="text1"/>
        </w:rPr>
      </w:pPr>
      <w:r>
        <w:rPr>
          <w:i/>
          <w:iCs/>
          <w:color w:val="000000" w:themeColor="text1"/>
        </w:rPr>
        <w:t xml:space="preserve">Both attacks can be </w:t>
      </w:r>
      <w:r w:rsidR="005A33A1" w:rsidRPr="005A33A1">
        <w:rPr>
          <w:i/>
          <w:iCs/>
          <w:noProof/>
          <w:color w:val="000000" w:themeColor="text1"/>
        </w:rPr>
        <w:t>overcome</w:t>
      </w:r>
      <w:r>
        <w:rPr>
          <w:i/>
          <w:iCs/>
          <w:color w:val="000000" w:themeColor="text1"/>
        </w:rPr>
        <w:t xml:space="preserve"> if each </w:t>
      </w:r>
      <w:r w:rsidR="005A33A1" w:rsidRPr="005A33A1">
        <w:rPr>
          <w:i/>
          <w:iCs/>
          <w:noProof/>
          <w:color w:val="000000" w:themeColor="text1"/>
        </w:rPr>
        <w:t>node</w:t>
      </w:r>
      <w:r>
        <w:rPr>
          <w:i/>
          <w:iCs/>
          <w:color w:val="000000" w:themeColor="text1"/>
        </w:rPr>
        <w:t xml:space="preserve"> can detect the malicious node around them, so they do not forward the data packet to malicious node</w:t>
      </w:r>
      <w:r w:rsidR="00D76E98">
        <w:rPr>
          <w:i/>
          <w:iCs/>
          <w:color w:val="000000" w:themeColor="text1"/>
        </w:rPr>
        <w:t>.</w:t>
      </w:r>
      <w:r>
        <w:rPr>
          <w:i/>
          <w:iCs/>
          <w:color w:val="000000" w:themeColor="text1"/>
        </w:rPr>
        <w:t xml:space="preserve"> Blackhole attack can be detected by recording the data packet</w:t>
      </w:r>
      <w:r w:rsidR="00B6762E">
        <w:rPr>
          <w:i/>
          <w:iCs/>
          <w:color w:val="000000" w:themeColor="text1"/>
        </w:rPr>
        <w:t xml:space="preserve"> exchange</w:t>
      </w:r>
      <w:r>
        <w:rPr>
          <w:i/>
          <w:iCs/>
          <w:color w:val="000000" w:themeColor="text1"/>
        </w:rPr>
        <w:t xml:space="preserve"> traffic in each </w:t>
      </w:r>
      <w:r w:rsidR="005A33A1" w:rsidRPr="005A33A1">
        <w:rPr>
          <w:i/>
          <w:iCs/>
          <w:noProof/>
          <w:color w:val="000000" w:themeColor="text1"/>
        </w:rPr>
        <w:t>node</w:t>
      </w:r>
      <w:r>
        <w:rPr>
          <w:i/>
          <w:iCs/>
          <w:color w:val="000000" w:themeColor="text1"/>
        </w:rPr>
        <w:t xml:space="preserve">, meanwhile Wormhole attack can be detected by </w:t>
      </w:r>
      <w:r w:rsidR="00741B2C">
        <w:rPr>
          <w:i/>
          <w:iCs/>
          <w:color w:val="000000" w:themeColor="text1"/>
        </w:rPr>
        <w:t>attaching</w:t>
      </w:r>
      <w:r>
        <w:rPr>
          <w:i/>
          <w:iCs/>
          <w:color w:val="000000" w:themeColor="text1"/>
        </w:rPr>
        <w:t xml:space="preserve"> digital signature</w:t>
      </w:r>
      <w:r w:rsidR="00741B2C">
        <w:rPr>
          <w:i/>
          <w:iCs/>
          <w:color w:val="000000" w:themeColor="text1"/>
        </w:rPr>
        <w:t xml:space="preserve"> on each data packet</w:t>
      </w:r>
      <w:r w:rsidR="001A0CC3">
        <w:rPr>
          <w:i/>
          <w:iCs/>
          <w:color w:val="000000" w:themeColor="text1"/>
        </w:rPr>
        <w:t>s</w:t>
      </w:r>
      <w:r w:rsidR="00741B2C">
        <w:rPr>
          <w:i/>
          <w:iCs/>
          <w:color w:val="000000" w:themeColor="text1"/>
        </w:rPr>
        <w:t xml:space="preserve"> that will be sent</w:t>
      </w:r>
      <w:r>
        <w:rPr>
          <w:i/>
          <w:iCs/>
          <w:color w:val="000000" w:themeColor="text1"/>
        </w:rPr>
        <w:t xml:space="preserve">. This thesis </w:t>
      </w:r>
      <w:r w:rsidRPr="005A33A1">
        <w:rPr>
          <w:i/>
          <w:iCs/>
          <w:noProof/>
          <w:color w:val="000000" w:themeColor="text1"/>
        </w:rPr>
        <w:t>implement</w:t>
      </w:r>
      <w:r w:rsidR="005A33A1">
        <w:rPr>
          <w:i/>
          <w:iCs/>
          <w:noProof/>
          <w:color w:val="000000" w:themeColor="text1"/>
        </w:rPr>
        <w:t>s</w:t>
      </w:r>
      <w:r>
        <w:rPr>
          <w:i/>
          <w:iCs/>
          <w:color w:val="000000" w:themeColor="text1"/>
        </w:rPr>
        <w:t xml:space="preserve"> Elliptic Curve Digital Signature Algorithm (ECDSA) as the digital signature algorithm attached </w:t>
      </w:r>
      <w:r w:rsidR="005A33A1">
        <w:rPr>
          <w:i/>
          <w:iCs/>
          <w:noProof/>
          <w:color w:val="000000" w:themeColor="text1"/>
        </w:rPr>
        <w:t>to</w:t>
      </w:r>
      <w:r>
        <w:rPr>
          <w:i/>
          <w:iCs/>
          <w:color w:val="000000" w:themeColor="text1"/>
        </w:rPr>
        <w:t xml:space="preserve"> each data packet</w:t>
      </w:r>
      <w:r w:rsidR="001A0CC3">
        <w:rPr>
          <w:i/>
          <w:iCs/>
          <w:color w:val="000000" w:themeColor="text1"/>
        </w:rPr>
        <w:t>s that will be sent</w:t>
      </w:r>
      <w:r>
        <w:rPr>
          <w:i/>
          <w:iCs/>
          <w:color w:val="000000" w:themeColor="text1"/>
        </w:rPr>
        <w:t>.</w:t>
      </w:r>
    </w:p>
    <w:p w:rsidR="00741B2C" w:rsidRPr="005A33A1" w:rsidRDefault="007C04F7" w:rsidP="00741B2C">
      <w:pPr>
        <w:ind w:firstLine="567"/>
        <w:jc w:val="both"/>
        <w:rPr>
          <w:i/>
          <w:iCs/>
          <w:noProof/>
          <w:color w:val="000000" w:themeColor="text1"/>
        </w:rPr>
      </w:pPr>
      <w:r>
        <w:rPr>
          <w:i/>
          <w:iCs/>
          <w:color w:val="000000" w:themeColor="text1"/>
        </w:rPr>
        <w:t xml:space="preserve">In this thesis, </w:t>
      </w:r>
      <w:r w:rsidR="001A0CC3">
        <w:rPr>
          <w:i/>
          <w:iCs/>
          <w:color w:val="000000" w:themeColor="text1"/>
        </w:rPr>
        <w:t xml:space="preserve">it is </w:t>
      </w:r>
      <w:r>
        <w:rPr>
          <w:i/>
          <w:iCs/>
          <w:color w:val="000000" w:themeColor="text1"/>
        </w:rPr>
        <w:t xml:space="preserve">obtained that the </w:t>
      </w:r>
      <w:r w:rsidRPr="00EC67D8">
        <w:rPr>
          <w:i/>
          <w:iCs/>
          <w:noProof/>
          <w:color w:val="000000" w:themeColor="text1"/>
        </w:rPr>
        <w:t>routing</w:t>
      </w:r>
      <w:r>
        <w:rPr>
          <w:i/>
          <w:iCs/>
          <w:color w:val="000000" w:themeColor="text1"/>
        </w:rPr>
        <w:t xml:space="preserve"> protocol which </w:t>
      </w:r>
      <w:r w:rsidRPr="005A33A1">
        <w:rPr>
          <w:i/>
          <w:iCs/>
          <w:noProof/>
          <w:color w:val="000000" w:themeColor="text1"/>
        </w:rPr>
        <w:t>appl</w:t>
      </w:r>
      <w:r w:rsidR="005A33A1">
        <w:rPr>
          <w:i/>
          <w:iCs/>
          <w:noProof/>
          <w:color w:val="000000" w:themeColor="text1"/>
        </w:rPr>
        <w:t>ies</w:t>
      </w:r>
      <w:r>
        <w:rPr>
          <w:i/>
          <w:iCs/>
          <w:color w:val="000000" w:themeColor="text1"/>
        </w:rPr>
        <w:t xml:space="preserve"> data packet </w:t>
      </w:r>
      <w:r w:rsidR="00B6762E">
        <w:rPr>
          <w:i/>
          <w:iCs/>
          <w:color w:val="000000" w:themeColor="text1"/>
        </w:rPr>
        <w:t xml:space="preserve">exchange </w:t>
      </w:r>
      <w:r>
        <w:rPr>
          <w:i/>
          <w:iCs/>
          <w:color w:val="000000" w:themeColor="text1"/>
        </w:rPr>
        <w:t>traffic recording and</w:t>
      </w:r>
      <w:r w:rsidR="005A33A1">
        <w:rPr>
          <w:i/>
          <w:iCs/>
          <w:color w:val="000000" w:themeColor="text1"/>
        </w:rPr>
        <w:t xml:space="preserve"> the</w:t>
      </w:r>
      <w:r>
        <w:rPr>
          <w:i/>
          <w:iCs/>
          <w:color w:val="000000" w:themeColor="text1"/>
        </w:rPr>
        <w:t xml:space="preserve"> </w:t>
      </w:r>
      <w:r w:rsidRPr="005A33A1">
        <w:rPr>
          <w:i/>
          <w:iCs/>
          <w:noProof/>
          <w:color w:val="000000" w:themeColor="text1"/>
        </w:rPr>
        <w:t>digital</w:t>
      </w:r>
      <w:r>
        <w:rPr>
          <w:i/>
          <w:iCs/>
          <w:color w:val="000000" w:themeColor="text1"/>
        </w:rPr>
        <w:t xml:space="preserve"> </w:t>
      </w:r>
      <w:r>
        <w:rPr>
          <w:i/>
          <w:iCs/>
          <w:color w:val="000000" w:themeColor="text1"/>
        </w:rPr>
        <w:lastRenderedPageBreak/>
        <w:t xml:space="preserve">signature on each </w:t>
      </w:r>
      <w:r w:rsidR="005A33A1" w:rsidRPr="005A33A1">
        <w:rPr>
          <w:i/>
          <w:iCs/>
          <w:noProof/>
          <w:color w:val="000000" w:themeColor="text1"/>
        </w:rPr>
        <w:t>packet</w:t>
      </w:r>
      <w:r w:rsidR="001A0CC3">
        <w:rPr>
          <w:i/>
          <w:iCs/>
          <w:color w:val="000000" w:themeColor="text1"/>
        </w:rPr>
        <w:t xml:space="preserve"> that will be sent</w:t>
      </w:r>
      <w:r>
        <w:rPr>
          <w:i/>
          <w:iCs/>
          <w:color w:val="000000" w:themeColor="text1"/>
        </w:rPr>
        <w:t xml:space="preserve"> has better performance than the </w:t>
      </w:r>
      <w:r w:rsidRPr="005A33A1">
        <w:rPr>
          <w:i/>
          <w:iCs/>
          <w:noProof/>
          <w:color w:val="000000" w:themeColor="text1"/>
        </w:rPr>
        <w:t>rout</w:t>
      </w:r>
      <w:r w:rsidR="005A33A1">
        <w:rPr>
          <w:i/>
          <w:iCs/>
          <w:noProof/>
          <w:color w:val="000000" w:themeColor="text1"/>
        </w:rPr>
        <w:t>e</w:t>
      </w:r>
      <w:r w:rsidRPr="005A33A1">
        <w:rPr>
          <w:i/>
          <w:iCs/>
          <w:noProof/>
          <w:color w:val="000000" w:themeColor="text1"/>
        </w:rPr>
        <w:t>ing</w:t>
      </w:r>
      <w:r>
        <w:rPr>
          <w:i/>
          <w:iCs/>
          <w:color w:val="000000" w:themeColor="text1"/>
        </w:rPr>
        <w:t xml:space="preserve"> protocol which </w:t>
      </w:r>
      <w:r w:rsidRPr="005A33A1">
        <w:rPr>
          <w:i/>
          <w:iCs/>
          <w:noProof/>
          <w:color w:val="000000" w:themeColor="text1"/>
        </w:rPr>
        <w:t>do</w:t>
      </w:r>
      <w:r w:rsidR="005A33A1">
        <w:rPr>
          <w:i/>
          <w:iCs/>
          <w:noProof/>
          <w:color w:val="000000" w:themeColor="text1"/>
        </w:rPr>
        <w:t>es</w:t>
      </w:r>
      <w:r>
        <w:rPr>
          <w:i/>
          <w:iCs/>
          <w:color w:val="000000" w:themeColor="text1"/>
        </w:rPr>
        <w:t xml:space="preserve"> not</w:t>
      </w:r>
      <w:r w:rsidR="00741B2C" w:rsidRPr="005A33A1">
        <w:rPr>
          <w:i/>
          <w:iCs/>
          <w:noProof/>
          <w:color w:val="000000" w:themeColor="text1"/>
        </w:rPr>
        <w:t>.</w:t>
      </w:r>
    </w:p>
    <w:p w:rsidR="00265304" w:rsidRPr="005A33A1" w:rsidRDefault="00265304" w:rsidP="00741B2C">
      <w:pPr>
        <w:ind w:firstLine="567"/>
        <w:jc w:val="both"/>
        <w:rPr>
          <w:i/>
          <w:iCs/>
          <w:noProof/>
          <w:color w:val="000000" w:themeColor="text1"/>
        </w:rPr>
      </w:pPr>
    </w:p>
    <w:p w:rsidR="007D06E1" w:rsidRPr="00741B2C" w:rsidRDefault="003F7E0D" w:rsidP="00741B2C">
      <w:pPr>
        <w:ind w:firstLine="567"/>
        <w:jc w:val="both"/>
        <w:rPr>
          <w:i/>
          <w:iCs/>
          <w:color w:val="000000" w:themeColor="text1"/>
        </w:rPr>
      </w:pPr>
      <w:r w:rsidRPr="005A33A1">
        <w:rPr>
          <w:b/>
          <w:i/>
          <w:noProof/>
        </w:rPr>
        <w:t>Keywords</w:t>
      </w:r>
      <w:r w:rsidR="007D06E1" w:rsidRPr="005A33A1">
        <w:rPr>
          <w:b/>
          <w:i/>
          <w:noProof/>
        </w:rPr>
        <w:t>:</w:t>
      </w:r>
      <w:r w:rsidR="005F2351" w:rsidRPr="005A33A1">
        <w:rPr>
          <w:b/>
          <w:i/>
          <w:noProof/>
        </w:rPr>
        <w:t xml:space="preserve"> </w:t>
      </w:r>
      <w:r w:rsidRPr="005A33A1">
        <w:rPr>
          <w:b/>
          <w:i/>
          <w:noProof/>
        </w:rPr>
        <w:t>ECDSA, Blackhole attack, Wormhole attack, VANE</w:t>
      </w:r>
      <w:r w:rsidR="00D90BDA" w:rsidRPr="005A33A1">
        <w:rPr>
          <w:b/>
          <w:i/>
          <w:noProof/>
        </w:rPr>
        <w:t>T</w:t>
      </w:r>
      <w:r w:rsidR="007D06E1" w:rsidRPr="005A33A1">
        <w:rPr>
          <w:b/>
          <w:i/>
          <w:noProof/>
        </w:rPr>
        <w:t>.</w:t>
      </w: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Default="007D06E1" w:rsidP="007D06E1">
      <w:pPr>
        <w:jc w:val="both"/>
        <w:rPr>
          <w:b/>
          <w:i/>
          <w:color w:val="FF0000"/>
        </w:rPr>
      </w:pPr>
    </w:p>
    <w:p w:rsidR="007D06E1" w:rsidRPr="00745AEA" w:rsidRDefault="007D06E1" w:rsidP="007D06E1">
      <w:pPr>
        <w:jc w:val="both"/>
        <w:rPr>
          <w:b/>
          <w:i/>
          <w:color w:val="FF0000"/>
        </w:rPr>
      </w:pPr>
    </w:p>
    <w:p w:rsidR="007D06E1" w:rsidRPr="00005319" w:rsidRDefault="007D06E1" w:rsidP="007D06E1">
      <w:pPr>
        <w:jc w:val="center"/>
        <w:rPr>
          <w:rFonts w:eastAsia="SimSun"/>
          <w:b/>
          <w:lang w:eastAsia="zh-CN"/>
        </w:rPr>
      </w:pPr>
      <w:r w:rsidRPr="00005319">
        <w:rPr>
          <w:b/>
        </w:rPr>
        <w:t>KATA PENGANTAR</w:t>
      </w:r>
      <w:bookmarkEnd w:id="14"/>
      <w:bookmarkEnd w:id="15"/>
      <w:bookmarkEnd w:id="16"/>
    </w:p>
    <w:p w:rsidR="007D06E1" w:rsidRPr="00852480" w:rsidRDefault="007D06E1" w:rsidP="007D06E1">
      <w:pPr>
        <w:jc w:val="both"/>
      </w:pPr>
    </w:p>
    <w:p w:rsidR="007D06E1" w:rsidRPr="00852480" w:rsidRDefault="007D06E1" w:rsidP="007D06E1">
      <w:pPr>
        <w:jc w:val="center"/>
      </w:pPr>
      <w:r w:rsidRPr="00852480">
        <w:rPr>
          <w:noProof/>
          <w:lang w:eastAsia="id-ID"/>
        </w:rPr>
        <w:drawing>
          <wp:inline distT="0" distB="0" distL="0" distR="0" wp14:anchorId="1A2ADC9D" wp14:editId="795E24DC">
            <wp:extent cx="1676400" cy="342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rsidR="00193AC3" w:rsidRDefault="007D06E1" w:rsidP="007A355E">
      <w:pPr>
        <w:ind w:firstLine="567"/>
        <w:jc w:val="both"/>
        <w:rPr>
          <w:rFonts w:eastAsia="SimSun"/>
          <w:lang w:eastAsia="zh-CN"/>
        </w:rPr>
      </w:pPr>
      <w:r w:rsidRPr="003157DE">
        <w:rPr>
          <w:rFonts w:eastAsia="SimSun"/>
          <w:lang w:eastAsia="zh-CN"/>
        </w:rPr>
        <w:t>Alhamdulillahirabbil’alamin, s</w:t>
      </w:r>
      <w:r w:rsidR="007A355E">
        <w:rPr>
          <w:rFonts w:eastAsia="SimSun"/>
          <w:lang w:eastAsia="zh-CN"/>
        </w:rPr>
        <w:t>egala puji bagi Allah SWT,</w:t>
      </w:r>
      <w:r w:rsidRPr="003157DE">
        <w:rPr>
          <w:rFonts w:eastAsia="SimSun"/>
          <w:lang w:eastAsia="zh-CN"/>
        </w:rPr>
        <w:t xml:space="preserve"> yang telah melimpahkan rahmat dan hidayah-Nya sehingga penulis dapat  menyelesa</w:t>
      </w:r>
      <w:r w:rsidR="007A355E">
        <w:rPr>
          <w:rFonts w:eastAsia="SimSun"/>
          <w:lang w:eastAsia="zh-CN"/>
        </w:rPr>
        <w:t>ikan Tugas Akhir  yang berjudul</w:t>
      </w:r>
      <w:r w:rsidR="007A355E">
        <w:rPr>
          <w:rFonts w:eastAsia="SimSun"/>
          <w:lang w:val="en-US" w:eastAsia="zh-CN"/>
        </w:rPr>
        <w:t xml:space="preserve"> </w:t>
      </w:r>
      <w:r w:rsidRPr="003157DE">
        <w:rPr>
          <w:rFonts w:eastAsia="SimSun"/>
          <w:lang w:eastAsia="zh-CN"/>
        </w:rPr>
        <w:t>“</w:t>
      </w:r>
      <w:r w:rsidR="004B4C6C">
        <w:rPr>
          <w:rFonts w:eastAsia="SimSun"/>
          <w:b/>
          <w:lang w:eastAsia="zh-CN"/>
        </w:rPr>
        <w:t xml:space="preserve">IMPLEMENTASI ELLIPTIC CURVE DIGITAL SIGNATURE ALGORITHM (ECDSA) UNTUK MENGATASI BLACKHOLE DAN WORMHOLE ATTACK </w:t>
      </w:r>
      <w:r w:rsidR="00F70E28">
        <w:rPr>
          <w:rFonts w:eastAsia="SimSun"/>
          <w:b/>
          <w:lang w:eastAsia="zh-CN"/>
        </w:rPr>
        <w:t>PADA KOMUNIKASI V2V DI LINGKUNGAN VANETS</w:t>
      </w:r>
      <w:r w:rsidRPr="003157DE">
        <w:rPr>
          <w:rFonts w:eastAsia="SimSun"/>
          <w:lang w:eastAsia="zh-CN"/>
        </w:rPr>
        <w:t>”</w:t>
      </w:r>
      <w:r w:rsidR="007A355E">
        <w:rPr>
          <w:rFonts w:eastAsia="SimSun"/>
          <w:lang w:val="en-US" w:eastAsia="zh-CN"/>
        </w:rPr>
        <w:t xml:space="preserve">. </w:t>
      </w:r>
      <w:r w:rsidR="00193AC3">
        <w:rPr>
          <w:rFonts w:eastAsia="SimSun"/>
          <w:lang w:val="en-US" w:eastAsia="zh-CN"/>
        </w:rPr>
        <w:t xml:space="preserve">Tugas Akhir ini </w:t>
      </w:r>
      <w:r>
        <w:rPr>
          <w:rFonts w:eastAsia="SimSun"/>
          <w:lang w:eastAsia="zh-CN"/>
        </w:rPr>
        <w:t>merupakan salah satu syarat dalam menempuh ujian sidang guna memperoleh gelar Sarjana Komputer.</w:t>
      </w:r>
      <w:r w:rsidR="00193AC3">
        <w:rPr>
          <w:rFonts w:eastAsia="SimSun"/>
          <w:lang w:val="en-US" w:eastAsia="zh-CN"/>
        </w:rPr>
        <w:t xml:space="preserve"> Dengan pengerjaan Tugas Akhir ini, penulis bisa belajar banyak untuk memperdalam dan meningkatkan ap</w:t>
      </w:r>
      <w:r w:rsidR="002D76BD">
        <w:rPr>
          <w:rFonts w:eastAsia="SimSun"/>
          <w:lang w:val="en-US" w:eastAsia="zh-CN"/>
        </w:rPr>
        <w:t>a yang telah didapatkan penulis</w:t>
      </w:r>
      <w:r w:rsidR="00193AC3">
        <w:rPr>
          <w:rFonts w:eastAsia="SimSun"/>
          <w:lang w:val="en-US" w:eastAsia="zh-CN"/>
        </w:rPr>
        <w:t xml:space="preserve"> selama menempuh perkuliahaan di Teknik Informatika ITS.</w:t>
      </w:r>
      <w:r>
        <w:rPr>
          <w:rFonts w:eastAsia="SimSun"/>
          <w:lang w:eastAsia="zh-CN"/>
        </w:rPr>
        <w:t xml:space="preserve"> </w:t>
      </w:r>
    </w:p>
    <w:p w:rsidR="007D06E1" w:rsidRDefault="007D06E1" w:rsidP="007A355E">
      <w:pPr>
        <w:ind w:firstLine="567"/>
        <w:jc w:val="both"/>
        <w:rPr>
          <w:rFonts w:eastAsia="SimSun"/>
          <w:lang w:eastAsia="zh-CN"/>
        </w:rPr>
      </w:pPr>
      <w:r>
        <w:rPr>
          <w:rFonts w:eastAsia="SimSun"/>
          <w:lang w:eastAsia="zh-CN"/>
        </w:rPr>
        <w:t xml:space="preserve">Selesainya Tugas Akhir ini tidak terlepas dari bantuan dan dukungan beberapa pihak, sehingga pada kesempatan ini penulis </w:t>
      </w:r>
      <w:r w:rsidR="00B62FA5">
        <w:rPr>
          <w:rFonts w:eastAsia="SimSun"/>
          <w:lang w:eastAsia="zh-CN"/>
        </w:rPr>
        <w:t>mengucapkan terima kasih kepada</w:t>
      </w:r>
      <w:r w:rsidRPr="003157DE">
        <w:rPr>
          <w:rFonts w:eastAsia="SimSun"/>
          <w:lang w:eastAsia="zh-CN"/>
        </w:rPr>
        <w:t>:</w:t>
      </w:r>
    </w:p>
    <w:p w:rsidR="00111067" w:rsidRPr="007A355E" w:rsidRDefault="00111067" w:rsidP="007A355E">
      <w:pPr>
        <w:ind w:firstLine="567"/>
        <w:jc w:val="both"/>
        <w:rPr>
          <w:rFonts w:eastAsia="SimSun"/>
          <w:lang w:val="en-US" w:eastAsia="zh-CN"/>
        </w:rPr>
      </w:pPr>
    </w:p>
    <w:p w:rsidR="00193AC3" w:rsidRDefault="00446338" w:rsidP="007D06E1">
      <w:pPr>
        <w:numPr>
          <w:ilvl w:val="0"/>
          <w:numId w:val="3"/>
        </w:numPr>
        <w:jc w:val="both"/>
        <w:rPr>
          <w:rFonts w:eastAsia="SimSun"/>
          <w:lang w:eastAsia="zh-CN"/>
        </w:rPr>
      </w:pPr>
      <w:r>
        <w:rPr>
          <w:rFonts w:eastAsia="SimSun"/>
          <w:lang w:val="en-US" w:eastAsia="zh-CN"/>
        </w:rPr>
        <w:t>Allah SWT dan Nabi Mu</w:t>
      </w:r>
      <w:r w:rsidR="00193AC3">
        <w:rPr>
          <w:rFonts w:eastAsia="SimSun"/>
          <w:lang w:val="en-US" w:eastAsia="zh-CN"/>
        </w:rPr>
        <w:t>h</w:t>
      </w:r>
      <w:r>
        <w:rPr>
          <w:rFonts w:eastAsia="SimSun"/>
          <w:lang w:val="en-US" w:eastAsia="zh-CN"/>
        </w:rPr>
        <w:t>a</w:t>
      </w:r>
      <w:r w:rsidR="00193AC3">
        <w:rPr>
          <w:rFonts w:eastAsia="SimSun"/>
          <w:lang w:val="en-US" w:eastAsia="zh-CN"/>
        </w:rPr>
        <w:t>mmad SAW.</w:t>
      </w:r>
    </w:p>
    <w:p w:rsidR="007D06E1" w:rsidRPr="00B6218C" w:rsidRDefault="00193AC3" w:rsidP="007D06E1">
      <w:pPr>
        <w:numPr>
          <w:ilvl w:val="0"/>
          <w:numId w:val="3"/>
        </w:numPr>
        <w:jc w:val="both"/>
        <w:rPr>
          <w:rFonts w:eastAsia="SimSun"/>
          <w:lang w:eastAsia="zh-CN"/>
        </w:rPr>
      </w:pPr>
      <w:r>
        <w:rPr>
          <w:rFonts w:eastAsia="SimSun"/>
          <w:lang w:val="en-US" w:eastAsia="zh-CN"/>
        </w:rPr>
        <w:t>Keluarga penulis</w:t>
      </w:r>
      <w:r w:rsidR="007D06E1">
        <w:rPr>
          <w:rFonts w:eastAsia="SimSun"/>
          <w:lang w:eastAsia="zh-CN"/>
        </w:rPr>
        <w:t xml:space="preserve"> </w:t>
      </w:r>
      <w:r w:rsidR="007D06E1" w:rsidRPr="009A4372">
        <w:rPr>
          <w:rFonts w:eastAsia="SimSun"/>
          <w:lang w:eastAsia="zh-CN"/>
        </w:rPr>
        <w:t xml:space="preserve">yang </w:t>
      </w:r>
      <w:r w:rsidR="007D06E1">
        <w:rPr>
          <w:rFonts w:eastAsia="SimSun"/>
          <w:lang w:eastAsia="zh-CN"/>
        </w:rPr>
        <w:t>selalu</w:t>
      </w:r>
      <w:r w:rsidR="007D06E1" w:rsidRPr="009A4372">
        <w:rPr>
          <w:rFonts w:eastAsia="SimSun"/>
          <w:lang w:eastAsia="zh-CN"/>
        </w:rPr>
        <w:t xml:space="preserve"> memberikan dukungan doa, moral, dan material yang tak terhingga kepada penulis sehingga penulis dapat menyelesaikan </w:t>
      </w:r>
      <w:r w:rsidR="006E5DA6">
        <w:t>Tugas Akhir</w:t>
      </w:r>
      <w:r w:rsidR="007D06E1" w:rsidRPr="009A4372">
        <w:rPr>
          <w:rFonts w:eastAsia="SimSun"/>
          <w:lang w:eastAsia="zh-CN"/>
        </w:rPr>
        <w:t xml:space="preserve"> ini.</w:t>
      </w:r>
    </w:p>
    <w:p w:rsidR="00F909E2" w:rsidRDefault="007D06E1" w:rsidP="007D06E1">
      <w:pPr>
        <w:numPr>
          <w:ilvl w:val="0"/>
          <w:numId w:val="3"/>
        </w:numPr>
        <w:jc w:val="both"/>
        <w:rPr>
          <w:rFonts w:eastAsia="SimSun"/>
          <w:lang w:eastAsia="zh-CN"/>
        </w:rPr>
      </w:pPr>
      <w:r>
        <w:rPr>
          <w:rFonts w:eastAsia="SimSun"/>
          <w:lang w:eastAsia="zh-CN"/>
        </w:rPr>
        <w:t>Bapak</w:t>
      </w:r>
      <w:r w:rsidR="00552C88">
        <w:rPr>
          <w:rFonts w:eastAsia="SimSun"/>
          <w:lang w:eastAsia="zh-CN"/>
        </w:rPr>
        <w:t xml:space="preserve"> </w:t>
      </w:r>
      <w:r w:rsidR="00552C88" w:rsidRPr="00552C88">
        <w:rPr>
          <w:noProof/>
        </w:rPr>
        <w:t>Dr.</w:t>
      </w:r>
      <w:r w:rsidR="00552C88" w:rsidRPr="00552C88">
        <w:t xml:space="preserve"> Radityo Anggoro, S.Kom., M.Sc.</w:t>
      </w:r>
      <w:r w:rsidR="009902D3">
        <w:rPr>
          <w:rFonts w:eastAsia="SimSun"/>
          <w:lang w:val="en-US" w:eastAsia="zh-CN"/>
        </w:rPr>
        <w:t xml:space="preserve"> dan </w:t>
      </w:r>
      <w:r w:rsidR="00552C88">
        <w:rPr>
          <w:rFonts w:eastAsia="SimSun"/>
          <w:lang w:eastAsia="zh-CN"/>
        </w:rPr>
        <w:t>Ibu</w:t>
      </w:r>
      <w:r w:rsidR="009902D3" w:rsidRPr="003157DE">
        <w:rPr>
          <w:rFonts w:eastAsia="SimSun"/>
          <w:lang w:eastAsia="zh-CN"/>
        </w:rPr>
        <w:t xml:space="preserve"> </w:t>
      </w:r>
      <w:r w:rsidR="00552C88" w:rsidRPr="00552C88">
        <w:t>Henning Titi Ciptaningtyas, S.Kom., M.Kom.</w:t>
      </w:r>
      <w:r w:rsidR="00552C88">
        <w:rPr>
          <w:b/>
        </w:rPr>
        <w:t xml:space="preserve"> </w:t>
      </w:r>
      <w:r w:rsidR="00F909E2" w:rsidRPr="003157DE">
        <w:rPr>
          <w:rFonts w:eastAsia="SimSun"/>
          <w:lang w:eastAsia="zh-CN"/>
        </w:rPr>
        <w:t>selaku</w:t>
      </w:r>
      <w:r w:rsidR="00F033DB">
        <w:rPr>
          <w:rFonts w:eastAsia="SimSun"/>
          <w:lang w:val="en-US" w:eastAsia="zh-CN"/>
        </w:rPr>
        <w:t xml:space="preserve"> dosen </w:t>
      </w:r>
      <w:r w:rsidR="00F033DB">
        <w:rPr>
          <w:rFonts w:eastAsia="SimSun"/>
          <w:lang w:eastAsia="zh-CN"/>
        </w:rPr>
        <w:t xml:space="preserve"> pembimbing penulis</w:t>
      </w:r>
      <w:r w:rsidR="00F909E2" w:rsidRPr="003157DE">
        <w:rPr>
          <w:rFonts w:eastAsia="SimSun"/>
          <w:lang w:eastAsia="zh-CN"/>
        </w:rPr>
        <w:t xml:space="preserve"> yang telah membimbing dan memberikan motivasi, nasehat dan bimbingan dalam menyelesaikan </w:t>
      </w:r>
      <w:r w:rsidR="00240109">
        <w:rPr>
          <w:rFonts w:eastAsia="SimSun"/>
          <w:lang w:eastAsia="zh-CN"/>
        </w:rPr>
        <w:t>tugas a</w:t>
      </w:r>
      <w:r w:rsidR="006E5DA6">
        <w:rPr>
          <w:rFonts w:eastAsia="SimSun"/>
          <w:lang w:eastAsia="zh-CN"/>
        </w:rPr>
        <w:t>khir</w:t>
      </w:r>
      <w:r w:rsidR="00F909E2" w:rsidRPr="003157DE">
        <w:rPr>
          <w:rFonts w:eastAsia="SimSun"/>
          <w:lang w:eastAsia="zh-CN"/>
        </w:rPr>
        <w:t xml:space="preserve"> ini</w:t>
      </w:r>
      <w:r w:rsidR="00794CFB">
        <w:rPr>
          <w:rFonts w:eastAsia="SimSun"/>
          <w:lang w:eastAsia="zh-CN"/>
        </w:rPr>
        <w:t>.</w:t>
      </w:r>
    </w:p>
    <w:p w:rsidR="00B24749" w:rsidRDefault="007D06E1" w:rsidP="007D06E1">
      <w:pPr>
        <w:numPr>
          <w:ilvl w:val="0"/>
          <w:numId w:val="3"/>
        </w:numPr>
        <w:jc w:val="both"/>
        <w:rPr>
          <w:rFonts w:eastAsia="SimSun"/>
          <w:lang w:eastAsia="zh-CN"/>
        </w:rPr>
      </w:pPr>
      <w:r>
        <w:rPr>
          <w:rFonts w:eastAsia="SimSun"/>
          <w:lang w:eastAsia="zh-CN"/>
        </w:rPr>
        <w:t>Bapak Darlis Herumurti</w:t>
      </w:r>
      <w:r w:rsidRPr="00105AC8">
        <w:rPr>
          <w:rFonts w:eastAsia="SimSun"/>
          <w:lang w:eastAsia="zh-CN"/>
        </w:rPr>
        <w:t>, S.Kom., M.Kom.</w:t>
      </w:r>
      <w:r>
        <w:rPr>
          <w:rFonts w:eastAsia="SimSun"/>
          <w:lang w:eastAsia="zh-CN"/>
        </w:rPr>
        <w:t xml:space="preserve"> selaku kepala jurusan Teknik Informatika ITS</w:t>
      </w:r>
      <w:r w:rsidR="00B24749">
        <w:rPr>
          <w:rFonts w:eastAsia="SimSun"/>
          <w:lang w:eastAsia="zh-CN"/>
        </w:rPr>
        <w:t>.</w:t>
      </w:r>
    </w:p>
    <w:p w:rsidR="007D06E1" w:rsidRDefault="00A474BE" w:rsidP="007D06E1">
      <w:pPr>
        <w:numPr>
          <w:ilvl w:val="0"/>
          <w:numId w:val="3"/>
        </w:numPr>
        <w:jc w:val="both"/>
        <w:rPr>
          <w:rFonts w:eastAsia="SimSun"/>
          <w:lang w:eastAsia="zh-CN"/>
        </w:rPr>
      </w:pPr>
      <w:r>
        <w:rPr>
          <w:rFonts w:eastAsia="SimSun"/>
          <w:lang w:eastAsia="zh-CN"/>
        </w:rPr>
        <w:lastRenderedPageBreak/>
        <w:t>Seluruh</w:t>
      </w:r>
      <w:r w:rsidR="007D06E1" w:rsidRPr="003157DE">
        <w:rPr>
          <w:rFonts w:eastAsia="SimSun"/>
          <w:lang w:eastAsia="zh-CN"/>
        </w:rPr>
        <w:t xml:space="preserve"> dosen dan karyawan Teknik Informatika ITS yang telah memberikan ilmu dan pengalaman kepada penulis selama menjalani masa studi di ITS.</w:t>
      </w:r>
    </w:p>
    <w:p w:rsidR="00A474BE" w:rsidRDefault="00A474BE" w:rsidP="007D06E1">
      <w:pPr>
        <w:numPr>
          <w:ilvl w:val="0"/>
          <w:numId w:val="3"/>
        </w:numPr>
        <w:jc w:val="both"/>
        <w:rPr>
          <w:rFonts w:eastAsia="SimSun"/>
          <w:lang w:eastAsia="zh-CN"/>
        </w:rPr>
      </w:pPr>
      <w:r>
        <w:rPr>
          <w:rFonts w:eastAsia="SimSun"/>
          <w:lang w:eastAsia="zh-CN"/>
        </w:rPr>
        <w:t>Ibu Eva Mursidah dan Ibu Sri Budiati yang selalu mempermudah penulis dalam peminjaman buku di RBTC.</w:t>
      </w:r>
    </w:p>
    <w:p w:rsidR="00A474BE" w:rsidRDefault="00A474BE" w:rsidP="007D06E1">
      <w:pPr>
        <w:numPr>
          <w:ilvl w:val="0"/>
          <w:numId w:val="3"/>
        </w:numPr>
        <w:jc w:val="both"/>
        <w:rPr>
          <w:rFonts w:eastAsia="SimSun"/>
          <w:lang w:eastAsia="zh-CN"/>
        </w:rPr>
      </w:pPr>
      <w:r w:rsidRPr="00A474BE">
        <w:rPr>
          <w:rFonts w:eastAsia="SimSun"/>
          <w:lang w:eastAsia="zh-CN"/>
        </w:rPr>
        <w:t xml:space="preserve">Teman-teman seperjuangan </w:t>
      </w:r>
      <w:r>
        <w:rPr>
          <w:rFonts w:eastAsia="SimSun"/>
          <w:lang w:eastAsia="zh-CN"/>
        </w:rPr>
        <w:t xml:space="preserve">RMK </w:t>
      </w:r>
      <w:r w:rsidRPr="00A474BE">
        <w:rPr>
          <w:rFonts w:eastAsia="SimSun"/>
          <w:lang w:eastAsia="zh-CN"/>
        </w:rPr>
        <w:t>NCC</w:t>
      </w:r>
      <w:r>
        <w:rPr>
          <w:rFonts w:eastAsia="SimSun"/>
          <w:lang w:eastAsia="zh-CN"/>
        </w:rPr>
        <w:t>/KBJ</w:t>
      </w:r>
      <w:r w:rsidRPr="00A474BE">
        <w:rPr>
          <w:rFonts w:eastAsia="SimSun"/>
          <w:lang w:eastAsia="zh-CN"/>
        </w:rPr>
        <w:t>, yang telah menemani dan menyemangati penulis.</w:t>
      </w:r>
    </w:p>
    <w:p w:rsidR="00A474BE" w:rsidRDefault="00A474BE" w:rsidP="007D06E1">
      <w:pPr>
        <w:numPr>
          <w:ilvl w:val="0"/>
          <w:numId w:val="3"/>
        </w:numPr>
        <w:jc w:val="both"/>
        <w:rPr>
          <w:rFonts w:eastAsia="SimSun"/>
          <w:lang w:eastAsia="zh-CN"/>
        </w:rPr>
      </w:pPr>
      <w:r>
        <w:rPr>
          <w:rFonts w:eastAsia="SimSun"/>
          <w:lang w:eastAsia="zh-CN"/>
        </w:rPr>
        <w:t>Teman-teman administrator NCC/KBJ</w:t>
      </w:r>
      <w:r w:rsidRPr="00A474BE">
        <w:rPr>
          <w:rFonts w:eastAsia="SimSun"/>
          <w:lang w:eastAsia="zh-CN"/>
        </w:rPr>
        <w:t>, yang telah menemani dan menyemangati penulis</w:t>
      </w:r>
      <w:r>
        <w:rPr>
          <w:rFonts w:eastAsia="SimSun"/>
          <w:lang w:eastAsia="zh-CN"/>
        </w:rPr>
        <w:t xml:space="preserve"> selama penulis menjadi administrator</w:t>
      </w:r>
      <w:r w:rsidRPr="00A474BE">
        <w:rPr>
          <w:rFonts w:eastAsia="SimSun"/>
          <w:lang w:eastAsia="zh-CN"/>
        </w:rPr>
        <w:t>, menjadi rumah kedua penulis selama penulis berkuliah.</w:t>
      </w:r>
    </w:p>
    <w:p w:rsidR="00E55627" w:rsidRDefault="00CF0890" w:rsidP="007D06E1">
      <w:pPr>
        <w:numPr>
          <w:ilvl w:val="0"/>
          <w:numId w:val="3"/>
        </w:numPr>
        <w:jc w:val="both"/>
        <w:rPr>
          <w:rFonts w:eastAsia="SimSun"/>
          <w:lang w:eastAsia="zh-CN"/>
        </w:rPr>
      </w:pPr>
      <w:r>
        <w:rPr>
          <w:rFonts w:eastAsia="SimSun"/>
          <w:lang w:eastAsia="zh-CN"/>
        </w:rPr>
        <w:t>Teman-teman angkatan 2013</w:t>
      </w:r>
      <w:r w:rsidR="00E55627">
        <w:rPr>
          <w:rFonts w:eastAsia="SimSun"/>
          <w:lang w:eastAsia="zh-CN"/>
        </w:rPr>
        <w:t xml:space="preserve">, yang sudah mendukung </w:t>
      </w:r>
      <w:r w:rsidR="00552C88">
        <w:rPr>
          <w:rFonts w:eastAsia="SimSun"/>
          <w:lang w:eastAsia="zh-CN"/>
        </w:rPr>
        <w:t>penulis</w:t>
      </w:r>
      <w:r w:rsidR="00E55627">
        <w:rPr>
          <w:rFonts w:eastAsia="SimSun"/>
          <w:lang w:eastAsia="zh-CN"/>
        </w:rPr>
        <w:t xml:space="preserve"> selama perkuliahan.</w:t>
      </w:r>
    </w:p>
    <w:p w:rsidR="007D06E1" w:rsidRPr="003157DE" w:rsidRDefault="007D06E1" w:rsidP="007D06E1">
      <w:pPr>
        <w:numPr>
          <w:ilvl w:val="0"/>
          <w:numId w:val="3"/>
        </w:numPr>
        <w:jc w:val="both"/>
        <w:rPr>
          <w:rFonts w:eastAsia="SimSun"/>
          <w:lang w:eastAsia="zh-CN"/>
        </w:rPr>
      </w:pPr>
      <w:r>
        <w:rPr>
          <w:rFonts w:eastAsia="SimSun"/>
          <w:lang w:eastAsia="zh-CN"/>
        </w:rPr>
        <w:t>S</w:t>
      </w:r>
      <w:r w:rsidRPr="003157DE">
        <w:rPr>
          <w:rFonts w:eastAsia="SimSun"/>
          <w:lang w:eastAsia="zh-CN"/>
        </w:rPr>
        <w:t xml:space="preserve">ahabat penulis yang </w:t>
      </w:r>
      <w:r>
        <w:rPr>
          <w:rFonts w:eastAsia="SimSun"/>
          <w:lang w:eastAsia="zh-CN"/>
        </w:rPr>
        <w:t xml:space="preserve">tidak dapat disebutkan satu per satu yang </w:t>
      </w:r>
      <w:r w:rsidRPr="003157DE">
        <w:rPr>
          <w:rFonts w:eastAsia="SimSun"/>
          <w:lang w:eastAsia="zh-CN"/>
        </w:rPr>
        <w:t>selalu membantu, menghibur, menjadi tempat bertukar ilmu dan berjuang bersama-sama penulis.</w:t>
      </w:r>
    </w:p>
    <w:p w:rsidR="00CB4242" w:rsidRDefault="00CB4242" w:rsidP="007D06E1">
      <w:pPr>
        <w:ind w:firstLine="720"/>
        <w:jc w:val="both"/>
        <w:rPr>
          <w:rFonts w:eastAsia="SimSun"/>
          <w:lang w:eastAsia="zh-CN"/>
        </w:rPr>
      </w:pPr>
    </w:p>
    <w:p w:rsidR="007D06E1" w:rsidRPr="003157DE" w:rsidRDefault="007D06E1" w:rsidP="007D06E1">
      <w:pPr>
        <w:ind w:firstLine="720"/>
        <w:jc w:val="both"/>
        <w:rPr>
          <w:rFonts w:eastAsia="SimSun"/>
          <w:lang w:eastAsia="zh-CN"/>
        </w:rPr>
      </w:pPr>
      <w:r w:rsidRPr="003157DE">
        <w:rPr>
          <w:rFonts w:eastAsia="SimSun"/>
          <w:lang w:eastAsia="zh-CN"/>
        </w:rPr>
        <w:t xml:space="preserve">Penulis menyadari bahwa </w:t>
      </w:r>
      <w:r w:rsidR="006E5DA6">
        <w:t>Tugas Akhir</w:t>
      </w:r>
      <w:r w:rsidRPr="003157DE">
        <w:rPr>
          <w:rFonts w:eastAsia="SimSun"/>
          <w:lang w:eastAsia="zh-CN"/>
        </w:rPr>
        <w:t xml:space="preserve"> ini masih memiliki banyak kekurangan sehingga dengan kerendahan hati penulis mengharapkan kritik dan saran dari pembaca untuk perbaikan ke depan.</w:t>
      </w:r>
    </w:p>
    <w:p w:rsidR="007D06E1" w:rsidRPr="003157DE" w:rsidRDefault="007D06E1" w:rsidP="007D06E1">
      <w:pPr>
        <w:ind w:firstLine="720"/>
        <w:jc w:val="both"/>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5A6CC5" w:rsidRDefault="005A6CC5" w:rsidP="007D06E1">
      <w:pPr>
        <w:jc w:val="right"/>
        <w:rPr>
          <w:rFonts w:eastAsia="SimSun"/>
          <w:lang w:eastAsia="zh-CN"/>
        </w:rPr>
      </w:pPr>
    </w:p>
    <w:p w:rsidR="007D06E1" w:rsidRPr="003157DE" w:rsidRDefault="007D06E1" w:rsidP="007D06E1">
      <w:pPr>
        <w:jc w:val="right"/>
        <w:rPr>
          <w:rFonts w:eastAsia="SimSun"/>
          <w:lang w:eastAsia="zh-CN"/>
        </w:rPr>
      </w:pPr>
      <w:r w:rsidRPr="003157DE">
        <w:rPr>
          <w:rFonts w:eastAsia="SimSun"/>
          <w:lang w:eastAsia="zh-CN"/>
        </w:rPr>
        <w:t xml:space="preserve">Surabaya, </w:t>
      </w:r>
      <w:r w:rsidR="00552C88">
        <w:rPr>
          <w:rFonts w:eastAsia="SimSun"/>
          <w:lang w:eastAsia="zh-CN"/>
        </w:rPr>
        <w:t>Maret</w:t>
      </w:r>
      <w:r w:rsidR="00F55A03">
        <w:rPr>
          <w:rFonts w:eastAsia="SimSun"/>
          <w:lang w:eastAsia="zh-CN"/>
        </w:rPr>
        <w:t xml:space="preserve"> 2017</w:t>
      </w:r>
    </w:p>
    <w:p w:rsidR="007D06E1" w:rsidRPr="003157DE" w:rsidRDefault="007D06E1" w:rsidP="007D06E1">
      <w:pPr>
        <w:jc w:val="right"/>
        <w:rPr>
          <w:rFonts w:eastAsia="SimSun"/>
          <w:b/>
          <w:lang w:eastAsia="zh-CN"/>
        </w:rPr>
      </w:pPr>
    </w:p>
    <w:p w:rsidR="007D06E1" w:rsidRPr="003157DE" w:rsidRDefault="007D06E1" w:rsidP="007D06E1">
      <w:pPr>
        <w:jc w:val="right"/>
        <w:rPr>
          <w:rFonts w:eastAsia="SimSun"/>
          <w:lang w:eastAsia="zh-CN"/>
        </w:rPr>
      </w:pPr>
    </w:p>
    <w:p w:rsidR="007D06E1" w:rsidRPr="003157DE" w:rsidRDefault="007D06E1" w:rsidP="007D06E1">
      <w:pPr>
        <w:jc w:val="center"/>
        <w:rPr>
          <w:rFonts w:eastAsia="SimSun"/>
          <w:b/>
          <w:lang w:eastAsia="zh-CN"/>
        </w:rPr>
      </w:pPr>
      <w:r w:rsidRPr="00852480">
        <w:br w:type="page"/>
      </w:r>
    </w:p>
    <w:p w:rsidR="007D06E1" w:rsidRPr="003157DE" w:rsidRDefault="007D06E1" w:rsidP="007D06E1">
      <w:pPr>
        <w:pStyle w:val="Heading1"/>
        <w:numPr>
          <w:ilvl w:val="0"/>
          <w:numId w:val="0"/>
        </w:numPr>
        <w:rPr>
          <w:szCs w:val="24"/>
        </w:rPr>
      </w:pPr>
      <w:bookmarkStart w:id="22" w:name="_Toc470245278"/>
      <w:r w:rsidRPr="003157DE">
        <w:rPr>
          <w:szCs w:val="24"/>
        </w:rPr>
        <w:lastRenderedPageBreak/>
        <w:t>DAFTAR ISI</w:t>
      </w:r>
      <w:bookmarkEnd w:id="6"/>
      <w:bookmarkEnd w:id="7"/>
      <w:bookmarkEnd w:id="8"/>
      <w:bookmarkEnd w:id="22"/>
    </w:p>
    <w:p w:rsidR="007D06E1" w:rsidRPr="003157DE" w:rsidRDefault="007D06E1" w:rsidP="007D06E1"/>
    <w:p w:rsidR="008D3348" w:rsidRDefault="007D06E1">
      <w:pPr>
        <w:pStyle w:val="TOC1"/>
        <w:rPr>
          <w:rFonts w:asciiTheme="minorHAnsi" w:eastAsiaTheme="minorEastAsia" w:hAnsiTheme="minorHAnsi" w:cstheme="minorBidi"/>
          <w:b w:val="0"/>
          <w:lang w:val="en-US"/>
        </w:rPr>
      </w:pPr>
      <w:r w:rsidRPr="00B20E1E">
        <w:rPr>
          <w:b w:val="0"/>
        </w:rPr>
        <w:fldChar w:fldCharType="begin"/>
      </w:r>
      <w:r w:rsidRPr="00B20E1E">
        <w:rPr>
          <w:b w:val="0"/>
        </w:rPr>
        <w:instrText xml:space="preserve"> TOC \o "1-4" </w:instrText>
      </w:r>
      <w:r w:rsidRPr="00B20E1E">
        <w:rPr>
          <w:b w:val="0"/>
        </w:rPr>
        <w:fldChar w:fldCharType="separate"/>
      </w:r>
      <w:r w:rsidR="008D3348">
        <w:t>LEMBAR PENGESAHAN</w:t>
      </w:r>
      <w:r w:rsidR="008D3348">
        <w:tab/>
      </w:r>
      <w:r w:rsidR="008D3348">
        <w:fldChar w:fldCharType="begin"/>
      </w:r>
      <w:r w:rsidR="008D3348">
        <w:instrText xml:space="preserve"> PAGEREF _Toc470245275 \h </w:instrText>
      </w:r>
      <w:r w:rsidR="008D3348">
        <w:fldChar w:fldCharType="separate"/>
      </w:r>
      <w:r w:rsidR="008D3348">
        <w:t>v</w:t>
      </w:r>
      <w:r w:rsidR="008D3348">
        <w:fldChar w:fldCharType="end"/>
      </w:r>
    </w:p>
    <w:p w:rsidR="008D3348" w:rsidRDefault="008D3348">
      <w:pPr>
        <w:pStyle w:val="TOC1"/>
        <w:rPr>
          <w:rFonts w:asciiTheme="minorHAnsi" w:eastAsiaTheme="minorEastAsia" w:hAnsiTheme="minorHAnsi" w:cstheme="minorBidi"/>
          <w:b w:val="0"/>
          <w:lang w:val="en-US"/>
        </w:rPr>
      </w:pPr>
      <w:r>
        <w:t>Abstrak</w:t>
      </w:r>
      <w:r>
        <w:tab/>
      </w:r>
      <w:r>
        <w:fldChar w:fldCharType="begin"/>
      </w:r>
      <w:r>
        <w:instrText xml:space="preserve"> PAGEREF _Toc470245276 \h </w:instrText>
      </w:r>
      <w:r>
        <w:fldChar w:fldCharType="separate"/>
      </w:r>
      <w:r>
        <w:t>vii</w:t>
      </w:r>
      <w:r>
        <w:fldChar w:fldCharType="end"/>
      </w:r>
    </w:p>
    <w:p w:rsidR="008D3348" w:rsidRDefault="008D3348">
      <w:pPr>
        <w:pStyle w:val="TOC1"/>
        <w:rPr>
          <w:rFonts w:asciiTheme="minorHAnsi" w:eastAsiaTheme="minorEastAsia" w:hAnsiTheme="minorHAnsi" w:cstheme="minorBidi"/>
          <w:b w:val="0"/>
          <w:lang w:val="en-US"/>
        </w:rPr>
      </w:pPr>
      <w:r w:rsidRPr="00AE399B">
        <w:rPr>
          <w:i/>
        </w:rPr>
        <w:t>Abstract</w:t>
      </w:r>
      <w:r>
        <w:tab/>
      </w:r>
      <w:r>
        <w:fldChar w:fldCharType="begin"/>
      </w:r>
      <w:r>
        <w:instrText xml:space="preserve"> PAGEREF _Toc470245277 \h </w:instrText>
      </w:r>
      <w:r>
        <w:fldChar w:fldCharType="separate"/>
      </w:r>
      <w:r>
        <w:t>ix</w:t>
      </w:r>
      <w:r>
        <w:fldChar w:fldCharType="end"/>
      </w:r>
    </w:p>
    <w:p w:rsidR="008D3348" w:rsidRDefault="008D3348">
      <w:pPr>
        <w:pStyle w:val="TOC1"/>
        <w:rPr>
          <w:rFonts w:asciiTheme="minorHAnsi" w:eastAsiaTheme="minorEastAsia" w:hAnsiTheme="minorHAnsi" w:cstheme="minorBidi"/>
          <w:b w:val="0"/>
          <w:lang w:val="en-US"/>
        </w:rPr>
      </w:pPr>
      <w:r>
        <w:t>DAFTAR ISI</w:t>
      </w:r>
      <w:r>
        <w:tab/>
      </w:r>
      <w:r>
        <w:fldChar w:fldCharType="begin"/>
      </w:r>
      <w:r>
        <w:instrText xml:space="preserve"> PAGEREF _Toc470245278 \h </w:instrText>
      </w:r>
      <w:r>
        <w:fldChar w:fldCharType="separate"/>
      </w:r>
      <w:r>
        <w:t>xiii</w:t>
      </w:r>
      <w:r>
        <w:fldChar w:fldCharType="end"/>
      </w:r>
    </w:p>
    <w:p w:rsidR="008D3348" w:rsidRDefault="008D3348">
      <w:pPr>
        <w:pStyle w:val="TOC1"/>
        <w:rPr>
          <w:rFonts w:asciiTheme="minorHAnsi" w:eastAsiaTheme="minorEastAsia" w:hAnsiTheme="minorHAnsi" w:cstheme="minorBidi"/>
          <w:b w:val="0"/>
          <w:lang w:val="en-US"/>
        </w:rPr>
      </w:pPr>
      <w:r>
        <w:t>DAFTAR GAMBAR</w:t>
      </w:r>
      <w:r>
        <w:tab/>
      </w:r>
      <w:r>
        <w:fldChar w:fldCharType="begin"/>
      </w:r>
      <w:r>
        <w:instrText xml:space="preserve"> PAGEREF _Toc470245279 \h </w:instrText>
      </w:r>
      <w:r>
        <w:fldChar w:fldCharType="separate"/>
      </w:r>
      <w:r>
        <w:t>xvii</w:t>
      </w:r>
      <w:r>
        <w:fldChar w:fldCharType="end"/>
      </w:r>
    </w:p>
    <w:p w:rsidR="008D3348" w:rsidRDefault="008D3348">
      <w:pPr>
        <w:pStyle w:val="TOC1"/>
        <w:rPr>
          <w:rFonts w:asciiTheme="minorHAnsi" w:eastAsiaTheme="minorEastAsia" w:hAnsiTheme="minorHAnsi" w:cstheme="minorBidi"/>
          <w:b w:val="0"/>
          <w:lang w:val="en-US"/>
        </w:rPr>
      </w:pPr>
      <w:r>
        <w:t>DAFTAR TABEL</w:t>
      </w:r>
      <w:r>
        <w:tab/>
      </w:r>
      <w:r>
        <w:fldChar w:fldCharType="begin"/>
      </w:r>
      <w:r>
        <w:instrText xml:space="preserve"> PAGEREF _Toc470245280 \h </w:instrText>
      </w:r>
      <w:r>
        <w:fldChar w:fldCharType="separate"/>
      </w:r>
      <w:r>
        <w:t>xix</w:t>
      </w:r>
      <w:r>
        <w:fldChar w:fldCharType="end"/>
      </w:r>
    </w:p>
    <w:p w:rsidR="008D3348" w:rsidRDefault="008D3348">
      <w:pPr>
        <w:pStyle w:val="TOC1"/>
        <w:rPr>
          <w:rFonts w:asciiTheme="minorHAnsi" w:eastAsiaTheme="minorEastAsia" w:hAnsiTheme="minorHAnsi" w:cstheme="minorBidi"/>
          <w:b w:val="0"/>
          <w:lang w:val="en-US"/>
        </w:rPr>
      </w:pPr>
      <w:r>
        <w:t>DAFTAR KODE SUMBER</w:t>
      </w:r>
      <w:r>
        <w:tab/>
      </w:r>
      <w:r>
        <w:fldChar w:fldCharType="begin"/>
      </w:r>
      <w:r>
        <w:instrText xml:space="preserve"> PAGEREF _Toc470245281 \h </w:instrText>
      </w:r>
      <w:r>
        <w:fldChar w:fldCharType="separate"/>
      </w:r>
      <w:r>
        <w:t>xxi</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1</w:t>
      </w:r>
      <w:r>
        <w:t xml:space="preserve"> BAB I  PENDAHULUAN</w:t>
      </w:r>
      <w:r>
        <w:tab/>
      </w:r>
      <w:r>
        <w:fldChar w:fldCharType="begin"/>
      </w:r>
      <w:r>
        <w:instrText xml:space="preserve"> PAGEREF _Toc470245282 \h </w:instrText>
      </w:r>
      <w:r>
        <w:fldChar w:fldCharType="separate"/>
      </w:r>
      <w:r>
        <w:t>1</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1.1</w:t>
      </w:r>
      <w:r>
        <w:rPr>
          <w:rFonts w:asciiTheme="minorHAnsi" w:eastAsiaTheme="minorEastAsia" w:hAnsiTheme="minorHAnsi" w:cstheme="minorBidi"/>
          <w:noProof/>
          <w:lang w:val="en-US"/>
        </w:rPr>
        <w:tab/>
      </w:r>
      <w:r>
        <w:rPr>
          <w:noProof/>
        </w:rPr>
        <w:t>Latar Belakang</w:t>
      </w:r>
      <w:r>
        <w:rPr>
          <w:noProof/>
        </w:rPr>
        <w:tab/>
      </w:r>
      <w:r>
        <w:rPr>
          <w:noProof/>
        </w:rPr>
        <w:fldChar w:fldCharType="begin"/>
      </w:r>
      <w:r>
        <w:rPr>
          <w:noProof/>
        </w:rPr>
        <w:instrText xml:space="preserve"> PAGEREF _Toc470245283 \h </w:instrText>
      </w:r>
      <w:r>
        <w:rPr>
          <w:noProof/>
        </w:rPr>
      </w:r>
      <w:r>
        <w:rPr>
          <w:noProof/>
        </w:rPr>
        <w:fldChar w:fldCharType="separate"/>
      </w:r>
      <w:r>
        <w:rPr>
          <w:noProof/>
        </w:rPr>
        <w:t>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1.2</w:t>
      </w:r>
      <w:r>
        <w:rPr>
          <w:rFonts w:asciiTheme="minorHAnsi" w:eastAsiaTheme="minorEastAsia" w:hAnsiTheme="minorHAnsi" w:cstheme="minorBidi"/>
          <w:noProof/>
          <w:lang w:val="en-US"/>
        </w:rPr>
        <w:tab/>
      </w:r>
      <w:r>
        <w:rPr>
          <w:noProof/>
        </w:rPr>
        <w:t>Rumusan Masalah</w:t>
      </w:r>
      <w:r>
        <w:rPr>
          <w:noProof/>
        </w:rPr>
        <w:tab/>
      </w:r>
      <w:r>
        <w:rPr>
          <w:noProof/>
        </w:rPr>
        <w:fldChar w:fldCharType="begin"/>
      </w:r>
      <w:r>
        <w:rPr>
          <w:noProof/>
        </w:rPr>
        <w:instrText xml:space="preserve"> PAGEREF _Toc470245284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1.3</w:t>
      </w:r>
      <w:r>
        <w:rPr>
          <w:rFonts w:asciiTheme="minorHAnsi" w:eastAsiaTheme="minorEastAsia" w:hAnsiTheme="minorHAnsi" w:cstheme="minorBidi"/>
          <w:noProof/>
          <w:lang w:val="en-US"/>
        </w:rPr>
        <w:tab/>
      </w:r>
      <w:r>
        <w:rPr>
          <w:noProof/>
        </w:rPr>
        <w:t>Batasan Permasalahan</w:t>
      </w:r>
      <w:r>
        <w:rPr>
          <w:noProof/>
        </w:rPr>
        <w:tab/>
      </w:r>
      <w:r>
        <w:rPr>
          <w:noProof/>
        </w:rPr>
        <w:fldChar w:fldCharType="begin"/>
      </w:r>
      <w:r>
        <w:rPr>
          <w:noProof/>
        </w:rPr>
        <w:instrText xml:space="preserve"> PAGEREF _Toc470245285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1.4</w:t>
      </w:r>
      <w:r>
        <w:rPr>
          <w:rFonts w:asciiTheme="minorHAnsi" w:eastAsiaTheme="minorEastAsia" w:hAnsiTheme="minorHAnsi" w:cstheme="minorBidi"/>
          <w:noProof/>
          <w:lang w:val="en-US"/>
        </w:rPr>
        <w:tab/>
      </w:r>
      <w:r>
        <w:rPr>
          <w:noProof/>
        </w:rPr>
        <w:t>Tujuan</w:t>
      </w:r>
      <w:r>
        <w:rPr>
          <w:noProof/>
        </w:rPr>
        <w:tab/>
      </w:r>
      <w:r>
        <w:rPr>
          <w:noProof/>
        </w:rPr>
        <w:fldChar w:fldCharType="begin"/>
      </w:r>
      <w:r>
        <w:rPr>
          <w:noProof/>
        </w:rPr>
        <w:instrText xml:space="preserve"> PAGEREF _Toc470245286 \h </w:instrText>
      </w:r>
      <w:r>
        <w:rPr>
          <w:noProof/>
        </w:rPr>
      </w:r>
      <w:r>
        <w:rPr>
          <w:noProof/>
        </w:rPr>
        <w:fldChar w:fldCharType="separate"/>
      </w:r>
      <w:r>
        <w:rPr>
          <w:noProof/>
        </w:rPr>
        <w:t>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1.5</w:t>
      </w:r>
      <w:r>
        <w:rPr>
          <w:rFonts w:asciiTheme="minorHAnsi" w:eastAsiaTheme="minorEastAsia" w:hAnsiTheme="minorHAnsi" w:cstheme="minorBidi"/>
          <w:noProof/>
          <w:lang w:val="en-US"/>
        </w:rPr>
        <w:tab/>
      </w:r>
      <w:r>
        <w:rPr>
          <w:noProof/>
        </w:rPr>
        <w:t>Manfaat</w:t>
      </w:r>
      <w:r>
        <w:rPr>
          <w:noProof/>
        </w:rPr>
        <w:tab/>
      </w:r>
      <w:r>
        <w:rPr>
          <w:noProof/>
        </w:rPr>
        <w:fldChar w:fldCharType="begin"/>
      </w:r>
      <w:r>
        <w:rPr>
          <w:noProof/>
        </w:rPr>
        <w:instrText xml:space="preserve"> PAGEREF _Toc470245287 \h </w:instrText>
      </w:r>
      <w:r>
        <w:rPr>
          <w:noProof/>
        </w:rPr>
      </w:r>
      <w:r>
        <w:rPr>
          <w:noProof/>
        </w:rPr>
        <w:fldChar w:fldCharType="separate"/>
      </w:r>
      <w:r>
        <w:rPr>
          <w:noProof/>
        </w:rPr>
        <w:t>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1.6</w:t>
      </w:r>
      <w:r>
        <w:rPr>
          <w:rFonts w:asciiTheme="minorHAnsi" w:eastAsiaTheme="minorEastAsia" w:hAnsiTheme="minorHAnsi" w:cstheme="minorBidi"/>
          <w:noProof/>
          <w:lang w:val="en-US"/>
        </w:rPr>
        <w:tab/>
      </w:r>
      <w:r>
        <w:rPr>
          <w:noProof/>
        </w:rPr>
        <w:t>Metodologi</w:t>
      </w:r>
      <w:r>
        <w:rPr>
          <w:noProof/>
        </w:rPr>
        <w:tab/>
      </w:r>
      <w:r>
        <w:rPr>
          <w:noProof/>
        </w:rPr>
        <w:fldChar w:fldCharType="begin"/>
      </w:r>
      <w:r>
        <w:rPr>
          <w:noProof/>
        </w:rPr>
        <w:instrText xml:space="preserve"> PAGEREF _Toc470245288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1.6.1</w:t>
      </w:r>
      <w:r>
        <w:rPr>
          <w:rFonts w:asciiTheme="minorHAnsi" w:eastAsiaTheme="minorEastAsia" w:hAnsiTheme="minorHAnsi" w:cstheme="minorBidi"/>
          <w:noProof/>
          <w:lang w:val="en-US"/>
        </w:rPr>
        <w:tab/>
      </w:r>
      <w:r>
        <w:rPr>
          <w:noProof/>
        </w:rPr>
        <w:t>Penyusunan Proposal</w:t>
      </w:r>
      <w:r w:rsidRPr="00AE399B">
        <w:rPr>
          <w:noProof/>
          <w:lang w:val="en-US"/>
        </w:rPr>
        <w:t xml:space="preserve"> Tugas Akhir</w:t>
      </w:r>
      <w:r>
        <w:rPr>
          <w:noProof/>
        </w:rPr>
        <w:tab/>
      </w:r>
      <w:r>
        <w:rPr>
          <w:noProof/>
        </w:rPr>
        <w:fldChar w:fldCharType="begin"/>
      </w:r>
      <w:r>
        <w:rPr>
          <w:noProof/>
        </w:rPr>
        <w:instrText xml:space="preserve"> PAGEREF _Toc470245289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1.6.2</w:t>
      </w:r>
      <w:r>
        <w:rPr>
          <w:rFonts w:asciiTheme="minorHAnsi" w:eastAsiaTheme="minorEastAsia" w:hAnsiTheme="minorHAnsi" w:cstheme="minorBidi"/>
          <w:noProof/>
          <w:lang w:val="en-US"/>
        </w:rPr>
        <w:tab/>
      </w:r>
      <w:r>
        <w:rPr>
          <w:noProof/>
        </w:rPr>
        <w:t>Studi Literatur</w:t>
      </w:r>
      <w:r>
        <w:rPr>
          <w:noProof/>
        </w:rPr>
        <w:tab/>
      </w:r>
      <w:r>
        <w:rPr>
          <w:noProof/>
        </w:rPr>
        <w:fldChar w:fldCharType="begin"/>
      </w:r>
      <w:r>
        <w:rPr>
          <w:noProof/>
        </w:rPr>
        <w:instrText xml:space="preserve"> PAGEREF _Toc470245290 \h </w:instrText>
      </w:r>
      <w:r>
        <w:rPr>
          <w:noProof/>
        </w:rPr>
      </w:r>
      <w:r>
        <w:rPr>
          <w:noProof/>
        </w:rPr>
        <w:fldChar w:fldCharType="separate"/>
      </w:r>
      <w:r>
        <w:rPr>
          <w:noProof/>
        </w:rPr>
        <w:t>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1.6.3</w:t>
      </w:r>
      <w:r>
        <w:rPr>
          <w:rFonts w:asciiTheme="minorHAnsi" w:eastAsiaTheme="minorEastAsia" w:hAnsiTheme="minorHAnsi" w:cstheme="minorBidi"/>
          <w:noProof/>
          <w:lang w:val="en-US"/>
        </w:rPr>
        <w:tab/>
      </w:r>
      <w:r>
        <w:rPr>
          <w:noProof/>
        </w:rPr>
        <w:t>Implementasi Perangkat Lunak</w:t>
      </w:r>
      <w:r>
        <w:rPr>
          <w:noProof/>
        </w:rPr>
        <w:tab/>
      </w:r>
      <w:r>
        <w:rPr>
          <w:noProof/>
        </w:rPr>
        <w:fldChar w:fldCharType="begin"/>
      </w:r>
      <w:r>
        <w:rPr>
          <w:noProof/>
        </w:rPr>
        <w:instrText xml:space="preserve"> PAGEREF _Toc470245291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1.6.4</w:t>
      </w:r>
      <w:r>
        <w:rPr>
          <w:rFonts w:asciiTheme="minorHAnsi" w:eastAsiaTheme="minorEastAsia" w:hAnsiTheme="minorHAnsi" w:cstheme="minorBidi"/>
          <w:noProof/>
          <w:lang w:val="en-US"/>
        </w:rPr>
        <w:tab/>
      </w:r>
      <w:r>
        <w:rPr>
          <w:noProof/>
        </w:rPr>
        <w:t>Pengujian dan Evaluasi</w:t>
      </w:r>
      <w:r>
        <w:rPr>
          <w:noProof/>
        </w:rPr>
        <w:tab/>
      </w:r>
      <w:r>
        <w:rPr>
          <w:noProof/>
        </w:rPr>
        <w:fldChar w:fldCharType="begin"/>
      </w:r>
      <w:r>
        <w:rPr>
          <w:noProof/>
        </w:rPr>
        <w:instrText xml:space="preserve"> PAGEREF _Toc470245292 \h </w:instrText>
      </w:r>
      <w:r>
        <w:rPr>
          <w:noProof/>
        </w:rPr>
      </w:r>
      <w:r>
        <w:rPr>
          <w:noProof/>
        </w:rPr>
        <w:fldChar w:fldCharType="separate"/>
      </w:r>
      <w:r>
        <w:rPr>
          <w:noProof/>
        </w:rPr>
        <w:t>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1.6.5</w:t>
      </w:r>
      <w:r>
        <w:rPr>
          <w:rFonts w:asciiTheme="minorHAnsi" w:eastAsiaTheme="minorEastAsia" w:hAnsiTheme="minorHAnsi" w:cstheme="minorBidi"/>
          <w:noProof/>
          <w:lang w:val="en-US"/>
        </w:rPr>
        <w:tab/>
      </w:r>
      <w:r>
        <w:rPr>
          <w:noProof/>
        </w:rPr>
        <w:t>Penyusunan Buku</w:t>
      </w:r>
      <w:r>
        <w:rPr>
          <w:noProof/>
        </w:rPr>
        <w:tab/>
      </w:r>
      <w:r>
        <w:rPr>
          <w:noProof/>
        </w:rPr>
        <w:fldChar w:fldCharType="begin"/>
      </w:r>
      <w:r>
        <w:rPr>
          <w:noProof/>
        </w:rPr>
        <w:instrText xml:space="preserve"> PAGEREF _Toc470245293 \h </w:instrText>
      </w:r>
      <w:r>
        <w:rPr>
          <w:noProof/>
        </w:rPr>
      </w:r>
      <w:r>
        <w:rPr>
          <w:noProof/>
        </w:rPr>
        <w:fldChar w:fldCharType="separate"/>
      </w:r>
      <w:r>
        <w:rPr>
          <w:noProof/>
        </w:rPr>
        <w:t>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1.7</w:t>
      </w:r>
      <w:r>
        <w:rPr>
          <w:rFonts w:asciiTheme="minorHAnsi" w:eastAsiaTheme="minorEastAsia" w:hAnsiTheme="minorHAnsi" w:cstheme="minorBidi"/>
          <w:noProof/>
          <w:lang w:val="en-US"/>
        </w:rPr>
        <w:tab/>
      </w:r>
      <w:r>
        <w:rPr>
          <w:noProof/>
        </w:rPr>
        <w:t>Sistematika Penulisan Laporan</w:t>
      </w:r>
      <w:r>
        <w:rPr>
          <w:noProof/>
        </w:rPr>
        <w:tab/>
      </w:r>
      <w:r>
        <w:rPr>
          <w:noProof/>
        </w:rPr>
        <w:fldChar w:fldCharType="begin"/>
      </w:r>
      <w:r>
        <w:rPr>
          <w:noProof/>
        </w:rPr>
        <w:instrText xml:space="preserve"> PAGEREF _Toc470245294 \h </w:instrText>
      </w:r>
      <w:r>
        <w:rPr>
          <w:noProof/>
        </w:rPr>
      </w:r>
      <w:r>
        <w:rPr>
          <w:noProof/>
        </w:rPr>
        <w:fldChar w:fldCharType="separate"/>
      </w:r>
      <w:r>
        <w:rPr>
          <w:noProof/>
        </w:rPr>
        <w:t>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2</w:t>
      </w:r>
      <w:r>
        <w:t xml:space="preserve"> BAB II TINJAUAN PUSTAKA</w:t>
      </w:r>
      <w:r>
        <w:tab/>
      </w:r>
      <w:r>
        <w:fldChar w:fldCharType="begin"/>
      </w:r>
      <w:r>
        <w:instrText xml:space="preserve"> PAGEREF _Toc470245295 \h </w:instrText>
      </w:r>
      <w:r>
        <w:fldChar w:fldCharType="separate"/>
      </w:r>
      <w:r>
        <w:t>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w:t>
      </w:r>
      <w:r>
        <w:rPr>
          <w:rFonts w:asciiTheme="minorHAnsi" w:eastAsiaTheme="minorEastAsia" w:hAnsiTheme="minorHAnsi" w:cstheme="minorBidi"/>
          <w:noProof/>
          <w:lang w:val="en-US"/>
        </w:rPr>
        <w:tab/>
      </w:r>
      <w:r>
        <w:rPr>
          <w:noProof/>
        </w:rPr>
        <w:t>Citra Digital</w:t>
      </w:r>
      <w:r>
        <w:rPr>
          <w:noProof/>
        </w:rPr>
        <w:tab/>
      </w:r>
      <w:r>
        <w:rPr>
          <w:noProof/>
        </w:rPr>
        <w:fldChar w:fldCharType="begin"/>
      </w:r>
      <w:r>
        <w:rPr>
          <w:noProof/>
        </w:rPr>
        <w:instrText xml:space="preserve"> PAGEREF _Toc470245296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2.2</w:t>
      </w:r>
      <w:r>
        <w:rPr>
          <w:rFonts w:asciiTheme="minorHAnsi" w:eastAsiaTheme="minorEastAsia" w:hAnsiTheme="minorHAnsi" w:cstheme="minorBidi"/>
          <w:noProof/>
          <w:lang w:val="en-US"/>
        </w:rPr>
        <w:tab/>
      </w:r>
      <w:r>
        <w:rPr>
          <w:noProof/>
        </w:rPr>
        <w:t>Forensik Digital</w:t>
      </w:r>
      <w:r>
        <w:rPr>
          <w:noProof/>
        </w:rPr>
        <w:tab/>
      </w:r>
      <w:r>
        <w:rPr>
          <w:noProof/>
        </w:rPr>
        <w:fldChar w:fldCharType="begin"/>
      </w:r>
      <w:r>
        <w:rPr>
          <w:noProof/>
        </w:rPr>
        <w:instrText xml:space="preserve"> PAGEREF _Toc470245297 \h </w:instrText>
      </w:r>
      <w:r>
        <w:rPr>
          <w:noProof/>
        </w:rPr>
      </w:r>
      <w:r>
        <w:rPr>
          <w:noProof/>
        </w:rPr>
        <w:fldChar w:fldCharType="separate"/>
      </w:r>
      <w:r>
        <w:rPr>
          <w:noProof/>
        </w:rPr>
        <w:t>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2.3</w:t>
      </w:r>
      <w:r>
        <w:rPr>
          <w:rFonts w:asciiTheme="minorHAnsi" w:eastAsiaTheme="minorEastAsia" w:hAnsiTheme="minorHAnsi" w:cstheme="minorBidi"/>
          <w:noProof/>
          <w:lang w:val="en-US"/>
        </w:rPr>
        <w:tab/>
      </w:r>
      <w:r>
        <w:rPr>
          <w:noProof/>
        </w:rPr>
        <w:t>Forensik Citra Digital</w:t>
      </w:r>
      <w:r>
        <w:rPr>
          <w:noProof/>
        </w:rPr>
        <w:tab/>
      </w:r>
      <w:r>
        <w:rPr>
          <w:noProof/>
        </w:rPr>
        <w:fldChar w:fldCharType="begin"/>
      </w:r>
      <w:r>
        <w:rPr>
          <w:noProof/>
        </w:rPr>
        <w:instrText xml:space="preserve"> PAGEREF _Toc470245298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2.4</w:t>
      </w:r>
      <w:r>
        <w:rPr>
          <w:rFonts w:asciiTheme="minorHAnsi" w:eastAsiaTheme="minorEastAsia" w:hAnsiTheme="minorHAnsi" w:cstheme="minorBidi"/>
          <w:noProof/>
          <w:lang w:val="en-US"/>
        </w:rPr>
        <w:tab/>
      </w:r>
      <w:r w:rsidRPr="00AE399B">
        <w:rPr>
          <w:i/>
          <w:noProof/>
        </w:rPr>
        <w:t>Copy Move</w:t>
      </w:r>
      <w:r>
        <w:rPr>
          <w:noProof/>
        </w:rPr>
        <w:tab/>
      </w:r>
      <w:r>
        <w:rPr>
          <w:noProof/>
        </w:rPr>
        <w:fldChar w:fldCharType="begin"/>
      </w:r>
      <w:r>
        <w:rPr>
          <w:noProof/>
        </w:rPr>
        <w:instrText xml:space="preserve"> PAGEREF _Toc470245299 \h </w:instrText>
      </w:r>
      <w:r>
        <w:rPr>
          <w:noProof/>
        </w:rPr>
      </w:r>
      <w:r>
        <w:rPr>
          <w:noProof/>
        </w:rPr>
        <w:fldChar w:fldCharType="separate"/>
      </w:r>
      <w:r>
        <w:rPr>
          <w:noProof/>
        </w:rPr>
        <w:t>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eastAsia="id-ID"/>
        </w:rPr>
        <w:t>2.5</w:t>
      </w:r>
      <w:r>
        <w:rPr>
          <w:rFonts w:asciiTheme="minorHAnsi" w:eastAsiaTheme="minorEastAsia" w:hAnsiTheme="minorHAnsi" w:cstheme="minorBidi"/>
          <w:noProof/>
          <w:lang w:val="en-US"/>
        </w:rPr>
        <w:tab/>
      </w:r>
      <w:r w:rsidRPr="00AE399B">
        <w:rPr>
          <w:noProof/>
          <w:lang w:val="en-US" w:eastAsia="id-ID"/>
        </w:rPr>
        <w:t>Python</w:t>
      </w:r>
      <w:r>
        <w:rPr>
          <w:noProof/>
        </w:rPr>
        <w:tab/>
      </w:r>
      <w:r>
        <w:rPr>
          <w:noProof/>
        </w:rPr>
        <w:fldChar w:fldCharType="begin"/>
      </w:r>
      <w:r>
        <w:rPr>
          <w:noProof/>
        </w:rPr>
        <w:instrText xml:space="preserve"> PAGEREF _Toc470245300 \h </w:instrText>
      </w:r>
      <w:r>
        <w:rPr>
          <w:noProof/>
        </w:rPr>
      </w:r>
      <w:r>
        <w:rPr>
          <w:noProof/>
        </w:rPr>
        <w:fldChar w:fldCharType="separate"/>
      </w:r>
      <w:r>
        <w:rPr>
          <w:noProof/>
        </w:rPr>
        <w:t>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2.6</w:t>
      </w:r>
      <w:r>
        <w:rPr>
          <w:rFonts w:asciiTheme="minorHAnsi" w:eastAsiaTheme="minorEastAsia" w:hAnsiTheme="minorHAnsi" w:cstheme="minorBidi"/>
          <w:noProof/>
          <w:lang w:val="en-US"/>
        </w:rPr>
        <w:tab/>
      </w:r>
      <w:r>
        <w:rPr>
          <w:noProof/>
        </w:rPr>
        <w:t>Anaconda</w:t>
      </w:r>
      <w:r>
        <w:rPr>
          <w:noProof/>
        </w:rPr>
        <w:tab/>
      </w:r>
      <w:r>
        <w:rPr>
          <w:noProof/>
        </w:rPr>
        <w:fldChar w:fldCharType="begin"/>
      </w:r>
      <w:r>
        <w:rPr>
          <w:noProof/>
        </w:rPr>
        <w:instrText xml:space="preserve"> PAGEREF _Toc470245301 \h </w:instrText>
      </w:r>
      <w:r>
        <w:rPr>
          <w:noProof/>
        </w:rPr>
      </w:r>
      <w:r>
        <w:rPr>
          <w:noProof/>
        </w:rPr>
        <w:fldChar w:fldCharType="separate"/>
      </w:r>
      <w:r>
        <w:rPr>
          <w:noProof/>
        </w:rPr>
        <w:t>10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2.7</w:t>
      </w:r>
      <w:r>
        <w:rPr>
          <w:rFonts w:asciiTheme="minorHAnsi" w:eastAsiaTheme="minorEastAsia" w:hAnsiTheme="minorHAnsi" w:cstheme="minorBidi"/>
          <w:noProof/>
          <w:lang w:val="en-US"/>
        </w:rPr>
        <w:tab/>
      </w:r>
      <w:r>
        <w:rPr>
          <w:noProof/>
        </w:rPr>
        <w:t>OpenCV</w:t>
      </w:r>
      <w:r>
        <w:rPr>
          <w:noProof/>
        </w:rPr>
        <w:tab/>
      </w:r>
      <w:r>
        <w:rPr>
          <w:noProof/>
        </w:rPr>
        <w:fldChar w:fldCharType="begin"/>
      </w:r>
      <w:r>
        <w:rPr>
          <w:noProof/>
        </w:rPr>
        <w:instrText xml:space="preserve"> PAGEREF _Toc470245302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2.8</w:t>
      </w:r>
      <w:r>
        <w:rPr>
          <w:rFonts w:asciiTheme="minorHAnsi" w:eastAsiaTheme="minorEastAsia" w:hAnsiTheme="minorHAnsi" w:cstheme="minorBidi"/>
          <w:noProof/>
          <w:lang w:val="en-US"/>
        </w:rPr>
        <w:tab/>
      </w:r>
      <w:r w:rsidRPr="00AE399B">
        <w:rPr>
          <w:noProof/>
          <w:lang w:val="en-US"/>
        </w:rPr>
        <w:t>Matplotlib</w:t>
      </w:r>
      <w:r>
        <w:rPr>
          <w:noProof/>
        </w:rPr>
        <w:tab/>
      </w:r>
      <w:r>
        <w:rPr>
          <w:noProof/>
        </w:rPr>
        <w:fldChar w:fldCharType="begin"/>
      </w:r>
      <w:r>
        <w:rPr>
          <w:noProof/>
        </w:rPr>
        <w:instrText xml:space="preserve"> PAGEREF _Toc470245303 \h </w:instrText>
      </w:r>
      <w:r>
        <w:rPr>
          <w:noProof/>
        </w:rPr>
      </w:r>
      <w:r>
        <w:rPr>
          <w:noProof/>
        </w:rPr>
        <w:fldChar w:fldCharType="separate"/>
      </w:r>
      <w:r>
        <w:rPr>
          <w:noProof/>
        </w:rPr>
        <w:t>11</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2.9</w:t>
      </w:r>
      <w:r>
        <w:rPr>
          <w:rFonts w:asciiTheme="minorHAnsi" w:eastAsiaTheme="minorEastAsia" w:hAnsiTheme="minorHAnsi" w:cstheme="minorBidi"/>
          <w:noProof/>
          <w:lang w:val="en-US"/>
        </w:rPr>
        <w:tab/>
      </w:r>
      <w:r>
        <w:rPr>
          <w:noProof/>
        </w:rPr>
        <w:t>NumPy</w:t>
      </w:r>
      <w:r>
        <w:rPr>
          <w:noProof/>
        </w:rPr>
        <w:tab/>
      </w:r>
      <w:r>
        <w:rPr>
          <w:noProof/>
        </w:rPr>
        <w:fldChar w:fldCharType="begin"/>
      </w:r>
      <w:r>
        <w:rPr>
          <w:noProof/>
        </w:rPr>
        <w:instrText xml:space="preserve"> PAGEREF _Toc470245304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2.10</w:t>
      </w:r>
      <w:r>
        <w:rPr>
          <w:rFonts w:asciiTheme="minorHAnsi" w:eastAsiaTheme="minorEastAsia" w:hAnsiTheme="minorHAnsi" w:cstheme="minorBidi"/>
          <w:noProof/>
          <w:lang w:val="en-US"/>
        </w:rPr>
        <w:tab/>
      </w:r>
      <w:r>
        <w:rPr>
          <w:noProof/>
        </w:rPr>
        <w:t>SciPy</w:t>
      </w:r>
      <w:r>
        <w:rPr>
          <w:noProof/>
        </w:rPr>
        <w:tab/>
      </w:r>
      <w:r>
        <w:rPr>
          <w:noProof/>
        </w:rPr>
        <w:fldChar w:fldCharType="begin"/>
      </w:r>
      <w:r>
        <w:rPr>
          <w:noProof/>
        </w:rPr>
        <w:instrText xml:space="preserve"> PAGEREF _Toc470245305 \h </w:instrText>
      </w:r>
      <w:r>
        <w:rPr>
          <w:noProof/>
        </w:rPr>
      </w:r>
      <w:r>
        <w:rPr>
          <w:noProof/>
        </w:rPr>
        <w:fldChar w:fldCharType="separate"/>
      </w:r>
      <w:r>
        <w:rPr>
          <w:noProof/>
        </w:rPr>
        <w:t>12</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2.11</w:t>
      </w:r>
      <w:r>
        <w:rPr>
          <w:rFonts w:asciiTheme="minorHAnsi" w:eastAsiaTheme="minorEastAsia" w:hAnsiTheme="minorHAnsi" w:cstheme="minorBidi"/>
          <w:noProof/>
          <w:lang w:val="en-US"/>
        </w:rPr>
        <w:tab/>
      </w:r>
      <w:r>
        <w:rPr>
          <w:noProof/>
        </w:rPr>
        <w:t>P</w:t>
      </w:r>
      <w:r w:rsidRPr="00AE399B">
        <w:rPr>
          <w:noProof/>
          <w:lang w:val="en-US"/>
        </w:rPr>
        <w:t>yQt</w:t>
      </w:r>
      <w:r>
        <w:rPr>
          <w:noProof/>
        </w:rPr>
        <w:tab/>
      </w:r>
      <w:r>
        <w:rPr>
          <w:noProof/>
        </w:rPr>
        <w:fldChar w:fldCharType="begin"/>
      </w:r>
      <w:r>
        <w:rPr>
          <w:noProof/>
        </w:rPr>
        <w:instrText xml:space="preserve"> PAGEREF _Toc470245306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2.12</w:t>
      </w:r>
      <w:r>
        <w:rPr>
          <w:rFonts w:asciiTheme="minorHAnsi" w:eastAsiaTheme="minorEastAsia" w:hAnsiTheme="minorHAnsi" w:cstheme="minorBidi"/>
          <w:noProof/>
          <w:lang w:val="en-US"/>
        </w:rPr>
        <w:tab/>
      </w:r>
      <w:r w:rsidRPr="00AE399B">
        <w:rPr>
          <w:noProof/>
          <w:lang w:val="en-US"/>
        </w:rPr>
        <w:t>JSON</w:t>
      </w:r>
      <w:r>
        <w:rPr>
          <w:noProof/>
        </w:rPr>
        <w:tab/>
      </w:r>
      <w:r>
        <w:rPr>
          <w:noProof/>
        </w:rPr>
        <w:fldChar w:fldCharType="begin"/>
      </w:r>
      <w:r>
        <w:rPr>
          <w:noProof/>
        </w:rPr>
        <w:instrText xml:space="preserve"> PAGEREF _Toc470245307 \h </w:instrText>
      </w:r>
      <w:r>
        <w:rPr>
          <w:noProof/>
        </w:rPr>
      </w:r>
      <w:r>
        <w:rPr>
          <w:noProof/>
        </w:rPr>
        <w:fldChar w:fldCharType="separate"/>
      </w:r>
      <w:r>
        <w:rPr>
          <w:noProof/>
        </w:rPr>
        <w:t>13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lastRenderedPageBreak/>
        <w:t>2.13</w:t>
      </w:r>
      <w:r>
        <w:rPr>
          <w:rFonts w:asciiTheme="minorHAnsi" w:eastAsiaTheme="minorEastAsia" w:hAnsiTheme="minorHAnsi" w:cstheme="minorBidi"/>
          <w:noProof/>
          <w:lang w:val="en-US"/>
        </w:rPr>
        <w:tab/>
      </w:r>
      <w:r w:rsidRPr="00AE399B">
        <w:rPr>
          <w:noProof/>
          <w:lang w:val="en-US"/>
        </w:rPr>
        <w:t>Variance</w:t>
      </w:r>
      <w:r>
        <w:rPr>
          <w:noProof/>
        </w:rPr>
        <w:tab/>
      </w:r>
      <w:r>
        <w:rPr>
          <w:noProof/>
        </w:rPr>
        <w:fldChar w:fldCharType="begin"/>
      </w:r>
      <w:r>
        <w:rPr>
          <w:noProof/>
        </w:rPr>
        <w:instrText xml:space="preserve"> PAGEREF _Toc470245308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2.14</w:t>
      </w:r>
      <w:r>
        <w:rPr>
          <w:rFonts w:asciiTheme="minorHAnsi" w:eastAsiaTheme="minorEastAsia" w:hAnsiTheme="minorHAnsi" w:cstheme="minorBidi"/>
          <w:noProof/>
          <w:lang w:val="en-US"/>
        </w:rPr>
        <w:tab/>
      </w:r>
      <w:r>
        <w:rPr>
          <w:noProof/>
        </w:rPr>
        <w:t>Mean Squared Error</w:t>
      </w:r>
      <w:r>
        <w:rPr>
          <w:noProof/>
        </w:rPr>
        <w:tab/>
      </w:r>
      <w:r>
        <w:rPr>
          <w:noProof/>
        </w:rPr>
        <w:fldChar w:fldCharType="begin"/>
      </w:r>
      <w:r>
        <w:rPr>
          <w:noProof/>
        </w:rPr>
        <w:instrText xml:space="preserve"> PAGEREF _Toc470245309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2.15</w:t>
      </w:r>
      <w:r>
        <w:rPr>
          <w:rFonts w:asciiTheme="minorHAnsi" w:eastAsiaTheme="minorEastAsia" w:hAnsiTheme="minorHAnsi" w:cstheme="minorBidi"/>
          <w:noProof/>
          <w:lang w:val="en-US"/>
        </w:rPr>
        <w:tab/>
      </w:r>
      <w:r w:rsidRPr="00AE399B">
        <w:rPr>
          <w:noProof/>
          <w:lang w:val="en-US"/>
        </w:rPr>
        <w:t>Convolution</w:t>
      </w:r>
      <w:r>
        <w:rPr>
          <w:noProof/>
        </w:rPr>
        <w:tab/>
      </w:r>
      <w:r>
        <w:rPr>
          <w:noProof/>
        </w:rPr>
        <w:fldChar w:fldCharType="begin"/>
      </w:r>
      <w:r>
        <w:rPr>
          <w:noProof/>
        </w:rPr>
        <w:instrText xml:space="preserve"> PAGEREF _Toc470245310 \h </w:instrText>
      </w:r>
      <w:r>
        <w:rPr>
          <w:noProof/>
        </w:rPr>
      </w:r>
      <w:r>
        <w:rPr>
          <w:noProof/>
        </w:rPr>
        <w:fldChar w:fldCharType="separate"/>
      </w:r>
      <w:r>
        <w:rPr>
          <w:noProof/>
        </w:rPr>
        <w:t>14</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2.16</w:t>
      </w:r>
      <w:r>
        <w:rPr>
          <w:rFonts w:asciiTheme="minorHAnsi" w:eastAsiaTheme="minorEastAsia" w:hAnsiTheme="minorHAnsi" w:cstheme="minorBidi"/>
          <w:noProof/>
          <w:lang w:val="en-US"/>
        </w:rPr>
        <w:tab/>
      </w:r>
      <w:r w:rsidRPr="00AE399B">
        <w:rPr>
          <w:noProof/>
          <w:lang w:val="en-US"/>
        </w:rPr>
        <w:t>Canny Edge Detection</w:t>
      </w:r>
      <w:r>
        <w:rPr>
          <w:noProof/>
        </w:rPr>
        <w:tab/>
      </w:r>
      <w:r>
        <w:rPr>
          <w:noProof/>
        </w:rPr>
        <w:fldChar w:fldCharType="begin"/>
      </w:r>
      <w:r>
        <w:rPr>
          <w:noProof/>
        </w:rPr>
        <w:instrText xml:space="preserve"> PAGEREF _Toc470245311 \h </w:instrText>
      </w:r>
      <w:r>
        <w:rPr>
          <w:noProof/>
        </w:rPr>
      </w:r>
      <w:r>
        <w:rPr>
          <w:noProof/>
        </w:rPr>
        <w:fldChar w:fldCharType="separate"/>
      </w:r>
      <w:r>
        <w:rPr>
          <w:noProof/>
        </w:rPr>
        <w:t>15</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3</w:t>
      </w:r>
      <w:r>
        <w:t xml:space="preserve"> BAB III PERANCANGAN PERANGKAT LUNAK</w:t>
      </w:r>
      <w:r>
        <w:tab/>
      </w:r>
      <w:r>
        <w:fldChar w:fldCharType="begin"/>
      </w:r>
      <w:r>
        <w:instrText xml:space="preserve"> PAGEREF _Toc470245312 \h </w:instrText>
      </w:r>
      <w:r>
        <w:fldChar w:fldCharType="separate"/>
      </w:r>
      <w:r>
        <w:t>17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3.1</w:t>
      </w:r>
      <w:r>
        <w:rPr>
          <w:rFonts w:asciiTheme="minorHAnsi" w:eastAsiaTheme="minorEastAsia" w:hAnsiTheme="minorHAnsi" w:cstheme="minorBidi"/>
          <w:noProof/>
          <w:lang w:val="en-US"/>
        </w:rPr>
        <w:tab/>
      </w:r>
      <w:r>
        <w:rPr>
          <w:noProof/>
        </w:rPr>
        <w:t>Data</w:t>
      </w:r>
      <w:r>
        <w:rPr>
          <w:noProof/>
        </w:rPr>
        <w:tab/>
      </w:r>
      <w:r>
        <w:rPr>
          <w:noProof/>
        </w:rPr>
        <w:fldChar w:fldCharType="begin"/>
      </w:r>
      <w:r>
        <w:rPr>
          <w:noProof/>
        </w:rPr>
        <w:instrText xml:space="preserve"> PAGEREF _Toc470245313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3.1.1</w:t>
      </w:r>
      <w:r>
        <w:rPr>
          <w:rFonts w:asciiTheme="minorHAnsi" w:eastAsiaTheme="minorEastAsia" w:hAnsiTheme="minorHAnsi" w:cstheme="minorBidi"/>
          <w:noProof/>
          <w:lang w:val="en-US"/>
        </w:rPr>
        <w:tab/>
      </w:r>
      <w:r>
        <w:rPr>
          <w:noProof/>
        </w:rPr>
        <w:t>Data Masukan</w:t>
      </w:r>
      <w:r>
        <w:rPr>
          <w:noProof/>
        </w:rPr>
        <w:tab/>
      </w:r>
      <w:r>
        <w:rPr>
          <w:noProof/>
        </w:rPr>
        <w:fldChar w:fldCharType="begin"/>
      </w:r>
      <w:r>
        <w:rPr>
          <w:noProof/>
        </w:rPr>
        <w:instrText xml:space="preserve"> PAGEREF _Toc470245314 \h </w:instrText>
      </w:r>
      <w:r>
        <w:rPr>
          <w:noProof/>
        </w:rPr>
      </w:r>
      <w:r>
        <w:rPr>
          <w:noProof/>
        </w:rPr>
        <w:fldChar w:fldCharType="separate"/>
      </w:r>
      <w:r>
        <w:rPr>
          <w:noProof/>
        </w:rPr>
        <w:t>17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3.1.2</w:t>
      </w:r>
      <w:r>
        <w:rPr>
          <w:rFonts w:asciiTheme="minorHAnsi" w:eastAsiaTheme="minorEastAsia" w:hAnsiTheme="minorHAnsi" w:cstheme="minorBidi"/>
          <w:noProof/>
          <w:lang w:val="en-US"/>
        </w:rPr>
        <w:tab/>
      </w:r>
      <w:r>
        <w:rPr>
          <w:noProof/>
        </w:rPr>
        <w:t>Data Keluaran</w:t>
      </w:r>
      <w:r>
        <w:rPr>
          <w:noProof/>
        </w:rPr>
        <w:tab/>
      </w:r>
      <w:r>
        <w:rPr>
          <w:noProof/>
        </w:rPr>
        <w:fldChar w:fldCharType="begin"/>
      </w:r>
      <w:r>
        <w:rPr>
          <w:noProof/>
        </w:rPr>
        <w:instrText xml:space="preserve"> PAGEREF _Toc470245315 \h </w:instrText>
      </w:r>
      <w:r>
        <w:rPr>
          <w:noProof/>
        </w:rPr>
      </w:r>
      <w:r>
        <w:rPr>
          <w:noProof/>
        </w:rPr>
        <w:fldChar w:fldCharType="separate"/>
      </w:r>
      <w:r>
        <w:rPr>
          <w:noProof/>
        </w:rPr>
        <w:t>19</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3.2</w:t>
      </w:r>
      <w:r>
        <w:rPr>
          <w:rFonts w:asciiTheme="minorHAnsi" w:eastAsiaTheme="minorEastAsia" w:hAnsiTheme="minorHAnsi" w:cstheme="minorBidi"/>
          <w:noProof/>
          <w:lang w:val="en-US"/>
        </w:rPr>
        <w:tab/>
      </w:r>
      <w:r>
        <w:rPr>
          <w:noProof/>
        </w:rPr>
        <w:t>De</w:t>
      </w:r>
      <w:r w:rsidRPr="00AE399B">
        <w:rPr>
          <w:noProof/>
          <w:lang w:val="en-US"/>
        </w:rPr>
        <w:t>kripsi</w:t>
      </w:r>
      <w:r>
        <w:rPr>
          <w:noProof/>
        </w:rPr>
        <w:t xml:space="preserve"> Umum Sistem</w:t>
      </w:r>
      <w:r>
        <w:rPr>
          <w:noProof/>
        </w:rPr>
        <w:tab/>
      </w:r>
      <w:r>
        <w:rPr>
          <w:noProof/>
        </w:rPr>
        <w:fldChar w:fldCharType="begin"/>
      </w:r>
      <w:r>
        <w:rPr>
          <w:noProof/>
        </w:rPr>
        <w:instrText xml:space="preserve"> PAGEREF _Toc470245316 \h </w:instrText>
      </w:r>
      <w:r>
        <w:rPr>
          <w:noProof/>
        </w:rPr>
      </w:r>
      <w:r>
        <w:rPr>
          <w:noProof/>
        </w:rPr>
        <w:fldChar w:fldCharType="separate"/>
      </w:r>
      <w:r>
        <w:rPr>
          <w:noProof/>
        </w:rPr>
        <w:t>20</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3.3</w:t>
      </w:r>
      <w:r>
        <w:rPr>
          <w:rFonts w:asciiTheme="minorHAnsi" w:eastAsiaTheme="minorEastAsia" w:hAnsiTheme="minorHAnsi" w:cstheme="minorBidi"/>
          <w:noProof/>
          <w:lang w:val="en-US"/>
        </w:rPr>
        <w:tab/>
      </w:r>
      <w:r w:rsidRPr="00AE399B">
        <w:rPr>
          <w:noProof/>
          <w:lang w:val="en-US"/>
        </w:rPr>
        <w:t xml:space="preserve">Modifikasi </w:t>
      </w:r>
      <w:r w:rsidRPr="00AE399B">
        <w:rPr>
          <w:i/>
          <w:noProof/>
        </w:rPr>
        <w:t>Expanding Block Algorithm</w:t>
      </w:r>
      <w:r>
        <w:rPr>
          <w:noProof/>
        </w:rPr>
        <w:tab/>
      </w:r>
      <w:r>
        <w:rPr>
          <w:noProof/>
        </w:rPr>
        <w:fldChar w:fldCharType="begin"/>
      </w:r>
      <w:r>
        <w:rPr>
          <w:noProof/>
        </w:rPr>
        <w:instrText xml:space="preserve"> PAGEREF _Toc470245317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3.4</w:t>
      </w:r>
      <w:r>
        <w:rPr>
          <w:rFonts w:asciiTheme="minorHAnsi" w:eastAsiaTheme="minorEastAsia" w:hAnsiTheme="minorHAnsi" w:cstheme="minorBidi"/>
          <w:noProof/>
          <w:lang w:val="en-US"/>
        </w:rPr>
        <w:tab/>
      </w:r>
      <w:r>
        <w:rPr>
          <w:noProof/>
        </w:rPr>
        <w:t>Metode Filter</w:t>
      </w:r>
      <w:r>
        <w:rPr>
          <w:noProof/>
        </w:rPr>
        <w:tab/>
      </w:r>
      <w:r>
        <w:rPr>
          <w:noProof/>
        </w:rPr>
        <w:fldChar w:fldCharType="begin"/>
      </w:r>
      <w:r>
        <w:rPr>
          <w:noProof/>
        </w:rPr>
        <w:instrText xml:space="preserve"> PAGEREF _Toc470245318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3.4.1</w:t>
      </w:r>
      <w:r>
        <w:rPr>
          <w:rFonts w:asciiTheme="minorHAnsi" w:eastAsiaTheme="minorEastAsia" w:hAnsiTheme="minorHAnsi" w:cstheme="minorBidi"/>
          <w:noProof/>
          <w:lang w:val="en-US"/>
        </w:rPr>
        <w:tab/>
      </w:r>
      <w:r w:rsidRPr="00AE399B">
        <w:rPr>
          <w:i/>
          <w:noProof/>
          <w:lang w:val="en-US"/>
        </w:rPr>
        <w:t>Averaging</w:t>
      </w:r>
      <w:r w:rsidRPr="00AE399B">
        <w:rPr>
          <w:i/>
          <w:noProof/>
        </w:rPr>
        <w:t xml:space="preserve"> Filter</w:t>
      </w:r>
      <w:r>
        <w:rPr>
          <w:noProof/>
        </w:rPr>
        <w:tab/>
      </w:r>
      <w:r>
        <w:rPr>
          <w:noProof/>
        </w:rPr>
        <w:fldChar w:fldCharType="begin"/>
      </w:r>
      <w:r>
        <w:rPr>
          <w:noProof/>
        </w:rPr>
        <w:instrText xml:space="preserve"> PAGEREF _Toc470245319 \h </w:instrText>
      </w:r>
      <w:r>
        <w:rPr>
          <w:noProof/>
        </w:rPr>
      </w:r>
      <w:r>
        <w:rPr>
          <w:noProof/>
        </w:rPr>
        <w:fldChar w:fldCharType="separate"/>
      </w:r>
      <w:r>
        <w:rPr>
          <w:noProof/>
        </w:rPr>
        <w:t>23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3.4.2</w:t>
      </w:r>
      <w:r>
        <w:rPr>
          <w:rFonts w:asciiTheme="minorHAnsi" w:eastAsiaTheme="minorEastAsia" w:hAnsiTheme="minorHAnsi" w:cstheme="minorBidi"/>
          <w:noProof/>
          <w:lang w:val="en-US"/>
        </w:rPr>
        <w:tab/>
      </w:r>
      <w:r w:rsidRPr="00AE399B">
        <w:rPr>
          <w:i/>
          <w:noProof/>
          <w:lang w:val="en-US"/>
        </w:rPr>
        <w:t>Median</w:t>
      </w:r>
      <w:r w:rsidRPr="00AE399B">
        <w:rPr>
          <w:i/>
          <w:noProof/>
        </w:rPr>
        <w:t xml:space="preserve"> Filter</w:t>
      </w:r>
      <w:r>
        <w:rPr>
          <w:noProof/>
        </w:rPr>
        <w:tab/>
      </w:r>
      <w:r>
        <w:rPr>
          <w:noProof/>
        </w:rPr>
        <w:fldChar w:fldCharType="begin"/>
      </w:r>
      <w:r>
        <w:rPr>
          <w:noProof/>
        </w:rPr>
        <w:instrText xml:space="preserve"> PAGEREF _Toc470245320 \h </w:instrText>
      </w:r>
      <w:r>
        <w:rPr>
          <w:noProof/>
        </w:rPr>
      </w:r>
      <w:r>
        <w:rPr>
          <w:noProof/>
        </w:rPr>
        <w:fldChar w:fldCharType="separate"/>
      </w:r>
      <w:r>
        <w:rPr>
          <w:noProof/>
        </w:rPr>
        <w:t>23</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3.5</w:t>
      </w:r>
      <w:r>
        <w:rPr>
          <w:rFonts w:asciiTheme="minorHAnsi" w:eastAsiaTheme="minorEastAsia" w:hAnsiTheme="minorHAnsi" w:cstheme="minorBidi"/>
          <w:noProof/>
          <w:lang w:val="en-US"/>
        </w:rPr>
        <w:tab/>
      </w:r>
      <w:r w:rsidRPr="00AE399B">
        <w:rPr>
          <w:noProof/>
          <w:lang w:val="en-US"/>
        </w:rPr>
        <w:t>Perancangan Antarmuka</w:t>
      </w:r>
      <w:r>
        <w:rPr>
          <w:noProof/>
        </w:rPr>
        <w:tab/>
      </w:r>
      <w:r>
        <w:rPr>
          <w:noProof/>
        </w:rPr>
        <w:fldChar w:fldCharType="begin"/>
      </w:r>
      <w:r>
        <w:rPr>
          <w:noProof/>
        </w:rPr>
        <w:instrText xml:space="preserve"> PAGEREF _Toc470245321 \h </w:instrText>
      </w:r>
      <w:r>
        <w:rPr>
          <w:noProof/>
        </w:rPr>
      </w:r>
      <w:r>
        <w:rPr>
          <w:noProof/>
        </w:rPr>
        <w:fldChar w:fldCharType="separate"/>
      </w:r>
      <w:r>
        <w:rPr>
          <w:noProof/>
        </w:rPr>
        <w:t>24</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4</w:t>
      </w:r>
      <w:r>
        <w:t xml:space="preserve"> BAB IV IMPLEMENTASI</w:t>
      </w:r>
      <w:r>
        <w:tab/>
      </w:r>
      <w:r>
        <w:fldChar w:fldCharType="begin"/>
      </w:r>
      <w:r>
        <w:instrText xml:space="preserve"> PAGEREF _Toc470245322 \h </w:instrText>
      </w:r>
      <w:r>
        <w:fldChar w:fldCharType="separate"/>
      </w:r>
      <w:r>
        <w:t>27</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4.1</w:t>
      </w:r>
      <w:r>
        <w:rPr>
          <w:rFonts w:asciiTheme="minorHAnsi" w:eastAsiaTheme="minorEastAsia" w:hAnsiTheme="minorHAnsi" w:cstheme="minorBidi"/>
          <w:noProof/>
          <w:lang w:val="en-US"/>
        </w:rPr>
        <w:tab/>
      </w:r>
      <w:r>
        <w:rPr>
          <w:noProof/>
        </w:rPr>
        <w:t>Lingkungan Implementasi</w:t>
      </w:r>
      <w:r>
        <w:rPr>
          <w:noProof/>
        </w:rPr>
        <w:tab/>
      </w:r>
      <w:r>
        <w:rPr>
          <w:noProof/>
        </w:rPr>
        <w:fldChar w:fldCharType="begin"/>
      </w:r>
      <w:r>
        <w:rPr>
          <w:noProof/>
        </w:rPr>
        <w:instrText xml:space="preserve"> PAGEREF _Toc470245323 \h </w:instrText>
      </w:r>
      <w:r>
        <w:rPr>
          <w:noProof/>
        </w:rPr>
      </w:r>
      <w:r>
        <w:rPr>
          <w:noProof/>
        </w:rPr>
        <w:fldChar w:fldCharType="separate"/>
      </w:r>
      <w:r>
        <w:rPr>
          <w:noProof/>
        </w:rPr>
        <w:t>27</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4.2</w:t>
      </w:r>
      <w:r>
        <w:rPr>
          <w:rFonts w:asciiTheme="minorHAnsi" w:eastAsiaTheme="minorEastAsia" w:hAnsiTheme="minorHAnsi" w:cstheme="minorBidi"/>
          <w:noProof/>
          <w:lang w:val="en-US"/>
        </w:rPr>
        <w:tab/>
      </w:r>
      <w:r>
        <w:rPr>
          <w:noProof/>
        </w:rPr>
        <w:t>Implementasi</w:t>
      </w:r>
      <w:r>
        <w:rPr>
          <w:noProof/>
        </w:rPr>
        <w:tab/>
      </w:r>
      <w:r>
        <w:rPr>
          <w:noProof/>
        </w:rPr>
        <w:fldChar w:fldCharType="begin"/>
      </w:r>
      <w:r>
        <w:rPr>
          <w:noProof/>
        </w:rPr>
        <w:instrText xml:space="preserve"> PAGEREF _Toc470245324 \h </w:instrText>
      </w:r>
      <w:r>
        <w:rPr>
          <w:noProof/>
        </w:rPr>
      </w:r>
      <w:r>
        <w:rPr>
          <w:noProof/>
        </w:rPr>
        <w:fldChar w:fldCharType="separate"/>
      </w:r>
      <w:r>
        <w:rPr>
          <w:noProof/>
        </w:rPr>
        <w:t>27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4.2.1</w:t>
      </w:r>
      <w:r>
        <w:rPr>
          <w:rFonts w:asciiTheme="minorHAnsi" w:eastAsiaTheme="minorEastAsia" w:hAnsiTheme="minorHAnsi" w:cstheme="minorBidi"/>
          <w:noProof/>
          <w:lang w:val="en-US"/>
        </w:rPr>
        <w:tab/>
      </w:r>
      <w:r w:rsidRPr="00AE399B">
        <w:rPr>
          <w:noProof/>
          <w:lang w:val="en-US"/>
        </w:rPr>
        <w:t>Kelas Block Container</w:t>
      </w:r>
      <w:r>
        <w:rPr>
          <w:noProof/>
        </w:rPr>
        <w:tab/>
      </w:r>
      <w:r>
        <w:rPr>
          <w:noProof/>
        </w:rPr>
        <w:fldChar w:fldCharType="begin"/>
      </w:r>
      <w:r>
        <w:rPr>
          <w:noProof/>
        </w:rPr>
        <w:instrText xml:space="preserve"> PAGEREF _Toc470245325 \h </w:instrText>
      </w:r>
      <w:r>
        <w:rPr>
          <w:noProof/>
        </w:rPr>
      </w:r>
      <w:r>
        <w:rPr>
          <w:noProof/>
        </w:rPr>
        <w:fldChar w:fldCharType="separate"/>
      </w:r>
      <w:r>
        <w:rPr>
          <w:noProof/>
        </w:rPr>
        <w:t>28</w:t>
      </w:r>
      <w:r>
        <w:rPr>
          <w:noProof/>
        </w:rPr>
        <w:fldChar w:fldCharType="end"/>
      </w:r>
    </w:p>
    <w:p w:rsidR="008D3348" w:rsidRDefault="008D3348">
      <w:pPr>
        <w:pStyle w:val="TOC4"/>
        <w:tabs>
          <w:tab w:val="left" w:pos="1540"/>
          <w:tab w:val="right" w:leader="dot" w:pos="5829"/>
        </w:tabs>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Detail Atribut Kelas Blok Container</w:t>
      </w:r>
      <w:r>
        <w:rPr>
          <w:noProof/>
        </w:rPr>
        <w:tab/>
      </w:r>
      <w:r>
        <w:rPr>
          <w:noProof/>
        </w:rPr>
        <w:fldChar w:fldCharType="begin"/>
      </w:r>
      <w:r>
        <w:rPr>
          <w:noProof/>
        </w:rPr>
        <w:instrText xml:space="preserve"> PAGEREF _Toc470245326 \h </w:instrText>
      </w:r>
      <w:r>
        <w:rPr>
          <w:noProof/>
        </w:rPr>
      </w:r>
      <w:r>
        <w:rPr>
          <w:noProof/>
        </w:rPr>
        <w:fldChar w:fldCharType="separate"/>
      </w:r>
      <w:r>
        <w:rPr>
          <w:noProof/>
        </w:rPr>
        <w:t>28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4.2.2</w:t>
      </w:r>
      <w:r>
        <w:rPr>
          <w:rFonts w:asciiTheme="minorHAnsi" w:eastAsiaTheme="minorEastAsia" w:hAnsiTheme="minorHAnsi" w:cstheme="minorBidi"/>
          <w:noProof/>
          <w:lang w:val="en-US"/>
        </w:rPr>
        <w:tab/>
      </w:r>
      <w:r w:rsidRPr="00AE399B">
        <w:rPr>
          <w:noProof/>
          <w:lang w:val="en-US"/>
        </w:rPr>
        <w:t>Inisialisasi File</w:t>
      </w:r>
      <w:r>
        <w:rPr>
          <w:noProof/>
        </w:rPr>
        <w:tab/>
      </w:r>
      <w:r>
        <w:rPr>
          <w:noProof/>
        </w:rPr>
        <w:fldChar w:fldCharType="begin"/>
      </w:r>
      <w:r>
        <w:rPr>
          <w:noProof/>
        </w:rPr>
        <w:instrText xml:space="preserve"> PAGEREF _Toc470245327 \h </w:instrText>
      </w:r>
      <w:r>
        <w:rPr>
          <w:noProof/>
        </w:rPr>
      </w:r>
      <w:r>
        <w:rPr>
          <w:noProof/>
        </w:rPr>
        <w:fldChar w:fldCharType="separate"/>
      </w:r>
      <w:r>
        <w:rPr>
          <w:noProof/>
        </w:rPr>
        <w:t>29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4.2.3</w:t>
      </w:r>
      <w:r>
        <w:rPr>
          <w:rFonts w:asciiTheme="minorHAnsi" w:eastAsiaTheme="minorEastAsia" w:hAnsiTheme="minorHAnsi" w:cstheme="minorBidi"/>
          <w:noProof/>
          <w:lang w:val="en-US"/>
        </w:rPr>
        <w:tab/>
      </w:r>
      <w:r w:rsidRPr="00AE399B">
        <w:rPr>
          <w:noProof/>
          <w:lang w:val="en-US"/>
        </w:rPr>
        <w:t>Inisialisasi Threshold</w:t>
      </w:r>
      <w:r>
        <w:rPr>
          <w:noProof/>
        </w:rPr>
        <w:tab/>
      </w:r>
      <w:r>
        <w:rPr>
          <w:noProof/>
        </w:rPr>
        <w:fldChar w:fldCharType="begin"/>
      </w:r>
      <w:r>
        <w:rPr>
          <w:noProof/>
        </w:rPr>
        <w:instrText xml:space="preserve"> PAGEREF _Toc470245328 \h </w:instrText>
      </w:r>
      <w:r>
        <w:rPr>
          <w:noProof/>
        </w:rPr>
      </w:r>
      <w:r>
        <w:rPr>
          <w:noProof/>
        </w:rPr>
        <w:fldChar w:fldCharType="separate"/>
      </w:r>
      <w:r>
        <w:rPr>
          <w:noProof/>
        </w:rPr>
        <w:t>30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4.2.4</w:t>
      </w:r>
      <w:r>
        <w:rPr>
          <w:rFonts w:asciiTheme="minorHAnsi" w:eastAsiaTheme="minorEastAsia" w:hAnsiTheme="minorHAnsi" w:cstheme="minorBidi"/>
          <w:noProof/>
          <w:lang w:val="en-US"/>
        </w:rPr>
        <w:tab/>
      </w:r>
      <w:r w:rsidRPr="00AE399B">
        <w:rPr>
          <w:noProof/>
          <w:lang w:val="en-US"/>
        </w:rPr>
        <w:t xml:space="preserve">Pembuatan </w:t>
      </w:r>
      <w:r w:rsidRPr="00AE399B">
        <w:rPr>
          <w:i/>
          <w:noProof/>
          <w:lang w:val="en-US"/>
        </w:rPr>
        <w:t>Overlapping Block</w:t>
      </w:r>
      <w:r>
        <w:rPr>
          <w:noProof/>
        </w:rPr>
        <w:tab/>
      </w:r>
      <w:r>
        <w:rPr>
          <w:noProof/>
        </w:rPr>
        <w:fldChar w:fldCharType="begin"/>
      </w:r>
      <w:r>
        <w:rPr>
          <w:noProof/>
        </w:rPr>
        <w:instrText xml:space="preserve"> PAGEREF _Toc470245329 \h </w:instrText>
      </w:r>
      <w:r>
        <w:rPr>
          <w:noProof/>
        </w:rPr>
      </w:r>
      <w:r>
        <w:rPr>
          <w:noProof/>
        </w:rPr>
        <w:fldChar w:fldCharType="separate"/>
      </w:r>
      <w:r>
        <w:rPr>
          <w:noProof/>
        </w:rPr>
        <w:t>31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4.2.5</w:t>
      </w:r>
      <w:r>
        <w:rPr>
          <w:rFonts w:asciiTheme="minorHAnsi" w:eastAsiaTheme="minorEastAsia" w:hAnsiTheme="minorHAnsi" w:cstheme="minorBidi"/>
          <w:noProof/>
          <w:lang w:val="en-US"/>
        </w:rPr>
        <w:tab/>
      </w:r>
      <w:r w:rsidRPr="00AE399B">
        <w:rPr>
          <w:noProof/>
          <w:lang w:val="en-US"/>
        </w:rPr>
        <w:t>Pembuatan Grup</w:t>
      </w:r>
      <w:r>
        <w:rPr>
          <w:noProof/>
        </w:rPr>
        <w:tab/>
      </w:r>
      <w:r>
        <w:rPr>
          <w:noProof/>
        </w:rPr>
        <w:fldChar w:fldCharType="begin"/>
      </w:r>
      <w:r>
        <w:rPr>
          <w:noProof/>
        </w:rPr>
        <w:instrText xml:space="preserve"> PAGEREF _Toc470245330 \h </w:instrText>
      </w:r>
      <w:r>
        <w:rPr>
          <w:noProof/>
        </w:rPr>
      </w:r>
      <w:r>
        <w:rPr>
          <w:noProof/>
        </w:rPr>
        <w:fldChar w:fldCharType="separate"/>
      </w:r>
      <w:r>
        <w:rPr>
          <w:noProof/>
        </w:rPr>
        <w:t>32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4.2.6</w:t>
      </w:r>
      <w:r>
        <w:rPr>
          <w:rFonts w:asciiTheme="minorHAnsi" w:eastAsiaTheme="minorEastAsia" w:hAnsiTheme="minorHAnsi" w:cstheme="minorBidi"/>
          <w:noProof/>
          <w:lang w:val="en-US"/>
        </w:rPr>
        <w:tab/>
      </w:r>
      <w:r w:rsidRPr="00AE399B">
        <w:rPr>
          <w:noProof/>
          <w:lang w:val="en-US"/>
        </w:rPr>
        <w:t>Pembuatan Bucket</w:t>
      </w:r>
      <w:r>
        <w:rPr>
          <w:noProof/>
        </w:rPr>
        <w:tab/>
      </w:r>
      <w:r>
        <w:rPr>
          <w:noProof/>
        </w:rPr>
        <w:fldChar w:fldCharType="begin"/>
      </w:r>
      <w:r>
        <w:rPr>
          <w:noProof/>
        </w:rPr>
        <w:instrText xml:space="preserve"> PAGEREF _Toc470245331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4.2.7</w:t>
      </w:r>
      <w:r>
        <w:rPr>
          <w:rFonts w:asciiTheme="minorHAnsi" w:eastAsiaTheme="minorEastAsia" w:hAnsiTheme="minorHAnsi" w:cstheme="minorBidi"/>
          <w:noProof/>
          <w:lang w:val="en-US"/>
        </w:rPr>
        <w:tab/>
      </w:r>
      <w:r w:rsidRPr="00AE399B">
        <w:rPr>
          <w:noProof/>
          <w:lang w:val="en-US"/>
        </w:rPr>
        <w:t>Calculate Statistic</w:t>
      </w:r>
      <w:r>
        <w:rPr>
          <w:noProof/>
        </w:rPr>
        <w:tab/>
      </w:r>
      <w:r>
        <w:rPr>
          <w:noProof/>
        </w:rPr>
        <w:fldChar w:fldCharType="begin"/>
      </w:r>
      <w:r>
        <w:rPr>
          <w:noProof/>
        </w:rPr>
        <w:instrText xml:space="preserve"> PAGEREF _Toc470245332 \h </w:instrText>
      </w:r>
      <w:r>
        <w:rPr>
          <w:noProof/>
        </w:rPr>
      </w:r>
      <w:r>
        <w:rPr>
          <w:noProof/>
        </w:rPr>
        <w:fldChar w:fldCharType="separate"/>
      </w:r>
      <w:r>
        <w:rPr>
          <w:noProof/>
        </w:rPr>
        <w:t>33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4.2.8</w:t>
      </w:r>
      <w:r>
        <w:rPr>
          <w:rFonts w:asciiTheme="minorHAnsi" w:eastAsiaTheme="minorEastAsia" w:hAnsiTheme="minorHAnsi" w:cstheme="minorBidi"/>
          <w:noProof/>
          <w:lang w:val="en-US"/>
        </w:rPr>
        <w:tab/>
      </w:r>
      <w:r w:rsidRPr="00AE399B">
        <w:rPr>
          <w:noProof/>
          <w:lang w:val="en-US"/>
        </w:rPr>
        <w:t>Find Overlap Block</w:t>
      </w:r>
      <w:r>
        <w:rPr>
          <w:noProof/>
        </w:rPr>
        <w:tab/>
      </w:r>
      <w:r>
        <w:rPr>
          <w:noProof/>
        </w:rPr>
        <w:fldChar w:fldCharType="begin"/>
      </w:r>
      <w:r>
        <w:rPr>
          <w:noProof/>
        </w:rPr>
        <w:instrText xml:space="preserve"> PAGEREF _Toc470245333 \h </w:instrText>
      </w:r>
      <w:r>
        <w:rPr>
          <w:noProof/>
        </w:rPr>
      </w:r>
      <w:r>
        <w:rPr>
          <w:noProof/>
        </w:rPr>
        <w:fldChar w:fldCharType="separate"/>
      </w:r>
      <w:r>
        <w:rPr>
          <w:noProof/>
        </w:rPr>
        <w:t>34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4.2.9</w:t>
      </w:r>
      <w:r>
        <w:rPr>
          <w:rFonts w:asciiTheme="minorHAnsi" w:eastAsiaTheme="minorEastAsia" w:hAnsiTheme="minorHAnsi" w:cstheme="minorBidi"/>
          <w:noProof/>
          <w:lang w:val="en-US"/>
        </w:rPr>
        <w:tab/>
      </w:r>
      <w:r w:rsidRPr="00AE399B">
        <w:rPr>
          <w:noProof/>
          <w:lang w:val="en-US"/>
        </w:rPr>
        <w:t>Find Connection</w:t>
      </w:r>
      <w:r>
        <w:rPr>
          <w:noProof/>
        </w:rPr>
        <w:tab/>
      </w:r>
      <w:r>
        <w:rPr>
          <w:noProof/>
        </w:rPr>
        <w:fldChar w:fldCharType="begin"/>
      </w:r>
      <w:r>
        <w:rPr>
          <w:noProof/>
        </w:rPr>
        <w:instrText xml:space="preserve"> PAGEREF _Toc470245334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4.2.10</w:t>
      </w:r>
      <w:r>
        <w:rPr>
          <w:rFonts w:asciiTheme="minorHAnsi" w:eastAsiaTheme="minorEastAsia" w:hAnsiTheme="minorHAnsi" w:cstheme="minorBidi"/>
          <w:noProof/>
          <w:lang w:val="en-US"/>
        </w:rPr>
        <w:tab/>
      </w:r>
      <w:r w:rsidRPr="00AE399B">
        <w:rPr>
          <w:noProof/>
          <w:lang w:val="en-US"/>
        </w:rPr>
        <w:t>Bucket Process</w:t>
      </w:r>
      <w:r>
        <w:rPr>
          <w:noProof/>
        </w:rPr>
        <w:tab/>
      </w:r>
      <w:r>
        <w:rPr>
          <w:noProof/>
        </w:rPr>
        <w:fldChar w:fldCharType="begin"/>
      </w:r>
      <w:r>
        <w:rPr>
          <w:noProof/>
        </w:rPr>
        <w:instrText xml:space="preserve"> PAGEREF _Toc470245335 \h </w:instrText>
      </w:r>
      <w:r>
        <w:rPr>
          <w:noProof/>
        </w:rPr>
      </w:r>
      <w:r>
        <w:rPr>
          <w:noProof/>
        </w:rPr>
        <w:fldChar w:fldCharType="separate"/>
      </w:r>
      <w:r>
        <w:rPr>
          <w:noProof/>
        </w:rPr>
        <w:t>35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4.2.11</w:t>
      </w:r>
      <w:r>
        <w:rPr>
          <w:rFonts w:asciiTheme="minorHAnsi" w:eastAsiaTheme="minorEastAsia" w:hAnsiTheme="minorHAnsi" w:cstheme="minorBidi"/>
          <w:noProof/>
          <w:lang w:val="en-US"/>
        </w:rPr>
        <w:tab/>
      </w:r>
      <w:r w:rsidRPr="00AE399B">
        <w:rPr>
          <w:noProof/>
          <w:lang w:val="en-US"/>
        </w:rPr>
        <w:t>Build Copy-Move Image</w:t>
      </w:r>
      <w:r>
        <w:rPr>
          <w:noProof/>
        </w:rPr>
        <w:tab/>
      </w:r>
      <w:r>
        <w:rPr>
          <w:noProof/>
        </w:rPr>
        <w:fldChar w:fldCharType="begin"/>
      </w:r>
      <w:r>
        <w:rPr>
          <w:noProof/>
        </w:rPr>
        <w:instrText xml:space="preserve"> PAGEREF _Toc470245336 \h </w:instrText>
      </w:r>
      <w:r>
        <w:rPr>
          <w:noProof/>
        </w:rPr>
      </w:r>
      <w:r>
        <w:rPr>
          <w:noProof/>
        </w:rPr>
        <w:fldChar w:fldCharType="separate"/>
      </w:r>
      <w:r>
        <w:rPr>
          <w:noProof/>
        </w:rPr>
        <w:t>37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4.2.12</w:t>
      </w:r>
      <w:r>
        <w:rPr>
          <w:rFonts w:asciiTheme="minorHAnsi" w:eastAsiaTheme="minorEastAsia" w:hAnsiTheme="minorHAnsi" w:cstheme="minorBidi"/>
          <w:noProof/>
          <w:lang w:val="en-US"/>
        </w:rPr>
        <w:tab/>
      </w:r>
      <w:r w:rsidRPr="00AE399B">
        <w:rPr>
          <w:noProof/>
          <w:lang w:val="en-US"/>
        </w:rPr>
        <w:t>Create Mask</w:t>
      </w:r>
      <w:r>
        <w:rPr>
          <w:noProof/>
        </w:rPr>
        <w:tab/>
      </w:r>
      <w:r>
        <w:rPr>
          <w:noProof/>
        </w:rPr>
        <w:fldChar w:fldCharType="begin"/>
      </w:r>
      <w:r>
        <w:rPr>
          <w:noProof/>
        </w:rPr>
        <w:instrText xml:space="preserve"> PAGEREF _Toc470245337 \h </w:instrText>
      </w:r>
      <w:r>
        <w:rPr>
          <w:noProof/>
        </w:rPr>
      </w:r>
      <w:r>
        <w:rPr>
          <w:noProof/>
        </w:rPr>
        <w:fldChar w:fldCharType="separate"/>
      </w:r>
      <w:r>
        <w:rPr>
          <w:noProof/>
        </w:rPr>
        <w:t>38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4.2.13</w:t>
      </w:r>
      <w:r>
        <w:rPr>
          <w:rFonts w:asciiTheme="minorHAnsi" w:eastAsiaTheme="minorEastAsia" w:hAnsiTheme="minorHAnsi" w:cstheme="minorBidi"/>
          <w:noProof/>
          <w:lang w:val="en-US"/>
        </w:rPr>
        <w:tab/>
      </w:r>
      <w:r w:rsidRPr="00AE399B">
        <w:rPr>
          <w:noProof/>
          <w:lang w:val="en-US"/>
        </w:rPr>
        <w:t>Write Mask</w:t>
      </w:r>
      <w:r>
        <w:rPr>
          <w:noProof/>
        </w:rPr>
        <w:tab/>
      </w:r>
      <w:r>
        <w:rPr>
          <w:noProof/>
        </w:rPr>
        <w:fldChar w:fldCharType="begin"/>
      </w:r>
      <w:r>
        <w:rPr>
          <w:noProof/>
        </w:rPr>
        <w:instrText xml:space="preserve"> PAGEREF _Toc470245338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4.2.14</w:t>
      </w:r>
      <w:r>
        <w:rPr>
          <w:rFonts w:asciiTheme="minorHAnsi" w:eastAsiaTheme="minorEastAsia" w:hAnsiTheme="minorHAnsi" w:cstheme="minorBidi"/>
          <w:noProof/>
          <w:lang w:val="en-US"/>
        </w:rPr>
        <w:tab/>
      </w:r>
      <w:r w:rsidRPr="00AE399B">
        <w:rPr>
          <w:noProof/>
          <w:lang w:val="en-US"/>
        </w:rPr>
        <w:t>Build Edge Copy-Move Image</w:t>
      </w:r>
      <w:r>
        <w:rPr>
          <w:noProof/>
        </w:rPr>
        <w:tab/>
      </w:r>
      <w:r>
        <w:rPr>
          <w:noProof/>
        </w:rPr>
        <w:fldChar w:fldCharType="begin"/>
      </w:r>
      <w:r>
        <w:rPr>
          <w:noProof/>
        </w:rPr>
        <w:instrText xml:space="preserve"> PAGEREF _Toc470245339 \h </w:instrText>
      </w:r>
      <w:r>
        <w:rPr>
          <w:noProof/>
        </w:rPr>
      </w:r>
      <w:r>
        <w:rPr>
          <w:noProof/>
        </w:rPr>
        <w:fldChar w:fldCharType="separate"/>
      </w:r>
      <w:r>
        <w:rPr>
          <w:noProof/>
        </w:rPr>
        <w:t>39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4.2.15</w:t>
      </w:r>
      <w:r>
        <w:rPr>
          <w:rFonts w:asciiTheme="minorHAnsi" w:eastAsiaTheme="minorEastAsia" w:hAnsiTheme="minorHAnsi" w:cstheme="minorBidi"/>
          <w:noProof/>
          <w:lang w:val="en-US"/>
        </w:rPr>
        <w:tab/>
      </w:r>
      <w:r w:rsidRPr="00AE399B">
        <w:rPr>
          <w:noProof/>
          <w:lang w:val="en-US"/>
        </w:rPr>
        <w:t>Mean Squared Error</w:t>
      </w:r>
      <w:r>
        <w:rPr>
          <w:noProof/>
        </w:rPr>
        <w:tab/>
      </w:r>
      <w:r>
        <w:rPr>
          <w:noProof/>
        </w:rPr>
        <w:fldChar w:fldCharType="begin"/>
      </w:r>
      <w:r>
        <w:rPr>
          <w:noProof/>
        </w:rPr>
        <w:instrText xml:space="preserve"> PAGEREF _Toc470245340 \h </w:instrText>
      </w:r>
      <w:r>
        <w:rPr>
          <w:noProof/>
        </w:rPr>
      </w:r>
      <w:r>
        <w:rPr>
          <w:noProof/>
        </w:rPr>
        <w:fldChar w:fldCharType="separate"/>
      </w:r>
      <w:r>
        <w:rPr>
          <w:noProof/>
        </w:rPr>
        <w:t>40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4.2.16</w:t>
      </w:r>
      <w:r>
        <w:rPr>
          <w:rFonts w:asciiTheme="minorHAnsi" w:eastAsiaTheme="minorEastAsia" w:hAnsiTheme="minorHAnsi" w:cstheme="minorBidi"/>
          <w:noProof/>
          <w:lang w:val="en-US"/>
        </w:rPr>
        <w:tab/>
      </w:r>
      <w:r w:rsidRPr="00AE399B">
        <w:rPr>
          <w:noProof/>
          <w:lang w:val="en-US"/>
        </w:rPr>
        <w:t>Similarity</w:t>
      </w:r>
      <w:r>
        <w:rPr>
          <w:noProof/>
        </w:rPr>
        <w:tab/>
      </w:r>
      <w:r>
        <w:rPr>
          <w:noProof/>
        </w:rPr>
        <w:fldChar w:fldCharType="begin"/>
      </w:r>
      <w:r>
        <w:rPr>
          <w:noProof/>
        </w:rPr>
        <w:instrText xml:space="preserve"> PAGEREF _Toc470245341 \h </w:instrText>
      </w:r>
      <w:r>
        <w:rPr>
          <w:noProof/>
        </w:rPr>
      </w:r>
      <w:r>
        <w:rPr>
          <w:noProof/>
        </w:rPr>
        <w:fldChar w:fldCharType="separate"/>
      </w:r>
      <w:r>
        <w:rPr>
          <w:noProof/>
        </w:rPr>
        <w:t>41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4.2.17</w:t>
      </w:r>
      <w:r>
        <w:rPr>
          <w:rFonts w:asciiTheme="minorHAnsi" w:eastAsiaTheme="minorEastAsia" w:hAnsiTheme="minorHAnsi" w:cstheme="minorBidi"/>
          <w:noProof/>
          <w:lang w:val="en-US"/>
        </w:rPr>
        <w:tab/>
      </w:r>
      <w:r w:rsidRPr="00AE399B">
        <w:rPr>
          <w:noProof/>
          <w:lang w:val="en-US"/>
        </w:rPr>
        <w:t>Pembuatan Antarmuka</w:t>
      </w:r>
      <w:r>
        <w:rPr>
          <w:noProof/>
        </w:rPr>
        <w:tab/>
      </w:r>
      <w:r>
        <w:rPr>
          <w:noProof/>
        </w:rPr>
        <w:fldChar w:fldCharType="begin"/>
      </w:r>
      <w:r>
        <w:rPr>
          <w:noProof/>
        </w:rPr>
        <w:instrText xml:space="preserve"> PAGEREF _Toc470245342 \h </w:instrText>
      </w:r>
      <w:r>
        <w:rPr>
          <w:noProof/>
        </w:rPr>
      </w:r>
      <w:r>
        <w:rPr>
          <w:noProof/>
        </w:rPr>
        <w:fldChar w:fldCharType="separate"/>
      </w:r>
      <w:r>
        <w:rPr>
          <w:noProof/>
        </w:rPr>
        <w:t>42</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lastRenderedPageBreak/>
        <w:t>BAB 5</w:t>
      </w:r>
      <w:r>
        <w:t xml:space="preserve"> BAB V HASIL UJI COBA DAN EVALUASI</w:t>
      </w:r>
      <w:r>
        <w:tab/>
      </w:r>
      <w:r>
        <w:fldChar w:fldCharType="begin"/>
      </w:r>
      <w:r>
        <w:instrText xml:space="preserve"> PAGEREF _Toc470245343 \h </w:instrText>
      </w:r>
      <w:r>
        <w:fldChar w:fldCharType="separate"/>
      </w:r>
      <w:r>
        <w:t>45</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5.1</w:t>
      </w:r>
      <w:r>
        <w:rPr>
          <w:rFonts w:asciiTheme="minorHAnsi" w:eastAsiaTheme="minorEastAsia" w:hAnsiTheme="minorHAnsi" w:cstheme="minorBidi"/>
          <w:noProof/>
          <w:lang w:val="en-US"/>
        </w:rPr>
        <w:tab/>
      </w:r>
      <w:r>
        <w:rPr>
          <w:noProof/>
        </w:rPr>
        <w:t>Lingkungan Pengujian</w:t>
      </w:r>
      <w:r>
        <w:rPr>
          <w:noProof/>
        </w:rPr>
        <w:tab/>
      </w:r>
      <w:r>
        <w:rPr>
          <w:noProof/>
        </w:rPr>
        <w:fldChar w:fldCharType="begin"/>
      </w:r>
      <w:r>
        <w:rPr>
          <w:noProof/>
        </w:rPr>
        <w:instrText xml:space="preserve"> PAGEREF _Toc470245344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5.2</w:t>
      </w:r>
      <w:r>
        <w:rPr>
          <w:rFonts w:asciiTheme="minorHAnsi" w:eastAsiaTheme="minorEastAsia" w:hAnsiTheme="minorHAnsi" w:cstheme="minorBidi"/>
          <w:noProof/>
          <w:lang w:val="en-US"/>
        </w:rPr>
        <w:tab/>
      </w:r>
      <w:r>
        <w:rPr>
          <w:noProof/>
        </w:rPr>
        <w:t>Data Pengujian</w:t>
      </w:r>
      <w:r>
        <w:rPr>
          <w:noProof/>
        </w:rPr>
        <w:tab/>
      </w:r>
      <w:r>
        <w:rPr>
          <w:noProof/>
        </w:rPr>
        <w:fldChar w:fldCharType="begin"/>
      </w:r>
      <w:r>
        <w:rPr>
          <w:noProof/>
        </w:rPr>
        <w:instrText xml:space="preserve"> PAGEREF _Toc470245345 \h </w:instrText>
      </w:r>
      <w:r>
        <w:rPr>
          <w:noProof/>
        </w:rPr>
      </w:r>
      <w:r>
        <w:rPr>
          <w:noProof/>
        </w:rPr>
        <w:fldChar w:fldCharType="separate"/>
      </w:r>
      <w:r>
        <w:rPr>
          <w:noProof/>
        </w:rPr>
        <w:t>45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5.3</w:t>
      </w:r>
      <w:r>
        <w:rPr>
          <w:rFonts w:asciiTheme="minorHAnsi" w:eastAsiaTheme="minorEastAsia" w:hAnsiTheme="minorHAnsi" w:cstheme="minorBidi"/>
          <w:noProof/>
          <w:lang w:val="en-US"/>
        </w:rPr>
        <w:tab/>
      </w:r>
      <w:r>
        <w:rPr>
          <w:noProof/>
        </w:rPr>
        <w:t>Preprocessing citra</w:t>
      </w:r>
      <w:r>
        <w:rPr>
          <w:noProof/>
        </w:rPr>
        <w:tab/>
      </w:r>
      <w:r>
        <w:rPr>
          <w:noProof/>
        </w:rPr>
        <w:fldChar w:fldCharType="begin"/>
      </w:r>
      <w:r>
        <w:rPr>
          <w:noProof/>
        </w:rPr>
        <w:instrText xml:space="preserve"> PAGEREF _Toc470245346 \h </w:instrText>
      </w:r>
      <w:r>
        <w:rPr>
          <w:noProof/>
        </w:rPr>
      </w:r>
      <w:r>
        <w:rPr>
          <w:noProof/>
        </w:rPr>
        <w:fldChar w:fldCharType="separate"/>
      </w:r>
      <w:r>
        <w:rPr>
          <w:noProof/>
        </w:rPr>
        <w:t>48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5.4</w:t>
      </w:r>
      <w:r>
        <w:rPr>
          <w:rFonts w:asciiTheme="minorHAnsi" w:eastAsiaTheme="minorEastAsia" w:hAnsiTheme="minorHAnsi" w:cstheme="minorBidi"/>
          <w:noProof/>
          <w:lang w:val="en-US"/>
        </w:rPr>
        <w:tab/>
      </w:r>
      <w:r>
        <w:rPr>
          <w:noProof/>
        </w:rPr>
        <w:t>Skenario Uji Coba</w:t>
      </w:r>
      <w:r>
        <w:rPr>
          <w:noProof/>
        </w:rPr>
        <w:tab/>
      </w:r>
      <w:r>
        <w:rPr>
          <w:noProof/>
        </w:rPr>
        <w:fldChar w:fldCharType="begin"/>
      </w:r>
      <w:r>
        <w:rPr>
          <w:noProof/>
        </w:rPr>
        <w:instrText xml:space="preserve"> PAGEREF _Toc470245347 \h </w:instrText>
      </w:r>
      <w:r>
        <w:rPr>
          <w:noProof/>
        </w:rPr>
      </w:r>
      <w:r>
        <w:rPr>
          <w:noProof/>
        </w:rPr>
        <w:fldChar w:fldCharType="separate"/>
      </w:r>
      <w:r>
        <w:rPr>
          <w:noProof/>
        </w:rPr>
        <w:t>48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5.4.1</w:t>
      </w:r>
      <w:r>
        <w:rPr>
          <w:rFonts w:asciiTheme="minorHAnsi" w:eastAsiaTheme="minorEastAsia" w:hAnsiTheme="minorHAnsi" w:cstheme="minorBidi"/>
          <w:noProof/>
          <w:lang w:val="en-US"/>
        </w:rPr>
        <w:tab/>
      </w:r>
      <w:r>
        <w:rPr>
          <w:noProof/>
        </w:rPr>
        <w:t>Skenario Uji Coba 1</w:t>
      </w:r>
      <w:r>
        <w:rPr>
          <w:noProof/>
        </w:rPr>
        <w:tab/>
      </w:r>
      <w:r>
        <w:rPr>
          <w:noProof/>
        </w:rPr>
        <w:fldChar w:fldCharType="begin"/>
      </w:r>
      <w:r>
        <w:rPr>
          <w:noProof/>
        </w:rPr>
        <w:instrText xml:space="preserve"> PAGEREF _Toc470245348 \h </w:instrText>
      </w:r>
      <w:r>
        <w:rPr>
          <w:noProof/>
        </w:rPr>
      </w:r>
      <w:r>
        <w:rPr>
          <w:noProof/>
        </w:rPr>
        <w:fldChar w:fldCharType="separate"/>
      </w:r>
      <w:r>
        <w:rPr>
          <w:noProof/>
        </w:rPr>
        <w:t>51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5.4.2</w:t>
      </w:r>
      <w:r>
        <w:rPr>
          <w:rFonts w:asciiTheme="minorHAnsi" w:eastAsiaTheme="minorEastAsia" w:hAnsiTheme="minorHAnsi" w:cstheme="minorBidi"/>
          <w:noProof/>
          <w:lang w:val="en-US"/>
        </w:rPr>
        <w:tab/>
      </w:r>
      <w:r>
        <w:rPr>
          <w:noProof/>
        </w:rPr>
        <w:t>Skenario Uji Coba 2</w:t>
      </w:r>
      <w:r>
        <w:rPr>
          <w:noProof/>
        </w:rPr>
        <w:tab/>
      </w:r>
      <w:r>
        <w:rPr>
          <w:noProof/>
        </w:rPr>
        <w:fldChar w:fldCharType="begin"/>
      </w:r>
      <w:r>
        <w:rPr>
          <w:noProof/>
        </w:rPr>
        <w:instrText xml:space="preserve"> PAGEREF _Toc470245349 \h </w:instrText>
      </w:r>
      <w:r>
        <w:rPr>
          <w:noProof/>
        </w:rPr>
      </w:r>
      <w:r>
        <w:rPr>
          <w:noProof/>
        </w:rPr>
        <w:fldChar w:fldCharType="separate"/>
      </w:r>
      <w:r>
        <w:rPr>
          <w:noProof/>
        </w:rPr>
        <w:t>52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5.4.3</w:t>
      </w:r>
      <w:r>
        <w:rPr>
          <w:rFonts w:asciiTheme="minorHAnsi" w:eastAsiaTheme="minorEastAsia" w:hAnsiTheme="minorHAnsi" w:cstheme="minorBidi"/>
          <w:noProof/>
          <w:lang w:val="en-US"/>
        </w:rPr>
        <w:tab/>
      </w:r>
      <w:r>
        <w:rPr>
          <w:noProof/>
        </w:rPr>
        <w:t>Skenario Uji Coba 3</w:t>
      </w:r>
      <w:r>
        <w:rPr>
          <w:noProof/>
        </w:rPr>
        <w:tab/>
      </w:r>
      <w:r>
        <w:rPr>
          <w:noProof/>
        </w:rPr>
        <w:fldChar w:fldCharType="begin"/>
      </w:r>
      <w:r>
        <w:rPr>
          <w:noProof/>
        </w:rPr>
        <w:instrText xml:space="preserve"> PAGEREF _Toc470245350 \h </w:instrText>
      </w:r>
      <w:r>
        <w:rPr>
          <w:noProof/>
        </w:rPr>
      </w:r>
      <w:r>
        <w:rPr>
          <w:noProof/>
        </w:rPr>
        <w:fldChar w:fldCharType="separate"/>
      </w:r>
      <w:r>
        <w:rPr>
          <w:noProof/>
        </w:rPr>
        <w:t>53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5.4.4</w:t>
      </w:r>
      <w:r>
        <w:rPr>
          <w:rFonts w:asciiTheme="minorHAnsi" w:eastAsiaTheme="minorEastAsia" w:hAnsiTheme="minorHAnsi" w:cstheme="minorBidi"/>
          <w:noProof/>
          <w:lang w:val="en-US"/>
        </w:rPr>
        <w:tab/>
      </w:r>
      <w:r>
        <w:rPr>
          <w:noProof/>
        </w:rPr>
        <w:t>Skenario Uji Coba 4</w:t>
      </w:r>
      <w:r>
        <w:rPr>
          <w:noProof/>
        </w:rPr>
        <w:tab/>
      </w:r>
      <w:r>
        <w:rPr>
          <w:noProof/>
        </w:rPr>
        <w:fldChar w:fldCharType="begin"/>
      </w:r>
      <w:r>
        <w:rPr>
          <w:noProof/>
        </w:rPr>
        <w:instrText xml:space="preserve"> PAGEREF _Toc470245351 \h </w:instrText>
      </w:r>
      <w:r>
        <w:rPr>
          <w:noProof/>
        </w:rPr>
      </w:r>
      <w:r>
        <w:rPr>
          <w:noProof/>
        </w:rPr>
        <w:fldChar w:fldCharType="separate"/>
      </w:r>
      <w:r>
        <w:rPr>
          <w:noProof/>
        </w:rPr>
        <w:t>54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5.4.5</w:t>
      </w:r>
      <w:r>
        <w:rPr>
          <w:rFonts w:asciiTheme="minorHAnsi" w:eastAsiaTheme="minorEastAsia" w:hAnsiTheme="minorHAnsi" w:cstheme="minorBidi"/>
          <w:noProof/>
          <w:lang w:val="en-US"/>
        </w:rPr>
        <w:tab/>
      </w:r>
      <w:r>
        <w:rPr>
          <w:noProof/>
        </w:rPr>
        <w:t>Skenario Uji Coba 5</w:t>
      </w:r>
      <w:r>
        <w:rPr>
          <w:noProof/>
        </w:rPr>
        <w:tab/>
      </w:r>
      <w:r>
        <w:rPr>
          <w:noProof/>
        </w:rPr>
        <w:fldChar w:fldCharType="begin"/>
      </w:r>
      <w:r>
        <w:rPr>
          <w:noProof/>
        </w:rPr>
        <w:instrText xml:space="preserve"> PAGEREF _Toc470245352 \h </w:instrText>
      </w:r>
      <w:r>
        <w:rPr>
          <w:noProof/>
        </w:rPr>
      </w:r>
      <w:r>
        <w:rPr>
          <w:noProof/>
        </w:rPr>
        <w:fldChar w:fldCharType="separate"/>
      </w:r>
      <w:r>
        <w:rPr>
          <w:noProof/>
        </w:rPr>
        <w:t>55</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5.4.6</w:t>
      </w:r>
      <w:r>
        <w:rPr>
          <w:rFonts w:asciiTheme="minorHAnsi" w:eastAsiaTheme="minorEastAsia" w:hAnsiTheme="minorHAnsi" w:cstheme="minorBidi"/>
          <w:noProof/>
          <w:lang w:val="en-US"/>
        </w:rPr>
        <w:tab/>
      </w:r>
      <w:r>
        <w:rPr>
          <w:noProof/>
        </w:rPr>
        <w:t>Skenario Uji Coba 6</w:t>
      </w:r>
      <w:r>
        <w:rPr>
          <w:noProof/>
        </w:rPr>
        <w:tab/>
      </w:r>
      <w:r>
        <w:rPr>
          <w:noProof/>
        </w:rPr>
        <w:fldChar w:fldCharType="begin"/>
      </w:r>
      <w:r>
        <w:rPr>
          <w:noProof/>
        </w:rPr>
        <w:instrText xml:space="preserve"> PAGEREF _Toc470245353 \h </w:instrText>
      </w:r>
      <w:r>
        <w:rPr>
          <w:noProof/>
        </w:rPr>
      </w:r>
      <w:r>
        <w:rPr>
          <w:noProof/>
        </w:rPr>
        <w:fldChar w:fldCharType="separate"/>
      </w:r>
      <w:r>
        <w:rPr>
          <w:noProof/>
        </w:rPr>
        <w:t>56</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rPr>
        <w:t>5.4.7</w:t>
      </w:r>
      <w:r>
        <w:rPr>
          <w:rFonts w:asciiTheme="minorHAnsi" w:eastAsiaTheme="minorEastAsia" w:hAnsiTheme="minorHAnsi" w:cstheme="minorBidi"/>
          <w:noProof/>
          <w:lang w:val="en-US"/>
        </w:rPr>
        <w:tab/>
      </w:r>
      <w:r>
        <w:rPr>
          <w:noProof/>
        </w:rPr>
        <w:t>Skenario Uji Coba 7</w:t>
      </w:r>
      <w:r>
        <w:rPr>
          <w:noProof/>
        </w:rPr>
        <w:tab/>
      </w:r>
      <w:r>
        <w:rPr>
          <w:noProof/>
        </w:rPr>
        <w:fldChar w:fldCharType="begin"/>
      </w:r>
      <w:r>
        <w:rPr>
          <w:noProof/>
        </w:rPr>
        <w:instrText xml:space="preserve"> PAGEREF _Toc470245354 \h </w:instrText>
      </w:r>
      <w:r>
        <w:rPr>
          <w:noProof/>
        </w:rPr>
      </w:r>
      <w:r>
        <w:rPr>
          <w:noProof/>
        </w:rPr>
        <w:fldChar w:fldCharType="separate"/>
      </w:r>
      <w:r>
        <w:rPr>
          <w:noProof/>
        </w:rPr>
        <w:t>57</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5.4.8</w:t>
      </w:r>
      <w:r>
        <w:rPr>
          <w:rFonts w:asciiTheme="minorHAnsi" w:eastAsiaTheme="minorEastAsia" w:hAnsiTheme="minorHAnsi" w:cstheme="minorBidi"/>
          <w:noProof/>
          <w:lang w:val="en-US"/>
        </w:rPr>
        <w:tab/>
      </w:r>
      <w:r w:rsidRPr="00AE399B">
        <w:rPr>
          <w:noProof/>
          <w:lang w:val="en-US"/>
        </w:rPr>
        <w:t>Skenario Uji Coba 8</w:t>
      </w:r>
      <w:r>
        <w:rPr>
          <w:noProof/>
        </w:rPr>
        <w:tab/>
      </w:r>
      <w:r>
        <w:rPr>
          <w:noProof/>
        </w:rPr>
        <w:fldChar w:fldCharType="begin"/>
      </w:r>
      <w:r>
        <w:rPr>
          <w:noProof/>
        </w:rPr>
        <w:instrText xml:space="preserve"> PAGEREF _Toc470245355 \h </w:instrText>
      </w:r>
      <w:r>
        <w:rPr>
          <w:noProof/>
        </w:rPr>
      </w:r>
      <w:r>
        <w:rPr>
          <w:noProof/>
        </w:rPr>
        <w:fldChar w:fldCharType="separate"/>
      </w:r>
      <w:r>
        <w:rPr>
          <w:noProof/>
        </w:rPr>
        <w:t>58</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5.4.9</w:t>
      </w:r>
      <w:r>
        <w:rPr>
          <w:rFonts w:asciiTheme="minorHAnsi" w:eastAsiaTheme="minorEastAsia" w:hAnsiTheme="minorHAnsi" w:cstheme="minorBidi"/>
          <w:noProof/>
          <w:lang w:val="en-US"/>
        </w:rPr>
        <w:tab/>
      </w:r>
      <w:r w:rsidRPr="00AE399B">
        <w:rPr>
          <w:noProof/>
          <w:lang w:val="en-US"/>
        </w:rPr>
        <w:t>Skenario Uji Coba 9</w:t>
      </w:r>
      <w:r>
        <w:rPr>
          <w:noProof/>
        </w:rPr>
        <w:tab/>
      </w:r>
      <w:r>
        <w:rPr>
          <w:noProof/>
        </w:rPr>
        <w:fldChar w:fldCharType="begin"/>
      </w:r>
      <w:r>
        <w:rPr>
          <w:noProof/>
        </w:rPr>
        <w:instrText xml:space="preserve"> PAGEREF _Toc470245356 \h </w:instrText>
      </w:r>
      <w:r>
        <w:rPr>
          <w:noProof/>
        </w:rPr>
      </w:r>
      <w:r>
        <w:rPr>
          <w:noProof/>
        </w:rPr>
        <w:fldChar w:fldCharType="separate"/>
      </w:r>
      <w:r>
        <w:rPr>
          <w:noProof/>
        </w:rPr>
        <w:t>59</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5.4.10</w:t>
      </w:r>
      <w:r>
        <w:rPr>
          <w:rFonts w:asciiTheme="minorHAnsi" w:eastAsiaTheme="minorEastAsia" w:hAnsiTheme="minorHAnsi" w:cstheme="minorBidi"/>
          <w:noProof/>
          <w:lang w:val="en-US"/>
        </w:rPr>
        <w:tab/>
      </w:r>
      <w:r w:rsidRPr="00AE399B">
        <w:rPr>
          <w:noProof/>
          <w:lang w:val="en-US"/>
        </w:rPr>
        <w:t>Skenario Uji Coba 10</w:t>
      </w:r>
      <w:r>
        <w:rPr>
          <w:noProof/>
        </w:rPr>
        <w:tab/>
      </w:r>
      <w:r>
        <w:rPr>
          <w:noProof/>
        </w:rPr>
        <w:fldChar w:fldCharType="begin"/>
      </w:r>
      <w:r>
        <w:rPr>
          <w:noProof/>
        </w:rPr>
        <w:instrText xml:space="preserve"> PAGEREF _Toc470245357 \h </w:instrText>
      </w:r>
      <w:r>
        <w:rPr>
          <w:noProof/>
        </w:rPr>
      </w:r>
      <w:r>
        <w:rPr>
          <w:noProof/>
        </w:rPr>
        <w:fldChar w:fldCharType="separate"/>
      </w:r>
      <w:r>
        <w:rPr>
          <w:noProof/>
        </w:rPr>
        <w:t>60</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5.4.11</w:t>
      </w:r>
      <w:r>
        <w:rPr>
          <w:rFonts w:asciiTheme="minorHAnsi" w:eastAsiaTheme="minorEastAsia" w:hAnsiTheme="minorHAnsi" w:cstheme="minorBidi"/>
          <w:noProof/>
          <w:lang w:val="en-US"/>
        </w:rPr>
        <w:tab/>
      </w:r>
      <w:r w:rsidRPr="00AE399B">
        <w:rPr>
          <w:noProof/>
          <w:lang w:val="en-US"/>
        </w:rPr>
        <w:t>Skenario Uji Coba 11</w:t>
      </w:r>
      <w:r>
        <w:rPr>
          <w:noProof/>
        </w:rPr>
        <w:tab/>
      </w:r>
      <w:r>
        <w:rPr>
          <w:noProof/>
        </w:rPr>
        <w:fldChar w:fldCharType="begin"/>
      </w:r>
      <w:r>
        <w:rPr>
          <w:noProof/>
        </w:rPr>
        <w:instrText xml:space="preserve"> PAGEREF _Toc470245358 \h </w:instrText>
      </w:r>
      <w:r>
        <w:rPr>
          <w:noProof/>
        </w:rPr>
      </w:r>
      <w:r>
        <w:rPr>
          <w:noProof/>
        </w:rPr>
        <w:fldChar w:fldCharType="separate"/>
      </w:r>
      <w:r>
        <w:rPr>
          <w:noProof/>
        </w:rPr>
        <w:t>61</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5.4.12</w:t>
      </w:r>
      <w:r>
        <w:rPr>
          <w:rFonts w:asciiTheme="minorHAnsi" w:eastAsiaTheme="minorEastAsia" w:hAnsiTheme="minorHAnsi" w:cstheme="minorBidi"/>
          <w:noProof/>
          <w:lang w:val="en-US"/>
        </w:rPr>
        <w:tab/>
      </w:r>
      <w:r w:rsidRPr="00AE399B">
        <w:rPr>
          <w:noProof/>
          <w:lang w:val="en-US"/>
        </w:rPr>
        <w:t>Skenario Uji Coba 12</w:t>
      </w:r>
      <w:r>
        <w:rPr>
          <w:noProof/>
        </w:rPr>
        <w:tab/>
      </w:r>
      <w:r>
        <w:rPr>
          <w:noProof/>
        </w:rPr>
        <w:fldChar w:fldCharType="begin"/>
      </w:r>
      <w:r>
        <w:rPr>
          <w:noProof/>
        </w:rPr>
        <w:instrText xml:space="preserve"> PAGEREF _Toc470245359 \h </w:instrText>
      </w:r>
      <w:r>
        <w:rPr>
          <w:noProof/>
        </w:rPr>
      </w:r>
      <w:r>
        <w:rPr>
          <w:noProof/>
        </w:rPr>
        <w:fldChar w:fldCharType="separate"/>
      </w:r>
      <w:r>
        <w:rPr>
          <w:noProof/>
        </w:rPr>
        <w:t>62</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5.4.13</w:t>
      </w:r>
      <w:r>
        <w:rPr>
          <w:rFonts w:asciiTheme="minorHAnsi" w:eastAsiaTheme="minorEastAsia" w:hAnsiTheme="minorHAnsi" w:cstheme="minorBidi"/>
          <w:noProof/>
          <w:lang w:val="en-US"/>
        </w:rPr>
        <w:tab/>
      </w:r>
      <w:r w:rsidRPr="00AE399B">
        <w:rPr>
          <w:noProof/>
          <w:lang w:val="en-US"/>
        </w:rPr>
        <w:t>Skenario Uji Coba 13</w:t>
      </w:r>
      <w:r>
        <w:rPr>
          <w:noProof/>
        </w:rPr>
        <w:tab/>
      </w:r>
      <w:r>
        <w:rPr>
          <w:noProof/>
        </w:rPr>
        <w:fldChar w:fldCharType="begin"/>
      </w:r>
      <w:r>
        <w:rPr>
          <w:noProof/>
        </w:rPr>
        <w:instrText xml:space="preserve"> PAGEREF _Toc470245360 \h </w:instrText>
      </w:r>
      <w:r>
        <w:rPr>
          <w:noProof/>
        </w:rPr>
      </w:r>
      <w:r>
        <w:rPr>
          <w:noProof/>
        </w:rPr>
        <w:fldChar w:fldCharType="separate"/>
      </w:r>
      <w:r>
        <w:rPr>
          <w:noProof/>
        </w:rPr>
        <w:t>63</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5.4.14</w:t>
      </w:r>
      <w:r>
        <w:rPr>
          <w:rFonts w:asciiTheme="minorHAnsi" w:eastAsiaTheme="minorEastAsia" w:hAnsiTheme="minorHAnsi" w:cstheme="minorBidi"/>
          <w:noProof/>
          <w:lang w:val="en-US"/>
        </w:rPr>
        <w:tab/>
      </w:r>
      <w:r w:rsidRPr="00AE399B">
        <w:rPr>
          <w:noProof/>
          <w:lang w:val="en-US"/>
        </w:rPr>
        <w:t>Skenario Uji Coba 14</w:t>
      </w:r>
      <w:r>
        <w:rPr>
          <w:noProof/>
        </w:rPr>
        <w:tab/>
      </w:r>
      <w:r>
        <w:rPr>
          <w:noProof/>
        </w:rPr>
        <w:fldChar w:fldCharType="begin"/>
      </w:r>
      <w:r>
        <w:rPr>
          <w:noProof/>
        </w:rPr>
        <w:instrText xml:space="preserve"> PAGEREF _Toc470245361 \h </w:instrText>
      </w:r>
      <w:r>
        <w:rPr>
          <w:noProof/>
        </w:rPr>
      </w:r>
      <w:r>
        <w:rPr>
          <w:noProof/>
        </w:rPr>
        <w:fldChar w:fldCharType="separate"/>
      </w:r>
      <w:r>
        <w:rPr>
          <w:noProof/>
        </w:rPr>
        <w:t>64</w:t>
      </w:r>
      <w:r>
        <w:rPr>
          <w:noProof/>
        </w:rPr>
        <w:fldChar w:fldCharType="end"/>
      </w:r>
    </w:p>
    <w:p w:rsidR="008D3348" w:rsidRDefault="008D3348">
      <w:pPr>
        <w:pStyle w:val="TOC3"/>
        <w:rPr>
          <w:rFonts w:asciiTheme="minorHAnsi" w:eastAsiaTheme="minorEastAsia" w:hAnsiTheme="minorHAnsi" w:cstheme="minorBidi"/>
          <w:noProof/>
          <w:lang w:val="en-US"/>
        </w:rPr>
      </w:pPr>
      <w:r w:rsidRPr="00AE399B">
        <w:rPr>
          <w:noProof/>
          <w:snapToGrid w:val="0"/>
          <w:color w:val="000000"/>
          <w:w w:val="0"/>
          <w:lang w:val="en-US"/>
        </w:rPr>
        <w:t>5.4.15</w:t>
      </w:r>
      <w:r>
        <w:rPr>
          <w:rFonts w:asciiTheme="minorHAnsi" w:eastAsiaTheme="minorEastAsia" w:hAnsiTheme="minorHAnsi" w:cstheme="minorBidi"/>
          <w:noProof/>
          <w:lang w:val="en-US"/>
        </w:rPr>
        <w:tab/>
      </w:r>
      <w:r w:rsidRPr="00AE399B">
        <w:rPr>
          <w:noProof/>
          <w:lang w:val="en-US"/>
        </w:rPr>
        <w:t>Skenario Uji Coba 15</w:t>
      </w:r>
      <w:r>
        <w:rPr>
          <w:noProof/>
        </w:rPr>
        <w:tab/>
      </w:r>
      <w:r>
        <w:rPr>
          <w:noProof/>
        </w:rPr>
        <w:fldChar w:fldCharType="begin"/>
      </w:r>
      <w:r>
        <w:rPr>
          <w:noProof/>
        </w:rPr>
        <w:instrText xml:space="preserve"> PAGEREF _Toc470245362 \h </w:instrText>
      </w:r>
      <w:r>
        <w:rPr>
          <w:noProof/>
        </w:rPr>
      </w:r>
      <w:r>
        <w:rPr>
          <w:noProof/>
        </w:rPr>
        <w:fldChar w:fldCharType="separate"/>
      </w:r>
      <w:r>
        <w:rPr>
          <w:noProof/>
        </w:rPr>
        <w:t>65</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5.5</w:t>
      </w:r>
      <w:r>
        <w:rPr>
          <w:rFonts w:asciiTheme="minorHAnsi" w:eastAsiaTheme="minorEastAsia" w:hAnsiTheme="minorHAnsi" w:cstheme="minorBidi"/>
          <w:noProof/>
          <w:lang w:val="en-US"/>
        </w:rPr>
        <w:tab/>
      </w:r>
      <w:r>
        <w:rPr>
          <w:noProof/>
        </w:rPr>
        <w:t>Evaluasi Umum Skenario Uji Coba</w:t>
      </w:r>
      <w:r>
        <w:rPr>
          <w:noProof/>
        </w:rPr>
        <w:tab/>
      </w:r>
      <w:r>
        <w:rPr>
          <w:noProof/>
        </w:rPr>
        <w:fldChar w:fldCharType="begin"/>
      </w:r>
      <w:r>
        <w:rPr>
          <w:noProof/>
        </w:rPr>
        <w:instrText xml:space="preserve"> PAGEREF _Toc470245363 \h </w:instrText>
      </w:r>
      <w:r>
        <w:rPr>
          <w:noProof/>
        </w:rPr>
      </w:r>
      <w:r>
        <w:rPr>
          <w:noProof/>
        </w:rPr>
        <w:fldChar w:fldCharType="separate"/>
      </w:r>
      <w:r>
        <w:rPr>
          <w:noProof/>
        </w:rPr>
        <w:t>66</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6</w:t>
      </w:r>
      <w:r>
        <w:t xml:space="preserve"> BAB VI KESIMPULAN DAN SARAN</w:t>
      </w:r>
      <w:r>
        <w:tab/>
      </w:r>
      <w:r>
        <w:fldChar w:fldCharType="begin"/>
      </w:r>
      <w:r>
        <w:instrText xml:space="preserve"> PAGEREF _Toc470245364 \h </w:instrText>
      </w:r>
      <w:r>
        <w:fldChar w:fldCharType="separate"/>
      </w:r>
      <w:r>
        <w:t>68</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6.1</w:t>
      </w:r>
      <w:r>
        <w:rPr>
          <w:rFonts w:asciiTheme="minorHAnsi" w:eastAsiaTheme="minorEastAsia" w:hAnsiTheme="minorHAnsi" w:cstheme="minorBidi"/>
          <w:noProof/>
          <w:lang w:val="en-US"/>
        </w:rPr>
        <w:tab/>
      </w:r>
      <w:r>
        <w:rPr>
          <w:noProof/>
        </w:rPr>
        <w:t>Kesimpulan</w:t>
      </w:r>
      <w:r>
        <w:rPr>
          <w:noProof/>
        </w:rPr>
        <w:tab/>
      </w:r>
      <w:r>
        <w:rPr>
          <w:noProof/>
        </w:rPr>
        <w:fldChar w:fldCharType="begin"/>
      </w:r>
      <w:r>
        <w:rPr>
          <w:noProof/>
        </w:rPr>
        <w:instrText xml:space="preserve"> PAGEREF _Toc470245365 \h </w:instrText>
      </w:r>
      <w:r>
        <w:rPr>
          <w:noProof/>
        </w:rPr>
      </w:r>
      <w:r>
        <w:rPr>
          <w:noProof/>
        </w:rPr>
        <w:fldChar w:fldCharType="separate"/>
      </w:r>
      <w:r>
        <w:rPr>
          <w:noProof/>
        </w:rPr>
        <w:t>68</w:t>
      </w:r>
      <w:r>
        <w:rPr>
          <w:noProof/>
        </w:rP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rPr>
        <w:t>6.2</w:t>
      </w:r>
      <w:r>
        <w:rPr>
          <w:rFonts w:asciiTheme="minorHAnsi" w:eastAsiaTheme="minorEastAsia" w:hAnsiTheme="minorHAnsi" w:cstheme="minorBidi"/>
          <w:noProof/>
          <w:lang w:val="en-US"/>
        </w:rPr>
        <w:tab/>
      </w:r>
      <w:r>
        <w:rPr>
          <w:noProof/>
        </w:rPr>
        <w:t>Saran</w:t>
      </w:r>
      <w:r>
        <w:rPr>
          <w:noProof/>
        </w:rPr>
        <w:tab/>
      </w:r>
      <w:r>
        <w:rPr>
          <w:noProof/>
        </w:rPr>
        <w:fldChar w:fldCharType="begin"/>
      </w:r>
      <w:r>
        <w:rPr>
          <w:noProof/>
        </w:rPr>
        <w:instrText xml:space="preserve"> PAGEREF _Toc470245366 \h </w:instrText>
      </w:r>
      <w:r>
        <w:rPr>
          <w:noProof/>
        </w:rPr>
      </w:r>
      <w:r>
        <w:rPr>
          <w:noProof/>
        </w:rPr>
        <w:fldChar w:fldCharType="separate"/>
      </w:r>
      <w:r>
        <w:rPr>
          <w:noProof/>
        </w:rPr>
        <w:t>68</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7</w:t>
      </w:r>
      <w:r>
        <w:t xml:space="preserve"> DAFTAR PUSTAKA</w:t>
      </w:r>
      <w:r>
        <w:tab/>
      </w:r>
      <w:r>
        <w:fldChar w:fldCharType="begin"/>
      </w:r>
      <w:r>
        <w:instrText xml:space="preserve"> PAGEREF _Toc470245367 \h </w:instrText>
      </w:r>
      <w:r>
        <w:fldChar w:fldCharType="separate"/>
      </w:r>
      <w:r>
        <w:t>69</w:t>
      </w:r>
      <w: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lang w:val="en-US"/>
        </w:rPr>
        <w:t>BAB 8</w:t>
      </w:r>
      <w:r w:rsidRPr="00AE399B">
        <w:rPr>
          <w:lang w:val="en-US"/>
        </w:rPr>
        <w:t xml:space="preserve"> LAMPIRAN</w:t>
      </w:r>
      <w:r>
        <w:tab/>
      </w:r>
      <w:r>
        <w:fldChar w:fldCharType="begin"/>
      </w:r>
      <w:r>
        <w:instrText xml:space="preserve"> PAGEREF _Toc470245368 \h </w:instrText>
      </w:r>
      <w:r>
        <w:fldChar w:fldCharType="separate"/>
      </w:r>
      <w:r>
        <w:t>70</w:t>
      </w:r>
      <w:r>
        <w:fldChar w:fldCharType="end"/>
      </w:r>
    </w:p>
    <w:p w:rsidR="008D3348" w:rsidRDefault="008D3348">
      <w:pPr>
        <w:pStyle w:val="TOC2"/>
        <w:rPr>
          <w:rFonts w:asciiTheme="minorHAnsi" w:eastAsiaTheme="minorEastAsia" w:hAnsiTheme="minorHAnsi" w:cstheme="minorBidi"/>
          <w:noProof/>
          <w:lang w:val="en-US"/>
        </w:rPr>
      </w:pPr>
      <w:r w:rsidRPr="00AE399B">
        <w:rPr>
          <w:noProof/>
          <w:snapToGrid w:val="0"/>
          <w:color w:val="000000"/>
          <w:w w:val="0"/>
          <w:lang w:val="en-US"/>
        </w:rPr>
        <w:t>8.1</w:t>
      </w:r>
      <w:r>
        <w:rPr>
          <w:rFonts w:asciiTheme="minorHAnsi" w:eastAsiaTheme="minorEastAsia" w:hAnsiTheme="minorHAnsi" w:cstheme="minorBidi"/>
          <w:noProof/>
          <w:lang w:val="en-US"/>
        </w:rPr>
        <w:tab/>
      </w:r>
      <w:r w:rsidRPr="00AE399B">
        <w:rPr>
          <w:noProof/>
          <w:lang w:val="en-US"/>
        </w:rPr>
        <w:t>Kumpulan Kode Sumber</w:t>
      </w:r>
      <w:r>
        <w:rPr>
          <w:noProof/>
        </w:rPr>
        <w:tab/>
      </w:r>
      <w:r>
        <w:rPr>
          <w:noProof/>
        </w:rPr>
        <w:fldChar w:fldCharType="begin"/>
      </w:r>
      <w:r>
        <w:rPr>
          <w:noProof/>
        </w:rPr>
        <w:instrText xml:space="preserve"> PAGEREF _Toc470245369 \h </w:instrText>
      </w:r>
      <w:r>
        <w:rPr>
          <w:noProof/>
        </w:rPr>
      </w:r>
      <w:r>
        <w:rPr>
          <w:noProof/>
        </w:rPr>
        <w:fldChar w:fldCharType="separate"/>
      </w:r>
      <w:r>
        <w:rPr>
          <w:noProof/>
        </w:rPr>
        <w:t>70</w:t>
      </w:r>
      <w:r>
        <w:rPr>
          <w:noProof/>
        </w:rPr>
        <w:fldChar w:fldCharType="end"/>
      </w:r>
    </w:p>
    <w:p w:rsidR="008D3348" w:rsidRDefault="008D3348">
      <w:pPr>
        <w:pStyle w:val="TOC1"/>
        <w:rPr>
          <w:rFonts w:asciiTheme="minorHAnsi" w:eastAsiaTheme="minorEastAsia" w:hAnsiTheme="minorHAnsi" w:cstheme="minorBidi"/>
          <w:b w:val="0"/>
          <w:lang w:val="en-US"/>
        </w:rPr>
      </w:pPr>
      <w:r w:rsidRPr="00AE399B">
        <w:rPr>
          <w:color w:val="FFFFFF" w:themeColor="background1"/>
        </w:rPr>
        <w:t>BAB 9</w:t>
      </w:r>
      <w:r>
        <w:t xml:space="preserve"> BIODATA PENULIS</w:t>
      </w:r>
      <w:r>
        <w:tab/>
      </w:r>
      <w:r>
        <w:fldChar w:fldCharType="begin"/>
      </w:r>
      <w:r>
        <w:instrText xml:space="preserve"> PAGEREF _Toc470245370 \h </w:instrText>
      </w:r>
      <w:r>
        <w:fldChar w:fldCharType="separate"/>
      </w:r>
      <w:r>
        <w:t>79</w:t>
      </w:r>
      <w:r>
        <w:fldChar w:fldCharType="end"/>
      </w:r>
    </w:p>
    <w:p w:rsidR="007D06E1" w:rsidRPr="003157DE" w:rsidRDefault="007D06E1" w:rsidP="007D06E1">
      <w:pPr>
        <w:jc w:val="center"/>
      </w:pPr>
      <w:r w:rsidRPr="00B20E1E">
        <w:rPr>
          <w:b/>
          <w:noProof/>
        </w:rPr>
        <w:fldChar w:fldCharType="end"/>
      </w: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jc w:val="center"/>
      </w:pPr>
    </w:p>
    <w:p w:rsidR="007D06E1" w:rsidRPr="003157DE" w:rsidRDefault="007D06E1" w:rsidP="007D06E1">
      <w:pPr>
        <w:rPr>
          <w:rFonts w:eastAsia="SimSun"/>
          <w:b/>
          <w:i/>
          <w:lang w:eastAsia="zh-CN"/>
        </w:rPr>
      </w:pPr>
      <w:r>
        <w:rPr>
          <w:rFonts w:eastAsia="SimSun"/>
          <w:b/>
          <w:i/>
          <w:lang w:eastAsia="zh-CN"/>
        </w:rPr>
        <w:br w:type="page"/>
      </w:r>
    </w:p>
    <w:p w:rsidR="00746FA2" w:rsidRPr="00551359" w:rsidRDefault="00746FA2" w:rsidP="00746FA2">
      <w:pPr>
        <w:jc w:val="center"/>
        <w:rPr>
          <w:rFonts w:eastAsia="Times New Roman"/>
          <w:b/>
          <w:i/>
          <w:lang w:val="it-IT" w:eastAsia="ja-JP"/>
        </w:rPr>
      </w:pPr>
      <w:bookmarkStart w:id="23" w:name="_Toc371760985"/>
      <w:bookmarkStart w:id="24" w:name="_Toc371761128"/>
      <w:bookmarkStart w:id="25" w:name="_Toc377600069"/>
      <w:r w:rsidRPr="00551359">
        <w:rPr>
          <w:rFonts w:eastAsia="Times New Roman"/>
          <w:b/>
          <w:i/>
          <w:lang w:val="it-IT" w:eastAsia="ja-JP"/>
        </w:rPr>
        <w:lastRenderedPageBreak/>
        <w:t>[Halaman ini sengaja dikosongkan]</w:t>
      </w:r>
    </w:p>
    <w:p w:rsidR="00B4032D" w:rsidRPr="00B4032D" w:rsidRDefault="00B4032D" w:rsidP="00B4032D">
      <w:pPr>
        <w:jc w:val="center"/>
        <w:rPr>
          <w:rFonts w:eastAsia="SimSun"/>
          <w:lang w:eastAsia="zh-CN"/>
        </w:rPr>
      </w:pPr>
      <w:r w:rsidRPr="00852480">
        <w:br w:type="page"/>
      </w:r>
    </w:p>
    <w:p w:rsidR="007D06E1" w:rsidRPr="003157DE" w:rsidRDefault="007D06E1" w:rsidP="007D06E1">
      <w:pPr>
        <w:pStyle w:val="Heading1"/>
        <w:numPr>
          <w:ilvl w:val="0"/>
          <w:numId w:val="0"/>
        </w:numPr>
      </w:pPr>
      <w:bookmarkStart w:id="26" w:name="_Toc470245279"/>
      <w:r w:rsidRPr="003157DE">
        <w:lastRenderedPageBreak/>
        <w:t>DAFTAR GAMBAR</w:t>
      </w:r>
      <w:bookmarkEnd w:id="23"/>
      <w:bookmarkEnd w:id="24"/>
      <w:bookmarkEnd w:id="25"/>
      <w:bookmarkEnd w:id="26"/>
    </w:p>
    <w:p w:rsidR="007D06E1" w:rsidRPr="003157DE"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3157DE">
        <w:rPr>
          <w:lang w:eastAsia="zh-CN"/>
        </w:rPr>
        <w:fldChar w:fldCharType="begin"/>
      </w:r>
      <w:r w:rsidRPr="00E659D3">
        <w:rPr>
          <w:lang w:eastAsia="zh-CN"/>
        </w:rPr>
        <w:instrText xml:space="preserve"> TOC \c "Gambar" </w:instrText>
      </w:r>
      <w:r w:rsidRPr="003157DE">
        <w:rPr>
          <w:lang w:eastAsia="zh-CN"/>
        </w:rPr>
        <w:fldChar w:fldCharType="separate"/>
      </w:r>
      <w:r w:rsidR="008D3348">
        <w:rPr>
          <w:noProof/>
        </w:rPr>
        <w:t>Gambar 2.1 Contoh Copy-Move Citra</w:t>
      </w:r>
      <w:r w:rsidR="008D3348">
        <w:rPr>
          <w:noProof/>
        </w:rPr>
        <w:tab/>
      </w:r>
      <w:r w:rsidR="008D3348">
        <w:rPr>
          <w:noProof/>
        </w:rPr>
        <w:fldChar w:fldCharType="begin"/>
      </w:r>
      <w:r w:rsidR="008D3348">
        <w:rPr>
          <w:noProof/>
        </w:rPr>
        <w:instrText xml:space="preserve"> PAGEREF _Toc470245371 \h </w:instrText>
      </w:r>
      <w:r w:rsidR="008D3348">
        <w:rPr>
          <w:noProof/>
        </w:rPr>
      </w:r>
      <w:r w:rsidR="008D3348">
        <w:rPr>
          <w:noProof/>
        </w:rPr>
        <w:fldChar w:fldCharType="separate"/>
      </w:r>
      <w:r w:rsidR="008D3348">
        <w:rPr>
          <w:noProof/>
        </w:rPr>
        <w:t>9</w:t>
      </w:r>
      <w:r w:rsidR="008D3348">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2.2</w:t>
      </w:r>
      <w:r w:rsidRPr="002F008A">
        <w:rPr>
          <w:noProof/>
          <w:lang w:val="en-US"/>
        </w:rPr>
        <w:t xml:space="preserve"> Logo Python</w:t>
      </w:r>
      <w:r>
        <w:rPr>
          <w:noProof/>
        </w:rPr>
        <w:tab/>
      </w:r>
      <w:r>
        <w:rPr>
          <w:noProof/>
        </w:rPr>
        <w:fldChar w:fldCharType="begin"/>
      </w:r>
      <w:r>
        <w:rPr>
          <w:noProof/>
        </w:rPr>
        <w:instrText xml:space="preserve"> PAGEREF _Toc470245372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2.3</w:t>
      </w:r>
      <w:r w:rsidRPr="002F008A">
        <w:rPr>
          <w:noProof/>
          <w:lang w:val="en-US"/>
        </w:rPr>
        <w:t xml:space="preserve"> Logo Anaconda</w:t>
      </w:r>
      <w:r>
        <w:rPr>
          <w:noProof/>
        </w:rPr>
        <w:tab/>
      </w:r>
      <w:r>
        <w:rPr>
          <w:noProof/>
        </w:rPr>
        <w:fldChar w:fldCharType="begin"/>
      </w:r>
      <w:r>
        <w:rPr>
          <w:noProof/>
        </w:rPr>
        <w:instrText xml:space="preserve"> PAGEREF _Toc470245373 \h </w:instrText>
      </w:r>
      <w:r>
        <w:rPr>
          <w:noProof/>
        </w:rPr>
      </w:r>
      <w:r>
        <w:rPr>
          <w:noProof/>
        </w:rPr>
        <w:fldChar w:fldCharType="separate"/>
      </w:r>
      <w:r>
        <w:rPr>
          <w:noProof/>
        </w:rPr>
        <w:t>10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2.4</w:t>
      </w:r>
      <w:r w:rsidRPr="002F008A">
        <w:rPr>
          <w:noProof/>
          <w:lang w:val="en-US"/>
        </w:rPr>
        <w:t xml:space="preserve"> Logo OpenCV</w:t>
      </w:r>
      <w:r>
        <w:rPr>
          <w:noProof/>
        </w:rPr>
        <w:tab/>
      </w:r>
      <w:r>
        <w:rPr>
          <w:noProof/>
        </w:rPr>
        <w:fldChar w:fldCharType="begin"/>
      </w:r>
      <w:r>
        <w:rPr>
          <w:noProof/>
        </w:rPr>
        <w:instrText xml:space="preserve"> PAGEREF _Toc470245374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2.5</w:t>
      </w:r>
      <w:r w:rsidRPr="002F008A">
        <w:rPr>
          <w:noProof/>
          <w:lang w:val="en-US"/>
        </w:rPr>
        <w:t xml:space="preserve"> Logo Matplotlib</w:t>
      </w:r>
      <w:r>
        <w:rPr>
          <w:noProof/>
        </w:rPr>
        <w:tab/>
      </w:r>
      <w:r>
        <w:rPr>
          <w:noProof/>
        </w:rPr>
        <w:fldChar w:fldCharType="begin"/>
      </w:r>
      <w:r>
        <w:rPr>
          <w:noProof/>
        </w:rPr>
        <w:instrText xml:space="preserve"> PAGEREF _Toc470245375 \h </w:instrText>
      </w:r>
      <w:r>
        <w:rPr>
          <w:noProof/>
        </w:rPr>
      </w:r>
      <w:r>
        <w:rPr>
          <w:noProof/>
        </w:rPr>
        <w:fldChar w:fldCharType="separate"/>
      </w:r>
      <w:r>
        <w:rPr>
          <w:noProof/>
        </w:rPr>
        <w:t>11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2.6</w:t>
      </w:r>
      <w:r w:rsidRPr="002F008A">
        <w:rPr>
          <w:noProof/>
          <w:lang w:val="en-US"/>
        </w:rPr>
        <w:t xml:space="preserve"> Logo NumPy</w:t>
      </w:r>
      <w:r>
        <w:rPr>
          <w:noProof/>
        </w:rPr>
        <w:tab/>
      </w:r>
      <w:r>
        <w:rPr>
          <w:noProof/>
        </w:rPr>
        <w:fldChar w:fldCharType="begin"/>
      </w:r>
      <w:r>
        <w:rPr>
          <w:noProof/>
        </w:rPr>
        <w:instrText xml:space="preserve"> PAGEREF _Toc470245376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2.7</w:t>
      </w:r>
      <w:r w:rsidRPr="002F008A">
        <w:rPr>
          <w:noProof/>
          <w:lang w:val="en-US"/>
        </w:rPr>
        <w:t xml:space="preserve"> Logo SciPy</w:t>
      </w:r>
      <w:r>
        <w:rPr>
          <w:noProof/>
        </w:rPr>
        <w:tab/>
      </w:r>
      <w:r>
        <w:rPr>
          <w:noProof/>
        </w:rPr>
        <w:fldChar w:fldCharType="begin"/>
      </w:r>
      <w:r>
        <w:rPr>
          <w:noProof/>
        </w:rPr>
        <w:instrText xml:space="preserve"> PAGEREF _Toc470245377 \h </w:instrText>
      </w:r>
      <w:r>
        <w:rPr>
          <w:noProof/>
        </w:rPr>
      </w:r>
      <w:r>
        <w:rPr>
          <w:noProof/>
        </w:rPr>
        <w:fldChar w:fldCharType="separate"/>
      </w:r>
      <w:r>
        <w:rPr>
          <w:noProof/>
        </w:rPr>
        <w:t>12</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2.8</w:t>
      </w:r>
      <w:r w:rsidRPr="002F008A">
        <w:rPr>
          <w:noProof/>
          <w:lang w:val="en-US"/>
        </w:rPr>
        <w:t xml:space="preserve"> Logo Qt</w:t>
      </w:r>
      <w:r>
        <w:rPr>
          <w:noProof/>
        </w:rPr>
        <w:tab/>
      </w:r>
      <w:r>
        <w:rPr>
          <w:noProof/>
        </w:rPr>
        <w:fldChar w:fldCharType="begin"/>
      </w:r>
      <w:r>
        <w:rPr>
          <w:noProof/>
        </w:rPr>
        <w:instrText xml:space="preserve"> PAGEREF _Toc470245378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2.9</w:t>
      </w:r>
      <w:r w:rsidRPr="002F008A">
        <w:rPr>
          <w:noProof/>
          <w:lang w:val="en-US"/>
        </w:rPr>
        <w:t xml:space="preserve"> Logo JSON</w:t>
      </w:r>
      <w:r>
        <w:rPr>
          <w:noProof/>
        </w:rPr>
        <w:tab/>
      </w:r>
      <w:r>
        <w:rPr>
          <w:noProof/>
        </w:rPr>
        <w:fldChar w:fldCharType="begin"/>
      </w:r>
      <w:r>
        <w:rPr>
          <w:noProof/>
        </w:rPr>
        <w:instrText xml:space="preserve"> PAGEREF _Toc470245379 \h </w:instrText>
      </w:r>
      <w:r>
        <w:rPr>
          <w:noProof/>
        </w:rPr>
      </w:r>
      <w:r>
        <w:rPr>
          <w:noProof/>
        </w:rPr>
        <w:fldChar w:fldCharType="separate"/>
      </w:r>
      <w:r>
        <w:rPr>
          <w:noProof/>
        </w:rPr>
        <w:t>13</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3.1 Contoh </w:t>
      </w:r>
      <w:r w:rsidRPr="002F008A">
        <w:rPr>
          <w:noProof/>
          <w:lang w:val="en-US"/>
        </w:rPr>
        <w:t xml:space="preserve">citra </w:t>
      </w:r>
      <w:r w:rsidRPr="002F008A">
        <w:rPr>
          <w:i/>
          <w:noProof/>
        </w:rPr>
        <w:t>copy-move</w:t>
      </w:r>
      <w:r>
        <w:rPr>
          <w:noProof/>
        </w:rPr>
        <w:tab/>
      </w:r>
      <w:r>
        <w:rPr>
          <w:noProof/>
        </w:rPr>
        <w:fldChar w:fldCharType="begin"/>
      </w:r>
      <w:r>
        <w:rPr>
          <w:noProof/>
        </w:rPr>
        <w:instrText xml:space="preserve"> PAGEREF _Toc470245380 \h </w:instrText>
      </w:r>
      <w:r>
        <w:rPr>
          <w:noProof/>
        </w:rPr>
      </w:r>
      <w:r>
        <w:rPr>
          <w:noProof/>
        </w:rPr>
        <w:fldChar w:fldCharType="separate"/>
      </w:r>
      <w:r>
        <w:rPr>
          <w:noProof/>
        </w:rPr>
        <w:t>17</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 xml:space="preserve">Gambar 3.2 Contoh </w:t>
      </w:r>
      <w:r w:rsidRPr="002F008A">
        <w:rPr>
          <w:noProof/>
          <w:lang w:val="en-US"/>
        </w:rPr>
        <w:t xml:space="preserve">kunci jawaban citra </w:t>
      </w:r>
      <w:r w:rsidRPr="002F008A">
        <w:rPr>
          <w:i/>
          <w:noProof/>
        </w:rPr>
        <w:t>copy-move</w:t>
      </w:r>
      <w:r>
        <w:rPr>
          <w:noProof/>
        </w:rPr>
        <w:tab/>
      </w:r>
      <w:r>
        <w:rPr>
          <w:noProof/>
        </w:rPr>
        <w:fldChar w:fldCharType="begin"/>
      </w:r>
      <w:r>
        <w:rPr>
          <w:noProof/>
        </w:rPr>
        <w:instrText xml:space="preserve"> PAGEREF _Toc470245381 \h </w:instrText>
      </w:r>
      <w:r>
        <w:rPr>
          <w:noProof/>
        </w:rPr>
      </w:r>
      <w:r>
        <w:rPr>
          <w:noProof/>
        </w:rPr>
        <w:fldChar w:fldCharType="separate"/>
      </w:r>
      <w:r>
        <w:rPr>
          <w:noProof/>
        </w:rPr>
        <w:t>18</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3.3</w:t>
      </w:r>
      <w:r w:rsidRPr="002F008A">
        <w:rPr>
          <w:noProof/>
          <w:lang w:val="en-US"/>
        </w:rPr>
        <w:t xml:space="preserve"> Contoh keluaran citra terdeteksi </w:t>
      </w:r>
      <w:r w:rsidRPr="002F008A">
        <w:rPr>
          <w:i/>
          <w:noProof/>
          <w:lang w:val="en-US"/>
        </w:rPr>
        <w:t>copy-move</w:t>
      </w:r>
      <w:r>
        <w:rPr>
          <w:noProof/>
        </w:rPr>
        <w:tab/>
      </w:r>
      <w:r>
        <w:rPr>
          <w:noProof/>
        </w:rPr>
        <w:fldChar w:fldCharType="begin"/>
      </w:r>
      <w:r>
        <w:rPr>
          <w:noProof/>
        </w:rPr>
        <w:instrText xml:space="preserve"> PAGEREF _Toc470245382 \h </w:instrText>
      </w:r>
      <w:r>
        <w:rPr>
          <w:noProof/>
        </w:rPr>
      </w:r>
      <w:r>
        <w:rPr>
          <w:noProof/>
        </w:rPr>
        <w:fldChar w:fldCharType="separate"/>
      </w:r>
      <w:r>
        <w:rPr>
          <w:noProof/>
        </w:rPr>
        <w:t>19</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3.4</w:t>
      </w:r>
      <w:r w:rsidRPr="002F008A">
        <w:rPr>
          <w:noProof/>
          <w:lang w:val="en-US"/>
        </w:rPr>
        <w:t xml:space="preserve"> Overlapping Block 2 x 2</w:t>
      </w:r>
      <w:r>
        <w:rPr>
          <w:noProof/>
        </w:rPr>
        <w:tab/>
      </w:r>
      <w:r>
        <w:rPr>
          <w:noProof/>
        </w:rPr>
        <w:fldChar w:fldCharType="begin"/>
      </w:r>
      <w:r>
        <w:rPr>
          <w:noProof/>
        </w:rPr>
        <w:instrText xml:space="preserve"> PAGEREF _Toc470245383 \h </w:instrText>
      </w:r>
      <w:r>
        <w:rPr>
          <w:noProof/>
        </w:rPr>
      </w:r>
      <w:r>
        <w:rPr>
          <w:noProof/>
        </w:rPr>
        <w:fldChar w:fldCharType="separate"/>
      </w:r>
      <w:r>
        <w:rPr>
          <w:noProof/>
        </w:rPr>
        <w:t>20</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3.5</w:t>
      </w:r>
      <w:r w:rsidRPr="002F008A">
        <w:rPr>
          <w:noProof/>
          <w:lang w:val="en-US"/>
        </w:rPr>
        <w:t xml:space="preserve"> Proses Pengurutan Blok dan Penempatan ke Buckets</w:t>
      </w:r>
      <w:r>
        <w:rPr>
          <w:noProof/>
        </w:rPr>
        <w:tab/>
      </w:r>
      <w:r>
        <w:rPr>
          <w:noProof/>
        </w:rPr>
        <w:fldChar w:fldCharType="begin"/>
      </w:r>
      <w:r>
        <w:rPr>
          <w:noProof/>
        </w:rPr>
        <w:instrText xml:space="preserve"> PAGEREF _Toc470245384 \h </w:instrText>
      </w:r>
      <w:r>
        <w:rPr>
          <w:noProof/>
        </w:rPr>
      </w:r>
      <w:r>
        <w:rPr>
          <w:noProof/>
        </w:rPr>
        <w:fldChar w:fldCharType="separate"/>
      </w:r>
      <w:r>
        <w:rPr>
          <w:noProof/>
        </w:rPr>
        <w:t>21</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3.6</w:t>
      </w:r>
      <w:r w:rsidRPr="002F008A">
        <w:rPr>
          <w:noProof/>
          <w:lang w:val="en-US"/>
        </w:rPr>
        <w:t xml:space="preserve"> Desain Tampilan Antarmuka</w:t>
      </w:r>
      <w:r>
        <w:rPr>
          <w:noProof/>
        </w:rPr>
        <w:tab/>
      </w:r>
      <w:r>
        <w:rPr>
          <w:noProof/>
        </w:rPr>
        <w:fldChar w:fldCharType="begin"/>
      </w:r>
      <w:r>
        <w:rPr>
          <w:noProof/>
        </w:rPr>
        <w:instrText xml:space="preserve"> PAGEREF _Toc470245385 \h </w:instrText>
      </w:r>
      <w:r>
        <w:rPr>
          <w:noProof/>
        </w:rPr>
      </w:r>
      <w:r>
        <w:rPr>
          <w:noProof/>
        </w:rPr>
        <w:fldChar w:fldCharType="separate"/>
      </w:r>
      <w:r>
        <w:rPr>
          <w:noProof/>
        </w:rPr>
        <w:t>24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4.1</w:t>
      </w:r>
      <w:r w:rsidRPr="002F008A">
        <w:rPr>
          <w:noProof/>
          <w:lang w:val="en-US"/>
        </w:rPr>
        <w:t xml:space="preserve"> Antarmuka Awal Dijalankan</w:t>
      </w:r>
      <w:r>
        <w:rPr>
          <w:noProof/>
        </w:rPr>
        <w:tab/>
      </w:r>
      <w:r>
        <w:rPr>
          <w:noProof/>
        </w:rPr>
        <w:fldChar w:fldCharType="begin"/>
      </w:r>
      <w:r>
        <w:rPr>
          <w:noProof/>
        </w:rPr>
        <w:instrText xml:space="preserve"> PAGEREF _Toc470245386 \h </w:instrText>
      </w:r>
      <w:r>
        <w:rPr>
          <w:noProof/>
        </w:rPr>
      </w:r>
      <w:r>
        <w:rPr>
          <w:noProof/>
        </w:rPr>
        <w:fldChar w:fldCharType="separate"/>
      </w:r>
      <w:r>
        <w:rPr>
          <w:noProof/>
        </w:rPr>
        <w:t>44</w:t>
      </w:r>
      <w:r>
        <w:rPr>
          <w:noProof/>
        </w:rPr>
        <w:fldChar w:fldCharType="end"/>
      </w:r>
    </w:p>
    <w:p w:rsidR="008D3348" w:rsidRDefault="008D3348">
      <w:pPr>
        <w:pStyle w:val="TableofFigures"/>
        <w:tabs>
          <w:tab w:val="right" w:leader="dot" w:pos="5829"/>
        </w:tabs>
        <w:rPr>
          <w:rFonts w:asciiTheme="minorHAnsi" w:eastAsiaTheme="minorEastAsia" w:hAnsiTheme="minorHAnsi" w:cstheme="minorBidi"/>
          <w:noProof/>
          <w:lang w:val="en-US"/>
        </w:rPr>
      </w:pPr>
      <w:r>
        <w:rPr>
          <w:noProof/>
        </w:rPr>
        <w:t>Gambar 4.2</w:t>
      </w:r>
      <w:r w:rsidRPr="002F008A">
        <w:rPr>
          <w:noProof/>
          <w:lang w:val="en-US"/>
        </w:rPr>
        <w:t xml:space="preserve"> Antarmuka Masukan Data</w:t>
      </w:r>
      <w:r>
        <w:rPr>
          <w:noProof/>
        </w:rPr>
        <w:tab/>
      </w:r>
      <w:r>
        <w:rPr>
          <w:noProof/>
        </w:rPr>
        <w:fldChar w:fldCharType="begin"/>
      </w:r>
      <w:r>
        <w:rPr>
          <w:noProof/>
        </w:rPr>
        <w:instrText xml:space="preserve"> PAGEREF _Toc470245387 \h </w:instrText>
      </w:r>
      <w:r>
        <w:rPr>
          <w:noProof/>
        </w:rPr>
      </w:r>
      <w:r>
        <w:rPr>
          <w:noProof/>
        </w:rPr>
        <w:fldChar w:fldCharType="separate"/>
      </w:r>
      <w:r>
        <w:rPr>
          <w:noProof/>
        </w:rPr>
        <w:t>44</w:t>
      </w:r>
      <w:r>
        <w:rPr>
          <w:noProof/>
        </w:rPr>
        <w:fldChar w:fldCharType="end"/>
      </w:r>
    </w:p>
    <w:p w:rsidR="007D06E1" w:rsidRPr="003157DE" w:rsidRDefault="007D06E1" w:rsidP="007D06E1">
      <w:pPr>
        <w:jc w:val="both"/>
        <w:rPr>
          <w:lang w:eastAsia="zh-CN"/>
        </w:rPr>
      </w:pPr>
      <w:r w:rsidRPr="003157DE">
        <w:rPr>
          <w:lang w:eastAsia="zh-CN"/>
        </w:rPr>
        <w:fldChar w:fldCharType="end"/>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lang w:eastAsia="zh-CN"/>
        </w:rPr>
      </w:pPr>
      <w:r w:rsidRPr="003157DE">
        <w:rPr>
          <w:rFonts w:eastAsia="SimSun"/>
          <w:lang w:eastAsia="zh-CN"/>
        </w:rPr>
        <w:br w:type="page"/>
      </w:r>
    </w:p>
    <w:p w:rsidR="00F464CB" w:rsidRPr="00551359" w:rsidRDefault="00F464CB" w:rsidP="00F464CB">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jc w:val="both"/>
        <w:rPr>
          <w:rFonts w:eastAsia="SimSun"/>
          <w:lang w:eastAsia="zh-CN"/>
        </w:rPr>
      </w:pPr>
    </w:p>
    <w:p w:rsidR="007D06E1" w:rsidRPr="003157DE" w:rsidRDefault="007D06E1" w:rsidP="007D06E1">
      <w:pPr>
        <w:rPr>
          <w:rFonts w:eastAsia="SimSun"/>
          <w:i/>
          <w:lang w:eastAsia="zh-CN"/>
        </w:rPr>
      </w:pPr>
    </w:p>
    <w:p w:rsidR="007D06E1" w:rsidRPr="00DC20BB" w:rsidRDefault="007D06E1" w:rsidP="007D06E1">
      <w:pPr>
        <w:pStyle w:val="Heading1"/>
        <w:numPr>
          <w:ilvl w:val="0"/>
          <w:numId w:val="0"/>
        </w:numPr>
      </w:pPr>
      <w:r w:rsidRPr="003157DE">
        <w:rPr>
          <w:i/>
        </w:rPr>
        <w:br w:type="page"/>
      </w:r>
      <w:bookmarkStart w:id="27" w:name="_Toc371760986"/>
      <w:bookmarkStart w:id="28" w:name="_Toc371761129"/>
      <w:bookmarkStart w:id="29" w:name="_Toc377600070"/>
      <w:bookmarkStart w:id="30" w:name="_Toc470245280"/>
      <w:r w:rsidRPr="00DC20BB">
        <w:lastRenderedPageBreak/>
        <w:t>DAFTAR TABEL</w:t>
      </w:r>
      <w:bookmarkEnd w:id="27"/>
      <w:bookmarkEnd w:id="28"/>
      <w:bookmarkEnd w:id="29"/>
      <w:bookmarkEnd w:id="30"/>
    </w:p>
    <w:p w:rsidR="007D06E1" w:rsidRPr="00442769" w:rsidRDefault="007D06E1" w:rsidP="007D06E1">
      <w:pPr>
        <w:jc w:val="center"/>
        <w:rPr>
          <w:rFonts w:eastAsia="SimSun"/>
          <w:lang w:eastAsia="zh-CN"/>
        </w:rPr>
      </w:pPr>
    </w:p>
    <w:p w:rsidR="008D3348" w:rsidRDefault="007D06E1">
      <w:pPr>
        <w:pStyle w:val="TableofFigures"/>
        <w:tabs>
          <w:tab w:val="right" w:leader="dot" w:pos="5829"/>
        </w:tabs>
        <w:rPr>
          <w:rFonts w:asciiTheme="minorHAnsi" w:eastAsiaTheme="minorEastAsia" w:hAnsiTheme="minorHAnsi" w:cstheme="minorBidi"/>
          <w:noProof/>
          <w:lang w:val="en-US"/>
        </w:rPr>
      </w:pPr>
      <w:r w:rsidRPr="00442769">
        <w:rPr>
          <w:lang w:eastAsia="zh-CN"/>
        </w:rPr>
        <w:fldChar w:fldCharType="begin"/>
      </w:r>
      <w:r w:rsidRPr="00442769">
        <w:rPr>
          <w:lang w:eastAsia="zh-CN"/>
        </w:rPr>
        <w:instrText xml:space="preserve"> TOC \h \z \c "Tabel" </w:instrText>
      </w:r>
      <w:r w:rsidRPr="00442769">
        <w:rPr>
          <w:lang w:eastAsia="zh-CN"/>
        </w:rPr>
        <w:fldChar w:fldCharType="separate"/>
      </w:r>
      <w:hyperlink w:anchor="_Toc470245388" w:history="1">
        <w:r w:rsidR="008D3348" w:rsidRPr="00557A24">
          <w:rPr>
            <w:rStyle w:val="Hyperlink"/>
            <w:noProof/>
          </w:rPr>
          <w:t>Tabel 4.1 Lingkungan Implementasi Perangkat Lunak</w:t>
        </w:r>
        <w:r w:rsidR="008D3348">
          <w:rPr>
            <w:noProof/>
            <w:webHidden/>
          </w:rPr>
          <w:tab/>
        </w:r>
        <w:r w:rsidR="008D3348">
          <w:rPr>
            <w:noProof/>
            <w:webHidden/>
          </w:rPr>
          <w:fldChar w:fldCharType="begin"/>
        </w:r>
        <w:r w:rsidR="008D3348">
          <w:rPr>
            <w:noProof/>
            <w:webHidden/>
          </w:rPr>
          <w:instrText xml:space="preserve"> PAGEREF _Toc470245388 \h </w:instrText>
        </w:r>
        <w:r w:rsidR="008D3348">
          <w:rPr>
            <w:noProof/>
            <w:webHidden/>
          </w:rPr>
        </w:r>
        <w:r w:rsidR="008D3348">
          <w:rPr>
            <w:noProof/>
            <w:webHidden/>
          </w:rPr>
          <w:fldChar w:fldCharType="separate"/>
        </w:r>
        <w:r w:rsidR="008D3348">
          <w:rPr>
            <w:noProof/>
            <w:webHidden/>
          </w:rPr>
          <w:t>27</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389" w:history="1">
        <w:r w:rsidR="008D3348" w:rsidRPr="00557A24">
          <w:rPr>
            <w:rStyle w:val="Hyperlink"/>
            <w:noProof/>
          </w:rPr>
          <w:t>Tabel 4.2</w:t>
        </w:r>
        <w:r w:rsidR="008D3348" w:rsidRPr="00557A24">
          <w:rPr>
            <w:rStyle w:val="Hyperlink"/>
            <w:noProof/>
            <w:lang w:val="en-US"/>
          </w:rPr>
          <w:t xml:space="preserve"> Atribut Kelas Blok Container</w:t>
        </w:r>
        <w:r w:rsidR="008D3348">
          <w:rPr>
            <w:noProof/>
            <w:webHidden/>
          </w:rPr>
          <w:tab/>
        </w:r>
        <w:r w:rsidR="008D3348">
          <w:rPr>
            <w:noProof/>
            <w:webHidden/>
          </w:rPr>
          <w:fldChar w:fldCharType="begin"/>
        </w:r>
        <w:r w:rsidR="008D3348">
          <w:rPr>
            <w:noProof/>
            <w:webHidden/>
          </w:rPr>
          <w:instrText xml:space="preserve"> PAGEREF _Toc470245389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390" w:history="1">
        <w:r w:rsidR="008D3348" w:rsidRPr="00557A24">
          <w:rPr>
            <w:rStyle w:val="Hyperlink"/>
            <w:noProof/>
          </w:rPr>
          <w:t>Tabel 5.1 Spesifikasi Lingkungan Pengujian</w:t>
        </w:r>
        <w:r w:rsidR="008D3348">
          <w:rPr>
            <w:noProof/>
            <w:webHidden/>
          </w:rPr>
          <w:tab/>
        </w:r>
        <w:r w:rsidR="008D3348">
          <w:rPr>
            <w:noProof/>
            <w:webHidden/>
          </w:rPr>
          <w:fldChar w:fldCharType="begin"/>
        </w:r>
        <w:r w:rsidR="008D3348">
          <w:rPr>
            <w:noProof/>
            <w:webHidden/>
          </w:rPr>
          <w:instrText xml:space="preserve"> PAGEREF _Toc470245390 \h </w:instrText>
        </w:r>
        <w:r w:rsidR="008D3348">
          <w:rPr>
            <w:noProof/>
            <w:webHidden/>
          </w:rPr>
        </w:r>
        <w:r w:rsidR="008D3348">
          <w:rPr>
            <w:noProof/>
            <w:webHidden/>
          </w:rPr>
          <w:fldChar w:fldCharType="separate"/>
        </w:r>
        <w:r w:rsidR="008D3348">
          <w:rPr>
            <w:noProof/>
            <w:webHidden/>
          </w:rPr>
          <w:t>45</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391" w:history="1">
        <w:r w:rsidR="008D3348" w:rsidRPr="00557A24">
          <w:rPr>
            <w:rStyle w:val="Hyperlink"/>
            <w:noProof/>
          </w:rPr>
          <w:t>Tabel 5.2</w:t>
        </w:r>
        <w:r w:rsidR="008D3348" w:rsidRPr="00557A24">
          <w:rPr>
            <w:rStyle w:val="Hyperlink"/>
            <w:noProof/>
            <w:lang w:val="en-US"/>
          </w:rPr>
          <w:t xml:space="preserve"> Threshold a</w:t>
        </w:r>
        <w:r w:rsidR="008D3348">
          <w:rPr>
            <w:noProof/>
            <w:webHidden/>
          </w:rPr>
          <w:tab/>
        </w:r>
        <w:r w:rsidR="008D3348">
          <w:rPr>
            <w:noProof/>
            <w:webHidden/>
          </w:rPr>
          <w:fldChar w:fldCharType="begin"/>
        </w:r>
        <w:r w:rsidR="008D3348">
          <w:rPr>
            <w:noProof/>
            <w:webHidden/>
          </w:rPr>
          <w:instrText xml:space="preserve"> PAGEREF _Toc470245391 \h </w:instrText>
        </w:r>
        <w:r w:rsidR="008D3348">
          <w:rPr>
            <w:noProof/>
            <w:webHidden/>
          </w:rPr>
        </w:r>
        <w:r w:rsidR="008D3348">
          <w:rPr>
            <w:noProof/>
            <w:webHidden/>
          </w:rPr>
          <w:fldChar w:fldCharType="separate"/>
        </w:r>
        <w:r w:rsidR="008D3348">
          <w:rPr>
            <w:noProof/>
            <w:webHidden/>
          </w:rPr>
          <w:t>48</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392" w:history="1">
        <w:r w:rsidR="008D3348" w:rsidRPr="00557A24">
          <w:rPr>
            <w:rStyle w:val="Hyperlink"/>
            <w:noProof/>
          </w:rPr>
          <w:t xml:space="preserve">Tabel 5.4 </w:t>
        </w:r>
        <w:r w:rsidR="008D3348" w:rsidRPr="00557A24">
          <w:rPr>
            <w:rStyle w:val="Hyperlink"/>
            <w:noProof/>
            <w:lang w:val="en-US"/>
          </w:rPr>
          <w:t>Confusion matrix uji coba 1</w:t>
        </w:r>
        <w:r w:rsidR="008D3348">
          <w:rPr>
            <w:noProof/>
            <w:webHidden/>
          </w:rPr>
          <w:tab/>
        </w:r>
        <w:r w:rsidR="008D3348">
          <w:rPr>
            <w:noProof/>
            <w:webHidden/>
          </w:rPr>
          <w:fldChar w:fldCharType="begin"/>
        </w:r>
        <w:r w:rsidR="008D3348">
          <w:rPr>
            <w:noProof/>
            <w:webHidden/>
          </w:rPr>
          <w:instrText xml:space="preserve"> PAGEREF _Toc470245392 \h </w:instrText>
        </w:r>
        <w:r w:rsidR="008D3348">
          <w:rPr>
            <w:noProof/>
            <w:webHidden/>
          </w:rPr>
        </w:r>
        <w:r w:rsidR="008D3348">
          <w:rPr>
            <w:noProof/>
            <w:webHidden/>
          </w:rPr>
          <w:fldChar w:fldCharType="separate"/>
        </w:r>
        <w:r w:rsidR="008D3348">
          <w:rPr>
            <w:noProof/>
            <w:webHidden/>
          </w:rPr>
          <w:t>51</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393" w:history="1">
        <w:r w:rsidR="008D3348" w:rsidRPr="00557A24">
          <w:rPr>
            <w:rStyle w:val="Hyperlink"/>
            <w:noProof/>
          </w:rPr>
          <w:t>Tabel 5.5</w:t>
        </w:r>
        <w:r w:rsidR="008D3348" w:rsidRPr="00557A24">
          <w:rPr>
            <w:rStyle w:val="Hyperlink"/>
            <w:noProof/>
            <w:lang w:val="en-US"/>
          </w:rPr>
          <w:t xml:space="preserve"> Confusion matrix uji coba 2</w:t>
        </w:r>
        <w:r w:rsidR="008D3348">
          <w:rPr>
            <w:noProof/>
            <w:webHidden/>
          </w:rPr>
          <w:tab/>
        </w:r>
        <w:r w:rsidR="008D3348">
          <w:rPr>
            <w:noProof/>
            <w:webHidden/>
          </w:rPr>
          <w:fldChar w:fldCharType="begin"/>
        </w:r>
        <w:r w:rsidR="008D3348">
          <w:rPr>
            <w:noProof/>
            <w:webHidden/>
          </w:rPr>
          <w:instrText xml:space="preserve"> PAGEREF _Toc470245393 \h </w:instrText>
        </w:r>
        <w:r w:rsidR="008D3348">
          <w:rPr>
            <w:noProof/>
            <w:webHidden/>
          </w:rPr>
        </w:r>
        <w:r w:rsidR="008D3348">
          <w:rPr>
            <w:noProof/>
            <w:webHidden/>
          </w:rPr>
          <w:fldChar w:fldCharType="separate"/>
        </w:r>
        <w:r w:rsidR="008D3348">
          <w:rPr>
            <w:noProof/>
            <w:webHidden/>
          </w:rPr>
          <w:t>52</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394" w:history="1">
        <w:r w:rsidR="008D3348" w:rsidRPr="00557A24">
          <w:rPr>
            <w:rStyle w:val="Hyperlink"/>
            <w:noProof/>
          </w:rPr>
          <w:t>Tabel 5.6</w:t>
        </w:r>
        <w:r w:rsidR="008D3348" w:rsidRPr="00557A24">
          <w:rPr>
            <w:rStyle w:val="Hyperlink"/>
            <w:noProof/>
            <w:lang w:val="en-US"/>
          </w:rPr>
          <w:t xml:space="preserve"> Confusion matrix uji coba 3</w:t>
        </w:r>
        <w:r w:rsidR="008D3348">
          <w:rPr>
            <w:noProof/>
            <w:webHidden/>
          </w:rPr>
          <w:tab/>
        </w:r>
        <w:r w:rsidR="008D3348">
          <w:rPr>
            <w:noProof/>
            <w:webHidden/>
          </w:rPr>
          <w:fldChar w:fldCharType="begin"/>
        </w:r>
        <w:r w:rsidR="008D3348">
          <w:rPr>
            <w:noProof/>
            <w:webHidden/>
          </w:rPr>
          <w:instrText xml:space="preserve"> PAGEREF _Toc470245394 \h </w:instrText>
        </w:r>
        <w:r w:rsidR="008D3348">
          <w:rPr>
            <w:noProof/>
            <w:webHidden/>
          </w:rPr>
        </w:r>
        <w:r w:rsidR="008D3348">
          <w:rPr>
            <w:noProof/>
            <w:webHidden/>
          </w:rPr>
          <w:fldChar w:fldCharType="separate"/>
        </w:r>
        <w:r w:rsidR="008D3348">
          <w:rPr>
            <w:noProof/>
            <w:webHidden/>
          </w:rPr>
          <w:t>53</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395" w:history="1">
        <w:r w:rsidR="008D3348" w:rsidRPr="00557A24">
          <w:rPr>
            <w:rStyle w:val="Hyperlink"/>
            <w:noProof/>
          </w:rPr>
          <w:t>Tabel 5.7</w:t>
        </w:r>
        <w:r w:rsidR="008D3348" w:rsidRPr="00557A24">
          <w:rPr>
            <w:rStyle w:val="Hyperlink"/>
            <w:noProof/>
            <w:lang w:val="en-US"/>
          </w:rPr>
          <w:t xml:space="preserve"> Confusion matrix uji coba 4</w:t>
        </w:r>
        <w:r w:rsidR="008D3348">
          <w:rPr>
            <w:noProof/>
            <w:webHidden/>
          </w:rPr>
          <w:tab/>
        </w:r>
        <w:r w:rsidR="008D3348">
          <w:rPr>
            <w:noProof/>
            <w:webHidden/>
          </w:rPr>
          <w:fldChar w:fldCharType="begin"/>
        </w:r>
        <w:r w:rsidR="008D3348">
          <w:rPr>
            <w:noProof/>
            <w:webHidden/>
          </w:rPr>
          <w:instrText xml:space="preserve"> PAGEREF _Toc470245395 \h </w:instrText>
        </w:r>
        <w:r w:rsidR="008D3348">
          <w:rPr>
            <w:noProof/>
            <w:webHidden/>
          </w:rPr>
        </w:r>
        <w:r w:rsidR="008D3348">
          <w:rPr>
            <w:noProof/>
            <w:webHidden/>
          </w:rPr>
          <w:fldChar w:fldCharType="separate"/>
        </w:r>
        <w:r w:rsidR="008D3348">
          <w:rPr>
            <w:noProof/>
            <w:webHidden/>
          </w:rPr>
          <w:t>54</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396" w:history="1">
        <w:r w:rsidR="008D3348" w:rsidRPr="00557A24">
          <w:rPr>
            <w:rStyle w:val="Hyperlink"/>
            <w:noProof/>
          </w:rPr>
          <w:t>Tabel 5.8</w:t>
        </w:r>
        <w:r w:rsidR="008D3348" w:rsidRPr="00557A24">
          <w:rPr>
            <w:rStyle w:val="Hyperlink"/>
            <w:noProof/>
            <w:lang w:val="en-US"/>
          </w:rPr>
          <w:t xml:space="preserve"> Confusion matrix uji coba 5</w:t>
        </w:r>
        <w:r w:rsidR="008D3348">
          <w:rPr>
            <w:noProof/>
            <w:webHidden/>
          </w:rPr>
          <w:tab/>
        </w:r>
        <w:r w:rsidR="008D3348">
          <w:rPr>
            <w:noProof/>
            <w:webHidden/>
          </w:rPr>
          <w:fldChar w:fldCharType="begin"/>
        </w:r>
        <w:r w:rsidR="008D3348">
          <w:rPr>
            <w:noProof/>
            <w:webHidden/>
          </w:rPr>
          <w:instrText xml:space="preserve"> PAGEREF _Toc470245396 \h </w:instrText>
        </w:r>
        <w:r w:rsidR="008D3348">
          <w:rPr>
            <w:noProof/>
            <w:webHidden/>
          </w:rPr>
        </w:r>
        <w:r w:rsidR="008D3348">
          <w:rPr>
            <w:noProof/>
            <w:webHidden/>
          </w:rPr>
          <w:fldChar w:fldCharType="separate"/>
        </w:r>
        <w:r w:rsidR="008D3348">
          <w:rPr>
            <w:noProof/>
            <w:webHidden/>
          </w:rPr>
          <w:t>55</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397" w:history="1">
        <w:r w:rsidR="008D3348" w:rsidRPr="00557A24">
          <w:rPr>
            <w:rStyle w:val="Hyperlink"/>
            <w:noProof/>
          </w:rPr>
          <w:t>Tabel 5.9</w:t>
        </w:r>
        <w:r w:rsidR="008D3348" w:rsidRPr="00557A24">
          <w:rPr>
            <w:rStyle w:val="Hyperlink"/>
            <w:noProof/>
            <w:lang w:val="en-US"/>
          </w:rPr>
          <w:t xml:space="preserve"> Confusion matrix uji coba 6</w:t>
        </w:r>
        <w:r w:rsidR="008D3348">
          <w:rPr>
            <w:noProof/>
            <w:webHidden/>
          </w:rPr>
          <w:tab/>
        </w:r>
        <w:r w:rsidR="008D3348">
          <w:rPr>
            <w:noProof/>
            <w:webHidden/>
          </w:rPr>
          <w:fldChar w:fldCharType="begin"/>
        </w:r>
        <w:r w:rsidR="008D3348">
          <w:rPr>
            <w:noProof/>
            <w:webHidden/>
          </w:rPr>
          <w:instrText xml:space="preserve"> PAGEREF _Toc470245397 \h </w:instrText>
        </w:r>
        <w:r w:rsidR="008D3348">
          <w:rPr>
            <w:noProof/>
            <w:webHidden/>
          </w:rPr>
        </w:r>
        <w:r w:rsidR="008D3348">
          <w:rPr>
            <w:noProof/>
            <w:webHidden/>
          </w:rPr>
          <w:fldChar w:fldCharType="separate"/>
        </w:r>
        <w:r w:rsidR="008D3348">
          <w:rPr>
            <w:noProof/>
            <w:webHidden/>
          </w:rPr>
          <w:t>56</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398" w:history="1">
        <w:r w:rsidR="008D3348" w:rsidRPr="00557A24">
          <w:rPr>
            <w:rStyle w:val="Hyperlink"/>
            <w:noProof/>
          </w:rPr>
          <w:t>Tabel 5.10</w:t>
        </w:r>
        <w:r w:rsidR="008D3348" w:rsidRPr="00557A24">
          <w:rPr>
            <w:rStyle w:val="Hyperlink"/>
            <w:noProof/>
            <w:lang w:val="en-US"/>
          </w:rPr>
          <w:t xml:space="preserve"> Confusion matrix uji coba 7</w:t>
        </w:r>
        <w:r w:rsidR="008D3348">
          <w:rPr>
            <w:noProof/>
            <w:webHidden/>
          </w:rPr>
          <w:tab/>
        </w:r>
        <w:r w:rsidR="008D3348">
          <w:rPr>
            <w:noProof/>
            <w:webHidden/>
          </w:rPr>
          <w:fldChar w:fldCharType="begin"/>
        </w:r>
        <w:r w:rsidR="008D3348">
          <w:rPr>
            <w:noProof/>
            <w:webHidden/>
          </w:rPr>
          <w:instrText xml:space="preserve"> PAGEREF _Toc470245398 \h </w:instrText>
        </w:r>
        <w:r w:rsidR="008D3348">
          <w:rPr>
            <w:noProof/>
            <w:webHidden/>
          </w:rPr>
        </w:r>
        <w:r w:rsidR="008D3348">
          <w:rPr>
            <w:noProof/>
            <w:webHidden/>
          </w:rPr>
          <w:fldChar w:fldCharType="separate"/>
        </w:r>
        <w:r w:rsidR="008D3348">
          <w:rPr>
            <w:noProof/>
            <w:webHidden/>
          </w:rPr>
          <w:t>57</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399" w:history="1">
        <w:r w:rsidR="008D3348" w:rsidRPr="00557A24">
          <w:rPr>
            <w:rStyle w:val="Hyperlink"/>
            <w:noProof/>
          </w:rPr>
          <w:t>Tabel 5.11</w:t>
        </w:r>
        <w:r w:rsidR="008D3348" w:rsidRPr="00557A24">
          <w:rPr>
            <w:rStyle w:val="Hyperlink"/>
            <w:noProof/>
            <w:lang w:val="en-US"/>
          </w:rPr>
          <w:t xml:space="preserve"> Confusion matrix uji coba 8</w:t>
        </w:r>
        <w:r w:rsidR="008D3348">
          <w:rPr>
            <w:noProof/>
            <w:webHidden/>
          </w:rPr>
          <w:tab/>
        </w:r>
        <w:r w:rsidR="008D3348">
          <w:rPr>
            <w:noProof/>
            <w:webHidden/>
          </w:rPr>
          <w:fldChar w:fldCharType="begin"/>
        </w:r>
        <w:r w:rsidR="008D3348">
          <w:rPr>
            <w:noProof/>
            <w:webHidden/>
          </w:rPr>
          <w:instrText xml:space="preserve"> PAGEREF _Toc470245399 \h </w:instrText>
        </w:r>
        <w:r w:rsidR="008D3348">
          <w:rPr>
            <w:noProof/>
            <w:webHidden/>
          </w:rPr>
        </w:r>
        <w:r w:rsidR="008D3348">
          <w:rPr>
            <w:noProof/>
            <w:webHidden/>
          </w:rPr>
          <w:fldChar w:fldCharType="separate"/>
        </w:r>
        <w:r w:rsidR="008D3348">
          <w:rPr>
            <w:noProof/>
            <w:webHidden/>
          </w:rPr>
          <w:t>58</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00" w:history="1">
        <w:r w:rsidR="008D3348" w:rsidRPr="00557A24">
          <w:rPr>
            <w:rStyle w:val="Hyperlink"/>
            <w:noProof/>
          </w:rPr>
          <w:t>Tabel 5.12</w:t>
        </w:r>
        <w:r w:rsidR="008D3348" w:rsidRPr="00557A24">
          <w:rPr>
            <w:rStyle w:val="Hyperlink"/>
            <w:noProof/>
            <w:lang w:val="en-US"/>
          </w:rPr>
          <w:t xml:space="preserve"> Confusion matrix uji coba 9</w:t>
        </w:r>
        <w:r w:rsidR="008D3348">
          <w:rPr>
            <w:noProof/>
            <w:webHidden/>
          </w:rPr>
          <w:tab/>
        </w:r>
        <w:r w:rsidR="008D3348">
          <w:rPr>
            <w:noProof/>
            <w:webHidden/>
          </w:rPr>
          <w:fldChar w:fldCharType="begin"/>
        </w:r>
        <w:r w:rsidR="008D3348">
          <w:rPr>
            <w:noProof/>
            <w:webHidden/>
          </w:rPr>
          <w:instrText xml:space="preserve"> PAGEREF _Toc470245400 \h </w:instrText>
        </w:r>
        <w:r w:rsidR="008D3348">
          <w:rPr>
            <w:noProof/>
            <w:webHidden/>
          </w:rPr>
        </w:r>
        <w:r w:rsidR="008D3348">
          <w:rPr>
            <w:noProof/>
            <w:webHidden/>
          </w:rPr>
          <w:fldChar w:fldCharType="separate"/>
        </w:r>
        <w:r w:rsidR="008D3348">
          <w:rPr>
            <w:noProof/>
            <w:webHidden/>
          </w:rPr>
          <w:t>59</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01" w:history="1">
        <w:r w:rsidR="008D3348" w:rsidRPr="00557A24">
          <w:rPr>
            <w:rStyle w:val="Hyperlink"/>
            <w:noProof/>
          </w:rPr>
          <w:t>Tabel 5.13</w:t>
        </w:r>
        <w:r w:rsidR="008D3348" w:rsidRPr="00557A24">
          <w:rPr>
            <w:rStyle w:val="Hyperlink"/>
            <w:noProof/>
            <w:lang w:val="en-US"/>
          </w:rPr>
          <w:t xml:space="preserve"> Confusion matrix uji coba 10</w:t>
        </w:r>
        <w:r w:rsidR="008D3348">
          <w:rPr>
            <w:noProof/>
            <w:webHidden/>
          </w:rPr>
          <w:tab/>
        </w:r>
        <w:r w:rsidR="008D3348">
          <w:rPr>
            <w:noProof/>
            <w:webHidden/>
          </w:rPr>
          <w:fldChar w:fldCharType="begin"/>
        </w:r>
        <w:r w:rsidR="008D3348">
          <w:rPr>
            <w:noProof/>
            <w:webHidden/>
          </w:rPr>
          <w:instrText xml:space="preserve"> PAGEREF _Toc470245401 \h </w:instrText>
        </w:r>
        <w:r w:rsidR="008D3348">
          <w:rPr>
            <w:noProof/>
            <w:webHidden/>
          </w:rPr>
        </w:r>
        <w:r w:rsidR="008D3348">
          <w:rPr>
            <w:noProof/>
            <w:webHidden/>
          </w:rPr>
          <w:fldChar w:fldCharType="separate"/>
        </w:r>
        <w:r w:rsidR="008D3348">
          <w:rPr>
            <w:noProof/>
            <w:webHidden/>
          </w:rPr>
          <w:t>60</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02" w:history="1">
        <w:r w:rsidR="008D3348" w:rsidRPr="00557A24">
          <w:rPr>
            <w:rStyle w:val="Hyperlink"/>
            <w:noProof/>
          </w:rPr>
          <w:t>Tabel 5.14</w:t>
        </w:r>
        <w:r w:rsidR="008D3348" w:rsidRPr="00557A24">
          <w:rPr>
            <w:rStyle w:val="Hyperlink"/>
            <w:noProof/>
            <w:lang w:val="en-US"/>
          </w:rPr>
          <w:t xml:space="preserve"> Confusion matrix uji coba 11</w:t>
        </w:r>
        <w:r w:rsidR="008D3348">
          <w:rPr>
            <w:noProof/>
            <w:webHidden/>
          </w:rPr>
          <w:tab/>
        </w:r>
        <w:r w:rsidR="008D3348">
          <w:rPr>
            <w:noProof/>
            <w:webHidden/>
          </w:rPr>
          <w:fldChar w:fldCharType="begin"/>
        </w:r>
        <w:r w:rsidR="008D3348">
          <w:rPr>
            <w:noProof/>
            <w:webHidden/>
          </w:rPr>
          <w:instrText xml:space="preserve"> PAGEREF _Toc470245402 \h </w:instrText>
        </w:r>
        <w:r w:rsidR="008D3348">
          <w:rPr>
            <w:noProof/>
            <w:webHidden/>
          </w:rPr>
        </w:r>
        <w:r w:rsidR="008D3348">
          <w:rPr>
            <w:noProof/>
            <w:webHidden/>
          </w:rPr>
          <w:fldChar w:fldCharType="separate"/>
        </w:r>
        <w:r w:rsidR="008D3348">
          <w:rPr>
            <w:noProof/>
            <w:webHidden/>
          </w:rPr>
          <w:t>61</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03" w:history="1">
        <w:r w:rsidR="008D3348" w:rsidRPr="00557A24">
          <w:rPr>
            <w:rStyle w:val="Hyperlink"/>
            <w:noProof/>
          </w:rPr>
          <w:t>Tabel 5.15</w:t>
        </w:r>
        <w:r w:rsidR="008D3348" w:rsidRPr="00557A24">
          <w:rPr>
            <w:rStyle w:val="Hyperlink"/>
            <w:noProof/>
            <w:lang w:val="en-US"/>
          </w:rPr>
          <w:t xml:space="preserve"> Confusion matrix uji coba 12</w:t>
        </w:r>
        <w:r w:rsidR="008D3348">
          <w:rPr>
            <w:noProof/>
            <w:webHidden/>
          </w:rPr>
          <w:tab/>
        </w:r>
        <w:r w:rsidR="008D3348">
          <w:rPr>
            <w:noProof/>
            <w:webHidden/>
          </w:rPr>
          <w:fldChar w:fldCharType="begin"/>
        </w:r>
        <w:r w:rsidR="008D3348">
          <w:rPr>
            <w:noProof/>
            <w:webHidden/>
          </w:rPr>
          <w:instrText xml:space="preserve"> PAGEREF _Toc470245403 \h </w:instrText>
        </w:r>
        <w:r w:rsidR="008D3348">
          <w:rPr>
            <w:noProof/>
            <w:webHidden/>
          </w:rPr>
        </w:r>
        <w:r w:rsidR="008D3348">
          <w:rPr>
            <w:noProof/>
            <w:webHidden/>
          </w:rPr>
          <w:fldChar w:fldCharType="separate"/>
        </w:r>
        <w:r w:rsidR="008D3348">
          <w:rPr>
            <w:noProof/>
            <w:webHidden/>
          </w:rPr>
          <w:t>62</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04" w:history="1">
        <w:r w:rsidR="008D3348" w:rsidRPr="00557A24">
          <w:rPr>
            <w:rStyle w:val="Hyperlink"/>
            <w:noProof/>
          </w:rPr>
          <w:t>Tabel 5.16</w:t>
        </w:r>
        <w:r w:rsidR="008D3348" w:rsidRPr="00557A24">
          <w:rPr>
            <w:rStyle w:val="Hyperlink"/>
            <w:noProof/>
            <w:lang w:val="en-US"/>
          </w:rPr>
          <w:t xml:space="preserve"> Confusion matrix uji coba 13</w:t>
        </w:r>
        <w:r w:rsidR="008D3348">
          <w:rPr>
            <w:noProof/>
            <w:webHidden/>
          </w:rPr>
          <w:tab/>
        </w:r>
        <w:r w:rsidR="008D3348">
          <w:rPr>
            <w:noProof/>
            <w:webHidden/>
          </w:rPr>
          <w:fldChar w:fldCharType="begin"/>
        </w:r>
        <w:r w:rsidR="008D3348">
          <w:rPr>
            <w:noProof/>
            <w:webHidden/>
          </w:rPr>
          <w:instrText xml:space="preserve"> PAGEREF _Toc470245404 \h </w:instrText>
        </w:r>
        <w:r w:rsidR="008D3348">
          <w:rPr>
            <w:noProof/>
            <w:webHidden/>
          </w:rPr>
        </w:r>
        <w:r w:rsidR="008D3348">
          <w:rPr>
            <w:noProof/>
            <w:webHidden/>
          </w:rPr>
          <w:fldChar w:fldCharType="separate"/>
        </w:r>
        <w:r w:rsidR="008D3348">
          <w:rPr>
            <w:noProof/>
            <w:webHidden/>
          </w:rPr>
          <w:t>63</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05" w:history="1">
        <w:r w:rsidR="008D3348" w:rsidRPr="00557A24">
          <w:rPr>
            <w:rStyle w:val="Hyperlink"/>
            <w:noProof/>
          </w:rPr>
          <w:t>Tabel 5.17</w:t>
        </w:r>
        <w:r w:rsidR="008D3348" w:rsidRPr="00557A24">
          <w:rPr>
            <w:rStyle w:val="Hyperlink"/>
            <w:noProof/>
            <w:lang w:val="en-US"/>
          </w:rPr>
          <w:t xml:space="preserve"> Confusion matrix uji coba 14</w:t>
        </w:r>
        <w:r w:rsidR="008D3348">
          <w:rPr>
            <w:noProof/>
            <w:webHidden/>
          </w:rPr>
          <w:tab/>
        </w:r>
        <w:r w:rsidR="008D3348">
          <w:rPr>
            <w:noProof/>
            <w:webHidden/>
          </w:rPr>
          <w:fldChar w:fldCharType="begin"/>
        </w:r>
        <w:r w:rsidR="008D3348">
          <w:rPr>
            <w:noProof/>
            <w:webHidden/>
          </w:rPr>
          <w:instrText xml:space="preserve"> PAGEREF _Toc470245405 \h </w:instrText>
        </w:r>
        <w:r w:rsidR="008D3348">
          <w:rPr>
            <w:noProof/>
            <w:webHidden/>
          </w:rPr>
        </w:r>
        <w:r w:rsidR="008D3348">
          <w:rPr>
            <w:noProof/>
            <w:webHidden/>
          </w:rPr>
          <w:fldChar w:fldCharType="separate"/>
        </w:r>
        <w:r w:rsidR="008D3348">
          <w:rPr>
            <w:noProof/>
            <w:webHidden/>
          </w:rPr>
          <w:t>64</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06" w:history="1">
        <w:r w:rsidR="008D3348" w:rsidRPr="00557A24">
          <w:rPr>
            <w:rStyle w:val="Hyperlink"/>
            <w:noProof/>
          </w:rPr>
          <w:t>Tabel 5.18</w:t>
        </w:r>
        <w:r w:rsidR="008D3348" w:rsidRPr="00557A24">
          <w:rPr>
            <w:rStyle w:val="Hyperlink"/>
            <w:noProof/>
            <w:lang w:val="en-US"/>
          </w:rPr>
          <w:t xml:space="preserve"> Confusion matrix uji coba 15</w:t>
        </w:r>
        <w:r w:rsidR="008D3348">
          <w:rPr>
            <w:noProof/>
            <w:webHidden/>
          </w:rPr>
          <w:tab/>
        </w:r>
        <w:r w:rsidR="008D3348">
          <w:rPr>
            <w:noProof/>
            <w:webHidden/>
          </w:rPr>
          <w:fldChar w:fldCharType="begin"/>
        </w:r>
        <w:r w:rsidR="008D3348">
          <w:rPr>
            <w:noProof/>
            <w:webHidden/>
          </w:rPr>
          <w:instrText xml:space="preserve"> PAGEREF _Toc470245406 \h </w:instrText>
        </w:r>
        <w:r w:rsidR="008D3348">
          <w:rPr>
            <w:noProof/>
            <w:webHidden/>
          </w:rPr>
        </w:r>
        <w:r w:rsidR="008D3348">
          <w:rPr>
            <w:noProof/>
            <w:webHidden/>
          </w:rPr>
          <w:fldChar w:fldCharType="separate"/>
        </w:r>
        <w:r w:rsidR="008D3348">
          <w:rPr>
            <w:noProof/>
            <w:webHidden/>
          </w:rPr>
          <w:t>65</w:t>
        </w:r>
        <w:r w:rsidR="008D3348">
          <w:rPr>
            <w:noProof/>
            <w:webHidden/>
          </w:rPr>
          <w:fldChar w:fldCharType="end"/>
        </w:r>
      </w:hyperlink>
    </w:p>
    <w:p w:rsidR="007D06E1" w:rsidRPr="00442769" w:rsidRDefault="007D06E1" w:rsidP="007D06E1">
      <w:pPr>
        <w:pStyle w:val="biasaaja"/>
        <w:rPr>
          <w:lang w:eastAsia="zh-CN"/>
        </w:rPr>
      </w:pPr>
      <w:r w:rsidRPr="00442769">
        <w:rPr>
          <w:lang w:eastAsia="zh-CN"/>
        </w:rPr>
        <w:fldChar w:fldCharType="end"/>
      </w:r>
    </w:p>
    <w:p w:rsidR="007D06E1" w:rsidRPr="003157DE" w:rsidRDefault="007D06E1" w:rsidP="007D06E1">
      <w:pPr>
        <w:rPr>
          <w:lang w:eastAsia="zh-CN"/>
        </w:rPr>
      </w:pPr>
      <w:r w:rsidRPr="00442769">
        <w:rPr>
          <w:lang w:eastAsia="zh-CN"/>
        </w:rPr>
        <w:br w:type="page"/>
      </w:r>
    </w:p>
    <w:p w:rsidR="002F182A" w:rsidRPr="00551359" w:rsidRDefault="002F182A" w:rsidP="002F182A">
      <w:pPr>
        <w:jc w:val="center"/>
        <w:rPr>
          <w:rFonts w:eastAsia="Times New Roman"/>
          <w:b/>
          <w:i/>
          <w:lang w:val="it-IT" w:eastAsia="ja-JP"/>
        </w:rPr>
      </w:pPr>
      <w:r w:rsidRPr="00551359">
        <w:rPr>
          <w:rFonts w:eastAsia="Times New Roman"/>
          <w:b/>
          <w:i/>
          <w:lang w:val="it-IT" w:eastAsia="ja-JP"/>
        </w:rPr>
        <w:lastRenderedPageBreak/>
        <w:t>[Halaman ini sengaja dikosongkan]</w:t>
      </w:r>
    </w:p>
    <w:p w:rsidR="007D06E1" w:rsidRPr="003157DE" w:rsidRDefault="007D06E1" w:rsidP="007D06E1">
      <w:pPr>
        <w:pStyle w:val="biasaaja"/>
        <w:jc w:val="center"/>
        <w:rPr>
          <w:rStyle w:val="biasaajaChar"/>
          <w:i/>
          <w:lang w:val="id-ID"/>
        </w:rPr>
      </w:pPr>
      <w:r w:rsidRPr="003157DE">
        <w:rPr>
          <w:lang w:eastAsia="zh-CN"/>
        </w:rPr>
        <w:br w:type="page"/>
      </w:r>
    </w:p>
    <w:p w:rsidR="007D06E1" w:rsidRDefault="007D06E1" w:rsidP="007D06E1">
      <w:pPr>
        <w:pStyle w:val="Heading1"/>
        <w:numPr>
          <w:ilvl w:val="0"/>
          <w:numId w:val="0"/>
        </w:numPr>
      </w:pPr>
      <w:bookmarkStart w:id="31" w:name="_Toc371760987"/>
      <w:bookmarkStart w:id="32" w:name="_Toc371761130"/>
      <w:bookmarkStart w:id="33" w:name="_Toc377600071"/>
      <w:bookmarkStart w:id="34" w:name="_Toc470245281"/>
      <w:r w:rsidRPr="00DC20BB">
        <w:lastRenderedPageBreak/>
        <w:t>DAFTAR KODE SUMBER</w:t>
      </w:r>
      <w:bookmarkEnd w:id="31"/>
      <w:bookmarkEnd w:id="32"/>
      <w:bookmarkEnd w:id="33"/>
      <w:bookmarkEnd w:id="34"/>
    </w:p>
    <w:p w:rsidR="00C63512" w:rsidRPr="00C63512" w:rsidRDefault="00C63512" w:rsidP="00C63512"/>
    <w:p w:rsidR="008D3348" w:rsidRDefault="00C63512">
      <w:pPr>
        <w:pStyle w:val="TableofFigures"/>
        <w:tabs>
          <w:tab w:val="right" w:leader="dot" w:pos="5829"/>
        </w:tabs>
        <w:rPr>
          <w:rFonts w:asciiTheme="minorHAnsi" w:eastAsiaTheme="minorEastAsia" w:hAnsiTheme="minorHAnsi" w:cstheme="minorBidi"/>
          <w:noProof/>
          <w:lang w:val="en-US"/>
        </w:rPr>
      </w:pPr>
      <w:r>
        <w:fldChar w:fldCharType="begin"/>
      </w:r>
      <w:r>
        <w:instrText xml:space="preserve"> TOC \h \z \c "Pseudocode" </w:instrText>
      </w:r>
      <w:r>
        <w:fldChar w:fldCharType="separate"/>
      </w:r>
      <w:hyperlink w:anchor="_Toc470245407" w:history="1">
        <w:r w:rsidR="008D3348" w:rsidRPr="00AC468D">
          <w:rPr>
            <w:rStyle w:val="Hyperlink"/>
            <w:noProof/>
          </w:rPr>
          <w:t>Pseudocode 3.1</w:t>
        </w:r>
        <w:r w:rsidR="008D3348" w:rsidRPr="00AC468D">
          <w:rPr>
            <w:rStyle w:val="Hyperlink"/>
            <w:noProof/>
            <w:lang w:val="en-US"/>
          </w:rPr>
          <w:t xml:space="preserve"> Contoh Threshold Config</w:t>
        </w:r>
        <w:r w:rsidR="008D3348">
          <w:rPr>
            <w:noProof/>
            <w:webHidden/>
          </w:rPr>
          <w:tab/>
        </w:r>
        <w:r w:rsidR="008D3348">
          <w:rPr>
            <w:noProof/>
            <w:webHidden/>
          </w:rPr>
          <w:fldChar w:fldCharType="begin"/>
        </w:r>
        <w:r w:rsidR="008D3348">
          <w:rPr>
            <w:noProof/>
            <w:webHidden/>
          </w:rPr>
          <w:instrText xml:space="preserve"> PAGEREF _Toc470245407 \h </w:instrText>
        </w:r>
        <w:r w:rsidR="008D3348">
          <w:rPr>
            <w:noProof/>
            <w:webHidden/>
          </w:rPr>
        </w:r>
        <w:r w:rsidR="008D3348">
          <w:rPr>
            <w:noProof/>
            <w:webHidden/>
          </w:rPr>
          <w:fldChar w:fldCharType="separate"/>
        </w:r>
        <w:r w:rsidR="008D3348">
          <w:rPr>
            <w:noProof/>
            <w:webHidden/>
          </w:rPr>
          <w:t>19</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08" w:history="1">
        <w:r w:rsidR="008D3348" w:rsidRPr="00AC468D">
          <w:rPr>
            <w:rStyle w:val="Hyperlink"/>
            <w:noProof/>
          </w:rPr>
          <w:t>Pseudocode 4.1</w:t>
        </w:r>
        <w:r w:rsidR="008D3348" w:rsidRPr="00AC468D">
          <w:rPr>
            <w:rStyle w:val="Hyperlink"/>
            <w:noProof/>
            <w:lang w:val="en-US"/>
          </w:rPr>
          <w:t xml:space="preserve"> Kode Program Kelas Blok Container</w:t>
        </w:r>
        <w:r w:rsidR="008D3348">
          <w:rPr>
            <w:noProof/>
            <w:webHidden/>
          </w:rPr>
          <w:tab/>
        </w:r>
        <w:r w:rsidR="008D3348">
          <w:rPr>
            <w:noProof/>
            <w:webHidden/>
          </w:rPr>
          <w:fldChar w:fldCharType="begin"/>
        </w:r>
        <w:r w:rsidR="008D3348">
          <w:rPr>
            <w:noProof/>
            <w:webHidden/>
          </w:rPr>
          <w:instrText xml:space="preserve"> PAGEREF _Toc470245408 \h </w:instrText>
        </w:r>
        <w:r w:rsidR="008D3348">
          <w:rPr>
            <w:noProof/>
            <w:webHidden/>
          </w:rPr>
        </w:r>
        <w:r w:rsidR="008D3348">
          <w:rPr>
            <w:noProof/>
            <w:webHidden/>
          </w:rPr>
          <w:fldChar w:fldCharType="separate"/>
        </w:r>
        <w:r w:rsidR="008D3348">
          <w:rPr>
            <w:noProof/>
            <w:webHidden/>
          </w:rPr>
          <w:t>28</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09" w:history="1">
        <w:r w:rsidR="008D3348" w:rsidRPr="00AC468D">
          <w:rPr>
            <w:rStyle w:val="Hyperlink"/>
            <w:noProof/>
          </w:rPr>
          <w:t>Pseudocode 4.2</w:t>
        </w:r>
        <w:r w:rsidR="008D3348" w:rsidRPr="00AC468D">
          <w:rPr>
            <w:rStyle w:val="Hyperlink"/>
            <w:noProof/>
            <w:lang w:val="en-US"/>
          </w:rPr>
          <w:t xml:space="preserve"> Kode Program Inisialisasi File</w:t>
        </w:r>
        <w:r w:rsidR="008D3348">
          <w:rPr>
            <w:noProof/>
            <w:webHidden/>
          </w:rPr>
          <w:tab/>
        </w:r>
        <w:r w:rsidR="008D3348">
          <w:rPr>
            <w:noProof/>
            <w:webHidden/>
          </w:rPr>
          <w:fldChar w:fldCharType="begin"/>
        </w:r>
        <w:r w:rsidR="008D3348">
          <w:rPr>
            <w:noProof/>
            <w:webHidden/>
          </w:rPr>
          <w:instrText xml:space="preserve"> PAGEREF _Toc470245409 \h </w:instrText>
        </w:r>
        <w:r w:rsidR="008D3348">
          <w:rPr>
            <w:noProof/>
            <w:webHidden/>
          </w:rPr>
        </w:r>
        <w:r w:rsidR="008D3348">
          <w:rPr>
            <w:noProof/>
            <w:webHidden/>
          </w:rPr>
          <w:fldChar w:fldCharType="separate"/>
        </w:r>
        <w:r w:rsidR="008D3348">
          <w:rPr>
            <w:noProof/>
            <w:webHidden/>
          </w:rPr>
          <w:t>30</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10" w:history="1">
        <w:r w:rsidR="008D3348" w:rsidRPr="00AC468D">
          <w:rPr>
            <w:rStyle w:val="Hyperlink"/>
            <w:noProof/>
          </w:rPr>
          <w:t>Pseudocode 4.3</w:t>
        </w:r>
        <w:r w:rsidR="008D3348" w:rsidRPr="00AC468D">
          <w:rPr>
            <w:rStyle w:val="Hyperlink"/>
            <w:noProof/>
            <w:lang w:val="en-US"/>
          </w:rPr>
          <w:t xml:space="preserve"> Kode Program Inisialisasi Threshold</w:t>
        </w:r>
        <w:r w:rsidR="008D3348">
          <w:rPr>
            <w:noProof/>
            <w:webHidden/>
          </w:rPr>
          <w:tab/>
        </w:r>
        <w:r w:rsidR="008D3348">
          <w:rPr>
            <w:noProof/>
            <w:webHidden/>
          </w:rPr>
          <w:fldChar w:fldCharType="begin"/>
        </w:r>
        <w:r w:rsidR="008D3348">
          <w:rPr>
            <w:noProof/>
            <w:webHidden/>
          </w:rPr>
          <w:instrText xml:space="preserve"> PAGEREF _Toc470245410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11" w:history="1">
        <w:r w:rsidR="008D3348" w:rsidRPr="00AC468D">
          <w:rPr>
            <w:rStyle w:val="Hyperlink"/>
            <w:noProof/>
          </w:rPr>
          <w:t>Pseudocode 4.4</w:t>
        </w:r>
        <w:r w:rsidR="008D3348" w:rsidRPr="00AC468D">
          <w:rPr>
            <w:rStyle w:val="Hyperlink"/>
            <w:noProof/>
            <w:lang w:val="en-US"/>
          </w:rPr>
          <w:t xml:space="preserve"> Kode Program Overlapping block</w:t>
        </w:r>
        <w:r w:rsidR="008D3348">
          <w:rPr>
            <w:noProof/>
            <w:webHidden/>
          </w:rPr>
          <w:tab/>
        </w:r>
        <w:r w:rsidR="008D3348">
          <w:rPr>
            <w:noProof/>
            <w:webHidden/>
          </w:rPr>
          <w:fldChar w:fldCharType="begin"/>
        </w:r>
        <w:r w:rsidR="008D3348">
          <w:rPr>
            <w:noProof/>
            <w:webHidden/>
          </w:rPr>
          <w:instrText xml:space="preserve"> PAGEREF _Toc470245411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12" w:history="1">
        <w:r w:rsidR="008D3348" w:rsidRPr="00AC468D">
          <w:rPr>
            <w:rStyle w:val="Hyperlink"/>
            <w:noProof/>
          </w:rPr>
          <w:t>Pseudocode 4.5</w:t>
        </w:r>
        <w:r w:rsidR="008D3348" w:rsidRPr="00AC468D">
          <w:rPr>
            <w:rStyle w:val="Hyperlink"/>
            <w:noProof/>
            <w:lang w:val="en-US"/>
          </w:rPr>
          <w:t xml:space="preserve"> Kode Program Pengurutan Blok</w:t>
        </w:r>
        <w:r w:rsidR="008D3348">
          <w:rPr>
            <w:noProof/>
            <w:webHidden/>
          </w:rPr>
          <w:tab/>
        </w:r>
        <w:r w:rsidR="008D3348">
          <w:rPr>
            <w:noProof/>
            <w:webHidden/>
          </w:rPr>
          <w:fldChar w:fldCharType="begin"/>
        </w:r>
        <w:r w:rsidR="008D3348">
          <w:rPr>
            <w:noProof/>
            <w:webHidden/>
          </w:rPr>
          <w:instrText xml:space="preserve"> PAGEREF _Toc470245412 \h </w:instrText>
        </w:r>
        <w:r w:rsidR="008D3348">
          <w:rPr>
            <w:noProof/>
            <w:webHidden/>
          </w:rPr>
        </w:r>
        <w:r w:rsidR="008D3348">
          <w:rPr>
            <w:noProof/>
            <w:webHidden/>
          </w:rPr>
          <w:fldChar w:fldCharType="separate"/>
        </w:r>
        <w:r w:rsidR="008D3348">
          <w:rPr>
            <w:noProof/>
            <w:webHidden/>
          </w:rPr>
          <w:t>31</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13" w:history="1">
        <w:r w:rsidR="008D3348" w:rsidRPr="00AC468D">
          <w:rPr>
            <w:rStyle w:val="Hyperlink"/>
            <w:noProof/>
          </w:rPr>
          <w:t>Pseudocode 4.6</w:t>
        </w:r>
        <w:r w:rsidR="008D3348" w:rsidRPr="00AC468D">
          <w:rPr>
            <w:rStyle w:val="Hyperlink"/>
            <w:noProof/>
            <w:lang w:val="en-US"/>
          </w:rPr>
          <w:t xml:space="preserve"> Kode Program Pembuatan Grup</w:t>
        </w:r>
        <w:r w:rsidR="008D3348">
          <w:rPr>
            <w:noProof/>
            <w:webHidden/>
          </w:rPr>
          <w:tab/>
        </w:r>
        <w:r w:rsidR="008D3348">
          <w:rPr>
            <w:noProof/>
            <w:webHidden/>
          </w:rPr>
          <w:fldChar w:fldCharType="begin"/>
        </w:r>
        <w:r w:rsidR="008D3348">
          <w:rPr>
            <w:noProof/>
            <w:webHidden/>
          </w:rPr>
          <w:instrText xml:space="preserve"> PAGEREF _Toc470245413 \h </w:instrText>
        </w:r>
        <w:r w:rsidR="008D3348">
          <w:rPr>
            <w:noProof/>
            <w:webHidden/>
          </w:rPr>
        </w:r>
        <w:r w:rsidR="008D3348">
          <w:rPr>
            <w:noProof/>
            <w:webHidden/>
          </w:rPr>
          <w:fldChar w:fldCharType="separate"/>
        </w:r>
        <w:r w:rsidR="008D3348">
          <w:rPr>
            <w:noProof/>
            <w:webHidden/>
          </w:rPr>
          <w:t>32</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14" w:history="1">
        <w:r w:rsidR="008D3348" w:rsidRPr="00AC468D">
          <w:rPr>
            <w:rStyle w:val="Hyperlink"/>
            <w:noProof/>
          </w:rPr>
          <w:t>Pseudocode 4.7</w:t>
        </w:r>
        <w:r w:rsidR="008D3348" w:rsidRPr="00AC468D">
          <w:rPr>
            <w:rStyle w:val="Hyperlink"/>
            <w:noProof/>
            <w:lang w:val="en-US"/>
          </w:rPr>
          <w:t xml:space="preserve"> Kode Program Pembuatan Bucket</w:t>
        </w:r>
        <w:r w:rsidR="008D3348">
          <w:rPr>
            <w:noProof/>
            <w:webHidden/>
          </w:rPr>
          <w:tab/>
        </w:r>
        <w:r w:rsidR="008D3348">
          <w:rPr>
            <w:noProof/>
            <w:webHidden/>
          </w:rPr>
          <w:fldChar w:fldCharType="begin"/>
        </w:r>
        <w:r w:rsidR="008D3348">
          <w:rPr>
            <w:noProof/>
            <w:webHidden/>
          </w:rPr>
          <w:instrText xml:space="preserve"> PAGEREF _Toc470245414 \h </w:instrText>
        </w:r>
        <w:r w:rsidR="008D3348">
          <w:rPr>
            <w:noProof/>
            <w:webHidden/>
          </w:rPr>
        </w:r>
        <w:r w:rsidR="008D3348">
          <w:rPr>
            <w:noProof/>
            <w:webHidden/>
          </w:rPr>
          <w:fldChar w:fldCharType="separate"/>
        </w:r>
        <w:r w:rsidR="008D3348">
          <w:rPr>
            <w:noProof/>
            <w:webHidden/>
          </w:rPr>
          <w:t>33</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15" w:history="1">
        <w:r w:rsidR="008D3348" w:rsidRPr="00AC468D">
          <w:rPr>
            <w:rStyle w:val="Hyperlink"/>
            <w:noProof/>
          </w:rPr>
          <w:t>Pseudocode 4.8</w:t>
        </w:r>
        <w:r w:rsidR="008D3348" w:rsidRPr="00AC468D">
          <w:rPr>
            <w:rStyle w:val="Hyperlink"/>
            <w:noProof/>
            <w:lang w:val="en-US"/>
          </w:rPr>
          <w:t xml:space="preserve"> Kode Program Perhitungan Statistik</w:t>
        </w:r>
        <w:r w:rsidR="008D3348">
          <w:rPr>
            <w:noProof/>
            <w:webHidden/>
          </w:rPr>
          <w:tab/>
        </w:r>
        <w:r w:rsidR="008D3348">
          <w:rPr>
            <w:noProof/>
            <w:webHidden/>
          </w:rPr>
          <w:fldChar w:fldCharType="begin"/>
        </w:r>
        <w:r w:rsidR="008D3348">
          <w:rPr>
            <w:noProof/>
            <w:webHidden/>
          </w:rPr>
          <w:instrText xml:space="preserve"> PAGEREF _Toc470245415 \h </w:instrText>
        </w:r>
        <w:r w:rsidR="008D3348">
          <w:rPr>
            <w:noProof/>
            <w:webHidden/>
          </w:rPr>
        </w:r>
        <w:r w:rsidR="008D3348">
          <w:rPr>
            <w:noProof/>
            <w:webHidden/>
          </w:rPr>
          <w:fldChar w:fldCharType="separate"/>
        </w:r>
        <w:r w:rsidR="008D3348">
          <w:rPr>
            <w:noProof/>
            <w:webHidden/>
          </w:rPr>
          <w:t>34</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16" w:history="1">
        <w:r w:rsidR="008D3348" w:rsidRPr="00AC468D">
          <w:rPr>
            <w:rStyle w:val="Hyperlink"/>
            <w:noProof/>
          </w:rPr>
          <w:t>Pseudocode 4.9</w:t>
        </w:r>
        <w:r w:rsidR="008D3348" w:rsidRPr="00AC468D">
          <w:rPr>
            <w:rStyle w:val="Hyperlink"/>
            <w:noProof/>
            <w:lang w:val="en-US"/>
          </w:rPr>
          <w:t xml:space="preserve"> Kode Program Pengecekan Overlap</w:t>
        </w:r>
        <w:r w:rsidR="008D3348">
          <w:rPr>
            <w:noProof/>
            <w:webHidden/>
          </w:rPr>
          <w:tab/>
        </w:r>
        <w:r w:rsidR="008D3348">
          <w:rPr>
            <w:noProof/>
            <w:webHidden/>
          </w:rPr>
          <w:fldChar w:fldCharType="begin"/>
        </w:r>
        <w:r w:rsidR="008D3348">
          <w:rPr>
            <w:noProof/>
            <w:webHidden/>
          </w:rPr>
          <w:instrText xml:space="preserve"> PAGEREF _Toc470245416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17" w:history="1">
        <w:r w:rsidR="008D3348" w:rsidRPr="00AC468D">
          <w:rPr>
            <w:rStyle w:val="Hyperlink"/>
            <w:noProof/>
          </w:rPr>
          <w:t>Pseudocode 4.10</w:t>
        </w:r>
        <w:r w:rsidR="008D3348" w:rsidRPr="00AC468D">
          <w:rPr>
            <w:rStyle w:val="Hyperlink"/>
            <w:noProof/>
            <w:lang w:val="en-US"/>
          </w:rPr>
          <w:t xml:space="preserve"> Kode Program Pengekan Connection</w:t>
        </w:r>
        <w:r w:rsidR="008D3348">
          <w:rPr>
            <w:noProof/>
            <w:webHidden/>
          </w:rPr>
          <w:tab/>
        </w:r>
        <w:r w:rsidR="008D3348">
          <w:rPr>
            <w:noProof/>
            <w:webHidden/>
          </w:rPr>
          <w:fldChar w:fldCharType="begin"/>
        </w:r>
        <w:r w:rsidR="008D3348">
          <w:rPr>
            <w:noProof/>
            <w:webHidden/>
          </w:rPr>
          <w:instrText xml:space="preserve"> PAGEREF _Toc470245417 \h </w:instrText>
        </w:r>
        <w:r w:rsidR="008D3348">
          <w:rPr>
            <w:noProof/>
            <w:webHidden/>
          </w:rPr>
        </w:r>
        <w:r w:rsidR="008D3348">
          <w:rPr>
            <w:noProof/>
            <w:webHidden/>
          </w:rPr>
          <w:fldChar w:fldCharType="separate"/>
        </w:r>
        <w:r w:rsidR="008D3348">
          <w:rPr>
            <w:noProof/>
            <w:webHidden/>
          </w:rPr>
          <w:t>35</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18" w:history="1">
        <w:r w:rsidR="008D3348" w:rsidRPr="00AC468D">
          <w:rPr>
            <w:rStyle w:val="Hyperlink"/>
            <w:noProof/>
          </w:rPr>
          <w:t>Pseudocode 4.11</w:t>
        </w:r>
        <w:r w:rsidR="008D3348" w:rsidRPr="00AC468D">
          <w:rPr>
            <w:rStyle w:val="Hyperlink"/>
            <w:noProof/>
            <w:lang w:val="en-US"/>
          </w:rPr>
          <w:t xml:space="preserve"> Kode Program Memproses Setiap Bucket</w:t>
        </w:r>
        <w:r w:rsidR="008D3348">
          <w:rPr>
            <w:noProof/>
            <w:webHidden/>
          </w:rPr>
          <w:tab/>
        </w:r>
        <w:r w:rsidR="008D3348">
          <w:rPr>
            <w:noProof/>
            <w:webHidden/>
          </w:rPr>
          <w:fldChar w:fldCharType="begin"/>
        </w:r>
        <w:r w:rsidR="008D3348">
          <w:rPr>
            <w:noProof/>
            <w:webHidden/>
          </w:rPr>
          <w:instrText xml:space="preserve"> PAGEREF _Toc470245418 \h </w:instrText>
        </w:r>
        <w:r w:rsidR="008D3348">
          <w:rPr>
            <w:noProof/>
            <w:webHidden/>
          </w:rPr>
        </w:r>
        <w:r w:rsidR="008D3348">
          <w:rPr>
            <w:noProof/>
            <w:webHidden/>
          </w:rPr>
          <w:fldChar w:fldCharType="separate"/>
        </w:r>
        <w:r w:rsidR="008D3348">
          <w:rPr>
            <w:noProof/>
            <w:webHidden/>
          </w:rPr>
          <w:t>37</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19" w:history="1">
        <w:r w:rsidR="008D3348" w:rsidRPr="00AC468D">
          <w:rPr>
            <w:rStyle w:val="Hyperlink"/>
            <w:noProof/>
          </w:rPr>
          <w:t>Pseudocode 4.12</w:t>
        </w:r>
        <w:r w:rsidR="008D3348" w:rsidRPr="00AC468D">
          <w:rPr>
            <w:rStyle w:val="Hyperlink"/>
            <w:noProof/>
            <w:lang w:val="en-US"/>
          </w:rPr>
          <w:t xml:space="preserve"> Kode Program Membangun Gambar Copy-Move</w:t>
        </w:r>
        <w:r w:rsidR="008D3348">
          <w:rPr>
            <w:noProof/>
            <w:webHidden/>
          </w:rPr>
          <w:tab/>
        </w:r>
        <w:r w:rsidR="008D3348">
          <w:rPr>
            <w:noProof/>
            <w:webHidden/>
          </w:rPr>
          <w:fldChar w:fldCharType="begin"/>
        </w:r>
        <w:r w:rsidR="008D3348">
          <w:rPr>
            <w:noProof/>
            <w:webHidden/>
          </w:rPr>
          <w:instrText xml:space="preserve"> PAGEREF _Toc470245419 \h </w:instrText>
        </w:r>
        <w:r w:rsidR="008D3348">
          <w:rPr>
            <w:noProof/>
            <w:webHidden/>
          </w:rPr>
        </w:r>
        <w:r w:rsidR="008D3348">
          <w:rPr>
            <w:noProof/>
            <w:webHidden/>
          </w:rPr>
          <w:fldChar w:fldCharType="separate"/>
        </w:r>
        <w:r w:rsidR="008D3348">
          <w:rPr>
            <w:noProof/>
            <w:webHidden/>
          </w:rPr>
          <w:t>38</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20" w:history="1">
        <w:r w:rsidR="008D3348" w:rsidRPr="00AC468D">
          <w:rPr>
            <w:rStyle w:val="Hyperlink"/>
            <w:noProof/>
          </w:rPr>
          <w:t>Pseudocode 4.13</w:t>
        </w:r>
        <w:r w:rsidR="008D3348" w:rsidRPr="00AC468D">
          <w:rPr>
            <w:rStyle w:val="Hyperlink"/>
            <w:noProof/>
            <w:lang w:val="en-US"/>
          </w:rPr>
          <w:t xml:space="preserve"> Kode Program Membuat Gambar Mask</w:t>
        </w:r>
        <w:r w:rsidR="008D3348">
          <w:rPr>
            <w:noProof/>
            <w:webHidden/>
          </w:rPr>
          <w:tab/>
        </w:r>
        <w:r w:rsidR="008D3348">
          <w:rPr>
            <w:noProof/>
            <w:webHidden/>
          </w:rPr>
          <w:fldChar w:fldCharType="begin"/>
        </w:r>
        <w:r w:rsidR="008D3348">
          <w:rPr>
            <w:noProof/>
            <w:webHidden/>
          </w:rPr>
          <w:instrText xml:space="preserve"> PAGEREF _Toc470245420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21" w:history="1">
        <w:r w:rsidR="008D3348" w:rsidRPr="00AC468D">
          <w:rPr>
            <w:rStyle w:val="Hyperlink"/>
            <w:noProof/>
          </w:rPr>
          <w:t>Pseudocode 4.14</w:t>
        </w:r>
        <w:r w:rsidR="008D3348" w:rsidRPr="00AC468D">
          <w:rPr>
            <w:rStyle w:val="Hyperlink"/>
            <w:noProof/>
            <w:lang w:val="en-US"/>
          </w:rPr>
          <w:t xml:space="preserve"> Kode Program Menempelkan Mask Ke Gambar</w:t>
        </w:r>
        <w:r w:rsidR="008D3348">
          <w:rPr>
            <w:noProof/>
            <w:webHidden/>
          </w:rPr>
          <w:tab/>
        </w:r>
        <w:r w:rsidR="008D3348">
          <w:rPr>
            <w:noProof/>
            <w:webHidden/>
          </w:rPr>
          <w:fldChar w:fldCharType="begin"/>
        </w:r>
        <w:r w:rsidR="008D3348">
          <w:rPr>
            <w:noProof/>
            <w:webHidden/>
          </w:rPr>
          <w:instrText xml:space="preserve"> PAGEREF _Toc470245421 \h </w:instrText>
        </w:r>
        <w:r w:rsidR="008D3348">
          <w:rPr>
            <w:noProof/>
            <w:webHidden/>
          </w:rPr>
        </w:r>
        <w:r w:rsidR="008D3348">
          <w:rPr>
            <w:noProof/>
            <w:webHidden/>
          </w:rPr>
          <w:fldChar w:fldCharType="separate"/>
        </w:r>
        <w:r w:rsidR="008D3348">
          <w:rPr>
            <w:noProof/>
            <w:webHidden/>
          </w:rPr>
          <w:t>39</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22" w:history="1">
        <w:r w:rsidR="008D3348" w:rsidRPr="00AC468D">
          <w:rPr>
            <w:rStyle w:val="Hyperlink"/>
            <w:noProof/>
          </w:rPr>
          <w:t>Pseudocode 4.15</w:t>
        </w:r>
        <w:r w:rsidR="008D3348" w:rsidRPr="00AC468D">
          <w:rPr>
            <w:rStyle w:val="Hyperlink"/>
            <w:noProof/>
            <w:lang w:val="en-US"/>
          </w:rPr>
          <w:t xml:space="preserve"> Kode Program Membuat Edge Pada Gambar</w:t>
        </w:r>
        <w:r w:rsidR="008D3348">
          <w:rPr>
            <w:noProof/>
            <w:webHidden/>
          </w:rPr>
          <w:tab/>
        </w:r>
        <w:r w:rsidR="008D3348">
          <w:rPr>
            <w:noProof/>
            <w:webHidden/>
          </w:rPr>
          <w:fldChar w:fldCharType="begin"/>
        </w:r>
        <w:r w:rsidR="008D3348">
          <w:rPr>
            <w:noProof/>
            <w:webHidden/>
          </w:rPr>
          <w:instrText xml:space="preserve"> PAGEREF _Toc470245422 \h </w:instrText>
        </w:r>
        <w:r w:rsidR="008D3348">
          <w:rPr>
            <w:noProof/>
            <w:webHidden/>
          </w:rPr>
        </w:r>
        <w:r w:rsidR="008D3348">
          <w:rPr>
            <w:noProof/>
            <w:webHidden/>
          </w:rPr>
          <w:fldChar w:fldCharType="separate"/>
        </w:r>
        <w:r w:rsidR="008D3348">
          <w:rPr>
            <w:noProof/>
            <w:webHidden/>
          </w:rPr>
          <w:t>40</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23" w:history="1">
        <w:r w:rsidR="008D3348" w:rsidRPr="00AC468D">
          <w:rPr>
            <w:rStyle w:val="Hyperlink"/>
            <w:noProof/>
          </w:rPr>
          <w:t>Pseudocode 4.16</w:t>
        </w:r>
        <w:r w:rsidR="008D3348" w:rsidRPr="00AC468D">
          <w:rPr>
            <w:rStyle w:val="Hyperlink"/>
            <w:noProof/>
            <w:lang w:val="en-US"/>
          </w:rPr>
          <w:t xml:space="preserve"> Kode Program Menghitung Mean Squared Error</w:t>
        </w:r>
        <w:r w:rsidR="008D3348">
          <w:rPr>
            <w:noProof/>
            <w:webHidden/>
          </w:rPr>
          <w:tab/>
        </w:r>
        <w:r w:rsidR="008D3348">
          <w:rPr>
            <w:noProof/>
            <w:webHidden/>
          </w:rPr>
          <w:fldChar w:fldCharType="begin"/>
        </w:r>
        <w:r w:rsidR="008D3348">
          <w:rPr>
            <w:noProof/>
            <w:webHidden/>
          </w:rPr>
          <w:instrText xml:space="preserve"> PAGEREF _Toc470245423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24" w:history="1">
        <w:r w:rsidR="008D3348" w:rsidRPr="00AC468D">
          <w:rPr>
            <w:rStyle w:val="Hyperlink"/>
            <w:noProof/>
          </w:rPr>
          <w:t>Pseudocode 4.17</w:t>
        </w:r>
        <w:r w:rsidR="008D3348" w:rsidRPr="00AC468D">
          <w:rPr>
            <w:rStyle w:val="Hyperlink"/>
            <w:noProof/>
            <w:lang w:val="en-US"/>
          </w:rPr>
          <w:t xml:space="preserve"> Kode Program Menghitung Kemiripan</w:t>
        </w:r>
        <w:r w:rsidR="008D3348">
          <w:rPr>
            <w:noProof/>
            <w:webHidden/>
          </w:rPr>
          <w:tab/>
        </w:r>
        <w:r w:rsidR="008D3348">
          <w:rPr>
            <w:noProof/>
            <w:webHidden/>
          </w:rPr>
          <w:fldChar w:fldCharType="begin"/>
        </w:r>
        <w:r w:rsidR="008D3348">
          <w:rPr>
            <w:noProof/>
            <w:webHidden/>
          </w:rPr>
          <w:instrText xml:space="preserve"> PAGEREF _Toc470245424 \h </w:instrText>
        </w:r>
        <w:r w:rsidR="008D3348">
          <w:rPr>
            <w:noProof/>
            <w:webHidden/>
          </w:rPr>
        </w:r>
        <w:r w:rsidR="008D3348">
          <w:rPr>
            <w:noProof/>
            <w:webHidden/>
          </w:rPr>
          <w:fldChar w:fldCharType="separate"/>
        </w:r>
        <w:r w:rsidR="008D3348">
          <w:rPr>
            <w:noProof/>
            <w:webHidden/>
          </w:rPr>
          <w:t>41</w:t>
        </w:r>
        <w:r w:rsidR="008D3348">
          <w:rPr>
            <w:noProof/>
            <w:webHidden/>
          </w:rPr>
          <w:fldChar w:fldCharType="end"/>
        </w:r>
      </w:hyperlink>
    </w:p>
    <w:p w:rsidR="008D3348" w:rsidRDefault="005E6F59">
      <w:pPr>
        <w:pStyle w:val="TableofFigures"/>
        <w:tabs>
          <w:tab w:val="right" w:leader="dot" w:pos="5829"/>
        </w:tabs>
        <w:rPr>
          <w:rFonts w:asciiTheme="minorHAnsi" w:eastAsiaTheme="minorEastAsia" w:hAnsiTheme="minorHAnsi" w:cstheme="minorBidi"/>
          <w:noProof/>
          <w:lang w:val="en-US"/>
        </w:rPr>
      </w:pPr>
      <w:hyperlink w:anchor="_Toc470245425" w:history="1">
        <w:r w:rsidR="008D3348" w:rsidRPr="00AC468D">
          <w:rPr>
            <w:rStyle w:val="Hyperlink"/>
            <w:noProof/>
          </w:rPr>
          <w:t>Pseudocode 4.18</w:t>
        </w:r>
        <w:r w:rsidR="008D3348" w:rsidRPr="00AC468D">
          <w:rPr>
            <w:rStyle w:val="Hyperlink"/>
            <w:noProof/>
            <w:lang w:val="en-US"/>
          </w:rPr>
          <w:t xml:space="preserve"> Kode Program Menjalankan Deteksi</w:t>
        </w:r>
        <w:r w:rsidR="008D3348">
          <w:rPr>
            <w:noProof/>
            <w:webHidden/>
          </w:rPr>
          <w:tab/>
        </w:r>
        <w:r w:rsidR="008D3348">
          <w:rPr>
            <w:noProof/>
            <w:webHidden/>
          </w:rPr>
          <w:fldChar w:fldCharType="begin"/>
        </w:r>
        <w:r w:rsidR="008D3348">
          <w:rPr>
            <w:noProof/>
            <w:webHidden/>
          </w:rPr>
          <w:instrText xml:space="preserve"> PAGEREF _Toc470245425 \h </w:instrText>
        </w:r>
        <w:r w:rsidR="008D3348">
          <w:rPr>
            <w:noProof/>
            <w:webHidden/>
          </w:rPr>
        </w:r>
        <w:r w:rsidR="008D3348">
          <w:rPr>
            <w:noProof/>
            <w:webHidden/>
          </w:rPr>
          <w:fldChar w:fldCharType="separate"/>
        </w:r>
        <w:r w:rsidR="008D3348">
          <w:rPr>
            <w:noProof/>
            <w:webHidden/>
          </w:rPr>
          <w:t>43</w:t>
        </w:r>
        <w:r w:rsidR="008D3348">
          <w:rPr>
            <w:noProof/>
            <w:webHidden/>
          </w:rPr>
          <w:fldChar w:fldCharType="end"/>
        </w:r>
      </w:hyperlink>
    </w:p>
    <w:p w:rsidR="00C63512" w:rsidRPr="00C63512" w:rsidRDefault="00C63512" w:rsidP="00C63512">
      <w:r>
        <w:fldChar w:fldCharType="end"/>
      </w:r>
    </w:p>
    <w:p w:rsidR="00BD3B13" w:rsidRDefault="00BD3B13" w:rsidP="007D06E1">
      <w:pPr>
        <w:jc w:val="both"/>
        <w:rPr>
          <w:rFonts w:eastAsia="SimSun"/>
          <w:lang w:eastAsia="zh-CN"/>
        </w:rPr>
      </w:pPr>
    </w:p>
    <w:p w:rsidR="00BD3B13" w:rsidRDefault="00BD3B13" w:rsidP="007D06E1">
      <w:pPr>
        <w:jc w:val="both"/>
        <w:rPr>
          <w:rFonts w:eastAsia="SimSun"/>
          <w:lang w:eastAsia="zh-CN"/>
        </w:rPr>
      </w:pPr>
    </w:p>
    <w:p w:rsidR="00BD3B13" w:rsidRPr="00BD3B13" w:rsidRDefault="00BD3B13" w:rsidP="007D06E1">
      <w:pPr>
        <w:jc w:val="both"/>
        <w:rPr>
          <w:rFonts w:eastAsia="SimSun"/>
          <w:lang w:eastAsia="zh-CN"/>
        </w:rPr>
        <w:sectPr w:rsidR="00BD3B13" w:rsidRPr="00BD3B13" w:rsidSect="00B16EC8">
          <w:headerReference w:type="even" r:id="rId22"/>
          <w:headerReference w:type="default" r:id="rId23"/>
          <w:footerReference w:type="even" r:id="rId24"/>
          <w:footerReference w:type="default" r:id="rId25"/>
          <w:pgSz w:w="8391" w:h="11907" w:code="11"/>
          <w:pgMar w:top="1418" w:right="1134" w:bottom="1418" w:left="1418" w:header="720" w:footer="720" w:gutter="0"/>
          <w:pgNumType w:fmt="lowerRoman" w:start="1"/>
          <w:cols w:space="720"/>
          <w:titlePg/>
          <w:docGrid w:linePitch="360"/>
        </w:sectPr>
      </w:pPr>
    </w:p>
    <w:p w:rsidR="007D06E1" w:rsidRPr="00852480" w:rsidRDefault="007D06E1" w:rsidP="007D06E1">
      <w:pPr>
        <w:sectPr w:rsidR="007D06E1" w:rsidRPr="00852480" w:rsidSect="007D06E1">
          <w:headerReference w:type="default" r:id="rId26"/>
          <w:footerReference w:type="default" r:id="rId27"/>
          <w:type w:val="continuous"/>
          <w:pgSz w:w="8391" w:h="11907" w:code="11"/>
          <w:pgMar w:top="1418" w:right="1134" w:bottom="1418" w:left="1418" w:header="720" w:footer="720" w:gutter="0"/>
          <w:cols w:space="720"/>
          <w:docGrid w:linePitch="360"/>
        </w:sectPr>
      </w:pPr>
      <w:bookmarkStart w:id="35" w:name="_Toc351580341"/>
      <w:bookmarkStart w:id="36" w:name="_Toc358965451"/>
      <w:bookmarkStart w:id="37" w:name="_Toc365962972"/>
      <w:bookmarkStart w:id="38" w:name="_Toc371147977"/>
      <w:bookmarkStart w:id="39" w:name="_Toc371760798"/>
      <w:bookmarkStart w:id="40" w:name="_Toc371760988"/>
      <w:bookmarkStart w:id="41" w:name="_Toc371761131"/>
    </w:p>
    <w:p w:rsidR="007D06E1" w:rsidRPr="003157DE" w:rsidRDefault="007D06E1" w:rsidP="00AA114D">
      <w:pPr>
        <w:pStyle w:val="Heading1"/>
        <w:numPr>
          <w:ilvl w:val="0"/>
          <w:numId w:val="8"/>
        </w:numPr>
        <w:spacing w:before="60" w:after="240"/>
        <w:ind w:left="0" w:hanging="709"/>
      </w:pPr>
      <w:bookmarkStart w:id="42" w:name="_Toc406706480"/>
      <w:bookmarkStart w:id="43" w:name="_Toc470245282"/>
      <w:bookmarkEnd w:id="35"/>
      <w:bookmarkEnd w:id="36"/>
      <w:bookmarkEnd w:id="37"/>
      <w:bookmarkEnd w:id="38"/>
      <w:bookmarkEnd w:id="39"/>
      <w:bookmarkEnd w:id="40"/>
      <w:bookmarkEnd w:id="41"/>
      <w:r w:rsidRPr="003157DE">
        <w:lastRenderedPageBreak/>
        <w:t>BAB I</w:t>
      </w:r>
      <w:bookmarkStart w:id="44" w:name="_Toc263602515"/>
      <w:bookmarkStart w:id="45" w:name="_Toc297322779"/>
      <w:r w:rsidRPr="003157DE">
        <w:t xml:space="preserve"> </w:t>
      </w:r>
      <w:r w:rsidRPr="003157DE">
        <w:br/>
        <w:t>PENDAHULUAN</w:t>
      </w:r>
      <w:bookmarkEnd w:id="42"/>
      <w:bookmarkEnd w:id="43"/>
      <w:bookmarkEnd w:id="44"/>
      <w:bookmarkEnd w:id="45"/>
    </w:p>
    <w:p w:rsidR="007D06E1" w:rsidRPr="003157DE" w:rsidRDefault="007D06E1" w:rsidP="007D06E1">
      <w:pPr>
        <w:pStyle w:val="Heading2"/>
        <w:spacing w:before="200"/>
        <w:ind w:left="709" w:hanging="709"/>
        <w:jc w:val="both"/>
      </w:pPr>
      <w:bookmarkStart w:id="46" w:name="_Toc358965453"/>
      <w:bookmarkStart w:id="47" w:name="_Toc365962974"/>
      <w:bookmarkStart w:id="48" w:name="_Toc371760990"/>
      <w:bookmarkStart w:id="49" w:name="_Toc371761133"/>
      <w:bookmarkStart w:id="50" w:name="_Toc377600073"/>
      <w:bookmarkStart w:id="51" w:name="_Toc470245283"/>
      <w:r w:rsidRPr="003157DE">
        <w:t>Latar Belakang</w:t>
      </w:r>
      <w:bookmarkEnd w:id="46"/>
      <w:bookmarkEnd w:id="47"/>
      <w:bookmarkEnd w:id="48"/>
      <w:bookmarkEnd w:id="49"/>
      <w:bookmarkEnd w:id="50"/>
      <w:bookmarkEnd w:id="51"/>
    </w:p>
    <w:p w:rsidR="007D06E1" w:rsidRPr="00852480" w:rsidRDefault="007D06E1" w:rsidP="007D06E1"/>
    <w:p w:rsidR="008D7FD8" w:rsidRPr="0088024C" w:rsidRDefault="00464D9F" w:rsidP="007D06E1">
      <w:pPr>
        <w:ind w:firstLine="709"/>
        <w:jc w:val="both"/>
      </w:pPr>
      <w:bookmarkStart w:id="52" w:name="_Toc358965456"/>
      <w:bookmarkStart w:id="53" w:name="_Toc365962977"/>
      <w:bookmarkStart w:id="54" w:name="_Toc371760993"/>
      <w:bookmarkStart w:id="55" w:name="_Toc371761136"/>
      <w:bookmarkStart w:id="56" w:name="_Toc377600076"/>
      <w:bookmarkStart w:id="57" w:name="_Toc358965454"/>
      <w:bookmarkStart w:id="58" w:name="_Toc365962975"/>
      <w:bookmarkStart w:id="59" w:name="_Toc371760991"/>
      <w:bookmarkStart w:id="60" w:name="_Toc371761134"/>
      <w:bookmarkStart w:id="61" w:name="_Toc377600074"/>
      <w:r>
        <w:t>Vehicular Ad-hoc Network (VANET) merupakan salah satu teknologi yang saat ini banyak dikembangkan di berbagai negara</w:t>
      </w:r>
      <w:r w:rsidR="0007133C">
        <w:rPr>
          <w:lang w:val="en-US"/>
        </w:rPr>
        <w:t>.</w:t>
      </w:r>
      <w:r w:rsidR="00B43BFB">
        <w:t xml:space="preserve"> Terdapat beberapa area riset dalam teknologi VANET, </w:t>
      </w:r>
      <w:r w:rsidR="00075223">
        <w:t xml:space="preserve">diantaranya adalah </w:t>
      </w:r>
      <w:r w:rsidR="00075223" w:rsidRPr="00075223">
        <w:rPr>
          <w:i/>
        </w:rPr>
        <w:t>routing protocol</w:t>
      </w:r>
      <w:r w:rsidR="00075223">
        <w:t xml:space="preserve"> dan sekuritas.</w:t>
      </w:r>
      <w:r w:rsidR="00C40141">
        <w:t xml:space="preserve"> Fokus pada </w:t>
      </w:r>
      <w:r w:rsidR="00C40141" w:rsidRPr="00C40141">
        <w:rPr>
          <w:i/>
        </w:rPr>
        <w:t>routing protocol</w:t>
      </w:r>
      <w:r w:rsidR="00C40141">
        <w:t xml:space="preserve"> adalah untuk memenuhi</w:t>
      </w:r>
      <w:r w:rsidR="0088024C">
        <w:t xml:space="preserve"> kebutuhan mengenai pen</w:t>
      </w:r>
      <w:r w:rsidR="00C40141">
        <w:t xml:space="preserve">entuan rute dari </w:t>
      </w:r>
      <w:r w:rsidR="00C40141" w:rsidRPr="00C40141">
        <w:rPr>
          <w:i/>
        </w:rPr>
        <w:t>source node</w:t>
      </w:r>
      <w:r w:rsidR="00C40141">
        <w:t xml:space="preserve"> ke </w:t>
      </w:r>
      <w:r w:rsidR="00C40141" w:rsidRPr="00C40141">
        <w:rPr>
          <w:i/>
        </w:rPr>
        <w:t>destination node</w:t>
      </w:r>
      <w:r w:rsidR="0088024C">
        <w:rPr>
          <w:i/>
        </w:rPr>
        <w:t xml:space="preserve"> </w:t>
      </w:r>
      <w:r w:rsidR="0088024C">
        <w:t>dengan jangka waktu sesingkat mungkin dan akurasi rute yang optimal, sedangkan sekuritas berfokus pada ketercapaian dan autentikasi paket dalam pertukaran paket.</w:t>
      </w:r>
      <w:r w:rsidR="005359EE">
        <w:t xml:space="preserve"> Skenario serangan yang memungkinkan terjadi pada jaringan VANET adalah </w:t>
      </w:r>
      <w:r w:rsidR="005359EE" w:rsidRPr="005359EE">
        <w:rPr>
          <w:i/>
        </w:rPr>
        <w:t>Blackhole</w:t>
      </w:r>
      <w:r w:rsidR="005359EE">
        <w:t xml:space="preserve"> dan </w:t>
      </w:r>
      <w:r w:rsidR="005359EE" w:rsidRPr="005359EE">
        <w:rPr>
          <w:i/>
        </w:rPr>
        <w:t>Wormhole attack</w:t>
      </w:r>
      <w:r w:rsidR="005359EE">
        <w:rPr>
          <w:i/>
        </w:rPr>
        <w:t>.</w:t>
      </w:r>
    </w:p>
    <w:p w:rsidR="0007133C" w:rsidRPr="00B605BE" w:rsidRDefault="009F4478" w:rsidP="007D06E1">
      <w:pPr>
        <w:ind w:firstLine="709"/>
        <w:jc w:val="both"/>
        <w:rPr>
          <w:lang w:val="en-US"/>
        </w:rPr>
      </w:pPr>
      <w:r>
        <w:rPr>
          <w:i/>
        </w:rPr>
        <w:t xml:space="preserve">Blackhole attack </w:t>
      </w:r>
      <w:r w:rsidRPr="009F4478">
        <w:t>merupakan</w:t>
      </w:r>
      <w:r>
        <w:t xml:space="preserve"> serangan dimana </w:t>
      </w:r>
      <w:r w:rsidRPr="003A6D82">
        <w:rPr>
          <w:i/>
        </w:rPr>
        <w:t>malicious node</w:t>
      </w:r>
      <w:r>
        <w:t xml:space="preserve"> selalu melakukan </w:t>
      </w:r>
      <w:r w:rsidRPr="008F3A42">
        <w:rPr>
          <w:i/>
        </w:rPr>
        <w:t>drop</w:t>
      </w:r>
      <w:r>
        <w:t xml:space="preserve"> pada paket yang diterimanya dan membalas pada </w:t>
      </w:r>
      <w:r w:rsidRPr="009F4478">
        <w:rPr>
          <w:i/>
        </w:rPr>
        <w:t>source node</w:t>
      </w:r>
      <w:r>
        <w:t xml:space="preserve"> seolah paket sudah diterima oleh </w:t>
      </w:r>
      <w:r w:rsidRPr="009F4478">
        <w:rPr>
          <w:i/>
        </w:rPr>
        <w:t>destination node</w:t>
      </w:r>
      <w:r>
        <w:t>.</w:t>
      </w:r>
      <w:r w:rsidR="00B605BE">
        <w:t xml:space="preserve"> Sedangkan </w:t>
      </w:r>
      <w:r w:rsidR="00B605BE" w:rsidRPr="00B605BE">
        <w:rPr>
          <w:i/>
        </w:rPr>
        <w:t xml:space="preserve">Wormhole attack </w:t>
      </w:r>
      <w:r w:rsidR="00B605BE">
        <w:t>memiliki banyak variasi serangan, salah satunya dengan mengubah isi dari paket yang diterimanya.</w:t>
      </w:r>
    </w:p>
    <w:p w:rsidR="007370FE" w:rsidRDefault="007370FE" w:rsidP="007D06E1">
      <w:pPr>
        <w:ind w:firstLine="709"/>
        <w:jc w:val="both"/>
        <w:rPr>
          <w:lang w:val="en-US"/>
        </w:rPr>
      </w:pPr>
      <w:r>
        <w:rPr>
          <w:lang w:val="en-US"/>
        </w:rPr>
        <w:t>Dalam beberapa tahu</w:t>
      </w:r>
      <w:r w:rsidR="0057685F">
        <w:rPr>
          <w:lang w:val="en-US"/>
        </w:rPr>
        <w:t xml:space="preserve">n terakhir terdapat </w:t>
      </w:r>
      <w:r w:rsidR="0057685F">
        <w:t xml:space="preserve">penelitian terkait metode untuk mengatasi </w:t>
      </w:r>
      <w:r w:rsidR="0057685F" w:rsidRPr="0057685F">
        <w:rPr>
          <w:i/>
        </w:rPr>
        <w:t>Blackhole</w:t>
      </w:r>
      <w:r w:rsidR="0057685F">
        <w:t xml:space="preserve"> maupun </w:t>
      </w:r>
      <w:r w:rsidR="0057685F" w:rsidRPr="0057685F">
        <w:rPr>
          <w:i/>
        </w:rPr>
        <w:t>Wormhole Attack</w:t>
      </w:r>
      <w:r w:rsidR="00A55651">
        <w:rPr>
          <w:i/>
        </w:rPr>
        <w:t xml:space="preserve"> </w:t>
      </w:r>
      <w:r w:rsidR="00A55651">
        <w:t>pada jaringan VANET</w:t>
      </w:r>
      <w:r w:rsidR="009613C4">
        <w:t xml:space="preserve">, salah satunya adalah penerapan </w:t>
      </w:r>
      <w:r w:rsidR="009613C4" w:rsidRPr="00EA751F">
        <w:rPr>
          <w:i/>
        </w:rPr>
        <w:t>evaluation system</w:t>
      </w:r>
      <w:r w:rsidR="009613C4">
        <w:t xml:space="preserve"> dan </w:t>
      </w:r>
      <w:r w:rsidR="009613C4" w:rsidRPr="00EA751F">
        <w:rPr>
          <w:i/>
        </w:rPr>
        <w:t>digital signature</w:t>
      </w:r>
      <w:r w:rsidR="009613C4">
        <w:t xml:space="preserve"> pada </w:t>
      </w:r>
      <w:r w:rsidR="009613C4" w:rsidRPr="00EA751F">
        <w:rPr>
          <w:i/>
        </w:rPr>
        <w:t>routing protocol</w:t>
      </w:r>
      <w:r w:rsidR="009613C4">
        <w:t xml:space="preserve"> GPSR</w:t>
      </w:r>
      <w:r w:rsidR="000B3C06">
        <w:rPr>
          <w:lang w:val="en-US"/>
        </w:rPr>
        <w:t>.</w:t>
      </w:r>
    </w:p>
    <w:p w:rsidR="008E6AEB" w:rsidRDefault="000B3C06" w:rsidP="000B3C06">
      <w:pPr>
        <w:ind w:firstLine="709"/>
        <w:jc w:val="both"/>
        <w:rPr>
          <w:lang w:val="en-US"/>
        </w:rPr>
      </w:pPr>
      <w:r>
        <w:rPr>
          <w:lang w:val="en-US"/>
        </w:rPr>
        <w:t>Pada penelitian kali ini akan dilakukan cara untuk me</w:t>
      </w:r>
      <w:r w:rsidR="00D2162B">
        <w:t>ngatasi</w:t>
      </w:r>
      <w:r w:rsidR="00103A85">
        <w:t xml:space="preserve"> </w:t>
      </w:r>
      <w:r w:rsidR="00103A85" w:rsidRPr="00103A85">
        <w:rPr>
          <w:i/>
        </w:rPr>
        <w:t>Blackhole</w:t>
      </w:r>
      <w:r w:rsidR="00103A85">
        <w:t xml:space="preserve"> dan </w:t>
      </w:r>
      <w:r w:rsidR="00103A85" w:rsidRPr="00103A85">
        <w:rPr>
          <w:i/>
        </w:rPr>
        <w:t>Wormhole attack</w:t>
      </w:r>
      <w:r w:rsidR="00103A85">
        <w:rPr>
          <w:i/>
        </w:rPr>
        <w:t xml:space="preserve"> </w:t>
      </w:r>
      <w:r w:rsidR="00103A85">
        <w:t xml:space="preserve">dengan menggunakan </w:t>
      </w:r>
      <w:r w:rsidR="00103A85" w:rsidRPr="00103A85">
        <w:rPr>
          <w:i/>
        </w:rPr>
        <w:t>evaluation value</w:t>
      </w:r>
      <w:r w:rsidR="00103A85">
        <w:rPr>
          <w:i/>
        </w:rPr>
        <w:t xml:space="preserve"> </w:t>
      </w:r>
      <w:r w:rsidR="00103A85" w:rsidRPr="00103A85">
        <w:t>yang didapatkan</w:t>
      </w:r>
      <w:r w:rsidR="00103A85">
        <w:t xml:space="preserve"> melalui </w:t>
      </w:r>
      <w:r w:rsidR="00103A85" w:rsidRPr="00103A85">
        <w:rPr>
          <w:i/>
        </w:rPr>
        <w:t>forward-backward</w:t>
      </w:r>
      <w:r w:rsidR="00103A85">
        <w:t xml:space="preserve"> evaluation dan implementasi </w:t>
      </w:r>
      <w:r w:rsidR="00103A85" w:rsidRPr="00103A85">
        <w:rPr>
          <w:i/>
        </w:rPr>
        <w:t>Elliptic Curve Digital Signature Algorithm</w:t>
      </w:r>
      <w:r w:rsidR="00103A85">
        <w:t xml:space="preserve"> (ECDSA) sebagai algoritma digital signature pada </w:t>
      </w:r>
      <w:r w:rsidR="00103A85" w:rsidRPr="00103A85">
        <w:rPr>
          <w:i/>
        </w:rPr>
        <w:t>routing protocol</w:t>
      </w:r>
      <w:r w:rsidR="00103A85">
        <w:t xml:space="preserve"> AODV</w:t>
      </w:r>
      <w:r>
        <w:rPr>
          <w:lang w:val="en-US"/>
        </w:rPr>
        <w:t xml:space="preserve">. </w:t>
      </w:r>
    </w:p>
    <w:p w:rsidR="007D06E1" w:rsidRPr="000B3C06" w:rsidRDefault="008E6AEB" w:rsidP="008E6AEB">
      <w:pPr>
        <w:ind w:firstLine="567"/>
        <w:jc w:val="both"/>
        <w:rPr>
          <w:lang w:val="en-US"/>
        </w:rPr>
      </w:pPr>
      <w:r>
        <w:rPr>
          <w:lang w:val="en-US"/>
        </w:rPr>
        <w:t>Dikemudian hari</w:t>
      </w:r>
      <w:r w:rsidR="006964D9">
        <w:t xml:space="preserve"> dapat dihasilkan routing protocol yang cukup efektif dalam mengatasi serangan dalam jaringan VANET, </w:t>
      </w:r>
      <w:r w:rsidR="006964D9">
        <w:lastRenderedPageBreak/>
        <w:t xml:space="preserve">sehingga didapatkan </w:t>
      </w:r>
      <w:r w:rsidR="006964D9" w:rsidRPr="006964D9">
        <w:rPr>
          <w:i/>
        </w:rPr>
        <w:t>routing protocol</w:t>
      </w:r>
      <w:r w:rsidR="006964D9">
        <w:t xml:space="preserve"> yang aman dan </w:t>
      </w:r>
      <w:r w:rsidR="006964D9" w:rsidRPr="006964D9">
        <w:rPr>
          <w:i/>
        </w:rPr>
        <w:t>reliable</w:t>
      </w:r>
      <w:r w:rsidR="006964D9">
        <w:t xml:space="preserve"> untuk komunikasi antar kendaraan</w:t>
      </w:r>
      <w:r>
        <w:rPr>
          <w:lang w:val="en-US"/>
        </w:rPr>
        <w:t>.</w:t>
      </w:r>
    </w:p>
    <w:p w:rsidR="007D06E1" w:rsidRPr="003157DE" w:rsidRDefault="007D06E1" w:rsidP="007D06E1">
      <w:pPr>
        <w:pStyle w:val="Heading2"/>
        <w:spacing w:before="200"/>
        <w:ind w:left="567" w:hanging="567"/>
        <w:jc w:val="both"/>
      </w:pPr>
      <w:bookmarkStart w:id="62" w:name="_Toc470245284"/>
      <w:r w:rsidRPr="003157DE">
        <w:t>Rumusan Masalah</w:t>
      </w:r>
      <w:bookmarkEnd w:id="62"/>
    </w:p>
    <w:p w:rsidR="007D06E1" w:rsidRPr="00852480" w:rsidRDefault="007D06E1" w:rsidP="007D06E1"/>
    <w:p w:rsidR="007D06E1" w:rsidRPr="003157DE" w:rsidRDefault="007D06E1" w:rsidP="007D06E1">
      <w:pPr>
        <w:ind w:firstLine="567"/>
        <w:jc w:val="both"/>
        <w:rPr>
          <w:color w:val="000000"/>
        </w:rPr>
      </w:pPr>
      <w:r>
        <w:rPr>
          <w:color w:val="000000"/>
        </w:rPr>
        <w:t>Tugas a</w:t>
      </w:r>
      <w:r w:rsidRPr="003157DE">
        <w:rPr>
          <w:color w:val="000000"/>
        </w:rPr>
        <w:t>khir ini mengangkat beberapa rumusan masalah sebagai berikut:</w:t>
      </w:r>
    </w:p>
    <w:p w:rsidR="007D06E1" w:rsidRPr="001B7CDE" w:rsidRDefault="00C06A6D" w:rsidP="00AA114D">
      <w:pPr>
        <w:pStyle w:val="ListParagraph"/>
        <w:numPr>
          <w:ilvl w:val="0"/>
          <w:numId w:val="13"/>
        </w:numPr>
        <w:ind w:left="540"/>
        <w:jc w:val="both"/>
        <w:rPr>
          <w:color w:val="000000"/>
        </w:rPr>
      </w:pPr>
      <w:r w:rsidRPr="001B7CDE">
        <w:t xml:space="preserve">Bagaimana cara mendeteksi </w:t>
      </w:r>
      <w:r w:rsidRPr="001B7CDE">
        <w:rPr>
          <w:i/>
        </w:rPr>
        <w:t>malicious node</w:t>
      </w:r>
      <w:r w:rsidRPr="001B7CDE">
        <w:t xml:space="preserve"> yang melakukan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cara mengimplementasikan ECDSA untuk mengatasi </w:t>
      </w:r>
      <w:r w:rsidRPr="001B7CDE">
        <w:rPr>
          <w:i/>
        </w:rPr>
        <w:t xml:space="preserve">Blackhole </w:t>
      </w:r>
      <w:r w:rsidRPr="001B7CDE">
        <w:t xml:space="preserve">dan </w:t>
      </w:r>
      <w:r w:rsidRPr="001B7CDE">
        <w:rPr>
          <w:i/>
        </w:rPr>
        <w:t>Wormhole attack</w:t>
      </w:r>
      <w:r w:rsidRPr="001B7CDE">
        <w:t>?</w:t>
      </w:r>
    </w:p>
    <w:p w:rsidR="008E6AEB" w:rsidRPr="001B7CDE" w:rsidRDefault="00C06A6D" w:rsidP="00AA114D">
      <w:pPr>
        <w:pStyle w:val="ListParagraph"/>
        <w:numPr>
          <w:ilvl w:val="0"/>
          <w:numId w:val="13"/>
        </w:numPr>
        <w:ind w:left="540"/>
        <w:jc w:val="both"/>
        <w:rPr>
          <w:color w:val="000000"/>
        </w:rPr>
      </w:pPr>
      <w:r w:rsidRPr="001B7CDE">
        <w:t xml:space="preserve">Bagaimana perbandingan performa </w:t>
      </w:r>
      <w:r w:rsidRPr="001B7CDE">
        <w:rPr>
          <w:i/>
        </w:rPr>
        <w:t>routing protocol</w:t>
      </w:r>
      <w:r w:rsidRPr="001B7CDE">
        <w:t xml:space="preserve"> AODV ketika terdapat </w:t>
      </w:r>
      <w:r w:rsidRPr="001B7CDE">
        <w:rPr>
          <w:i/>
        </w:rPr>
        <w:t>malicious node</w:t>
      </w:r>
      <w:r w:rsidRPr="001B7CDE">
        <w:t xml:space="preserve"> yang melakukan </w:t>
      </w:r>
      <w:r w:rsidRPr="001B7CDE">
        <w:rPr>
          <w:i/>
        </w:rPr>
        <w:t xml:space="preserve">Blackhole </w:t>
      </w:r>
      <w:r w:rsidRPr="001B7CDE">
        <w:t xml:space="preserve">dan </w:t>
      </w:r>
      <w:r w:rsidRPr="001B7CDE">
        <w:rPr>
          <w:i/>
        </w:rPr>
        <w:t xml:space="preserve">Wormhole attack </w:t>
      </w:r>
      <w:r w:rsidRPr="001B7CDE">
        <w:t>sebelum dan sesudah ECDSA</w:t>
      </w:r>
      <w:r w:rsidRPr="001B7CDE">
        <w:rPr>
          <w:i/>
        </w:rPr>
        <w:t xml:space="preserve"> </w:t>
      </w:r>
      <w:r w:rsidRPr="001B7CDE">
        <w:t>diterapkan?</w:t>
      </w:r>
    </w:p>
    <w:p w:rsidR="007D06E1" w:rsidRPr="003157DE" w:rsidRDefault="007D06E1" w:rsidP="007D06E1">
      <w:pPr>
        <w:pStyle w:val="Heading2"/>
        <w:spacing w:before="200"/>
        <w:ind w:left="567" w:hanging="567"/>
        <w:jc w:val="both"/>
      </w:pPr>
      <w:bookmarkStart w:id="63" w:name="_Toc358965455"/>
      <w:bookmarkStart w:id="64" w:name="_Toc365962976"/>
      <w:bookmarkStart w:id="65" w:name="_Toc371760992"/>
      <w:bookmarkStart w:id="66" w:name="_Toc371761135"/>
      <w:bookmarkStart w:id="67" w:name="_Toc377600075"/>
      <w:bookmarkStart w:id="68" w:name="_Toc470245285"/>
      <w:r w:rsidRPr="003157DE">
        <w:t xml:space="preserve">Batasan </w:t>
      </w:r>
      <w:bookmarkEnd w:id="63"/>
      <w:bookmarkEnd w:id="64"/>
      <w:bookmarkEnd w:id="65"/>
      <w:bookmarkEnd w:id="66"/>
      <w:bookmarkEnd w:id="67"/>
      <w:r w:rsidRPr="003157DE">
        <w:t>Permasalahan</w:t>
      </w:r>
      <w:bookmarkEnd w:id="68"/>
    </w:p>
    <w:p w:rsidR="007D06E1" w:rsidRPr="00852480" w:rsidRDefault="007D06E1" w:rsidP="007D06E1"/>
    <w:p w:rsidR="007D06E1" w:rsidRPr="003157DE" w:rsidRDefault="007D06E1" w:rsidP="007D06E1">
      <w:pPr>
        <w:ind w:firstLine="567"/>
        <w:jc w:val="both"/>
        <w:rPr>
          <w:color w:val="000000"/>
        </w:rPr>
      </w:pPr>
      <w:r w:rsidRPr="003157DE">
        <w:t>Permas</w:t>
      </w:r>
      <w:r>
        <w:t>alahan yang dibahas pada tugas a</w:t>
      </w:r>
      <w:r w:rsidRPr="003157DE">
        <w:t>khir ini memiliki batasan sebagai berikut</w:t>
      </w:r>
      <w:r w:rsidRPr="003157DE">
        <w:rPr>
          <w:color w:val="000000"/>
        </w:rPr>
        <w:t>:</w:t>
      </w:r>
    </w:p>
    <w:p w:rsidR="00DA0AC6" w:rsidRPr="001B7CDE" w:rsidRDefault="001B7CDE" w:rsidP="00AA114D">
      <w:pPr>
        <w:pStyle w:val="ListParagraph"/>
        <w:numPr>
          <w:ilvl w:val="0"/>
          <w:numId w:val="4"/>
        </w:numPr>
        <w:ind w:left="567" w:hanging="567"/>
        <w:jc w:val="both"/>
        <w:rPr>
          <w:color w:val="FF0000"/>
        </w:rPr>
      </w:pPr>
      <w:r w:rsidRPr="001B7CDE">
        <w:t>Simulator yang digunakan adalah simulator NS2.</w:t>
      </w:r>
    </w:p>
    <w:p w:rsidR="00DA0AC6" w:rsidRPr="001B7CDE" w:rsidRDefault="001B7CDE" w:rsidP="00AA114D">
      <w:pPr>
        <w:pStyle w:val="ListParagraph"/>
        <w:numPr>
          <w:ilvl w:val="0"/>
          <w:numId w:val="4"/>
        </w:numPr>
        <w:ind w:left="567" w:hanging="567"/>
        <w:jc w:val="both"/>
        <w:rPr>
          <w:color w:val="FF0000"/>
        </w:rPr>
      </w:pPr>
      <w:r w:rsidRPr="001B7CDE">
        <w:rPr>
          <w:i/>
        </w:rPr>
        <w:t xml:space="preserve">Routing protocol </w:t>
      </w:r>
      <w:r w:rsidRPr="001B7CDE">
        <w:t xml:space="preserve">yang digunakan adalah </w:t>
      </w:r>
      <w:r w:rsidRPr="001B7CDE">
        <w:rPr>
          <w:i/>
        </w:rPr>
        <w:t>routing protocol</w:t>
      </w:r>
      <w:r w:rsidRPr="001B7CDE">
        <w:t xml:space="preserve"> AODV.</w:t>
      </w:r>
    </w:p>
    <w:p w:rsidR="00DA0AC6" w:rsidRPr="001B7CDE" w:rsidRDefault="001B7CDE" w:rsidP="00AA114D">
      <w:pPr>
        <w:pStyle w:val="ListParagraph"/>
        <w:numPr>
          <w:ilvl w:val="0"/>
          <w:numId w:val="4"/>
        </w:numPr>
        <w:ind w:left="567" w:hanging="567"/>
        <w:jc w:val="both"/>
        <w:rPr>
          <w:color w:val="FF0000"/>
        </w:rPr>
      </w:pPr>
      <w:r w:rsidRPr="001B7CDE">
        <w:t xml:space="preserve">Algoritma </w:t>
      </w:r>
      <w:r w:rsidRPr="001B7CDE">
        <w:rPr>
          <w:i/>
        </w:rPr>
        <w:t xml:space="preserve">digital signature </w:t>
      </w:r>
      <w:r w:rsidRPr="001B7CDE">
        <w:t>yang digunakan adalah algoritma ECDSA.</w:t>
      </w:r>
    </w:p>
    <w:p w:rsidR="007D06E1" w:rsidRPr="003157DE" w:rsidRDefault="007D06E1" w:rsidP="007D06E1">
      <w:pPr>
        <w:pStyle w:val="Heading2"/>
        <w:spacing w:before="200"/>
        <w:ind w:left="567" w:hanging="567"/>
        <w:jc w:val="both"/>
      </w:pPr>
      <w:bookmarkStart w:id="69" w:name="_Toc470245286"/>
      <w:r w:rsidRPr="003157DE">
        <w:t>Tujuan</w:t>
      </w:r>
      <w:bookmarkEnd w:id="52"/>
      <w:bookmarkEnd w:id="53"/>
      <w:bookmarkEnd w:id="54"/>
      <w:bookmarkEnd w:id="55"/>
      <w:bookmarkEnd w:id="56"/>
      <w:bookmarkEnd w:id="69"/>
    </w:p>
    <w:p w:rsidR="007D06E1" w:rsidRPr="00852480" w:rsidRDefault="007D06E1" w:rsidP="007D06E1"/>
    <w:p w:rsidR="007D06E1" w:rsidRPr="003157DE" w:rsidRDefault="007D06E1" w:rsidP="007D06E1">
      <w:pPr>
        <w:ind w:firstLine="567"/>
        <w:jc w:val="both"/>
        <w:rPr>
          <w:color w:val="000000"/>
        </w:rPr>
      </w:pPr>
      <w:r>
        <w:rPr>
          <w:color w:val="000000"/>
        </w:rPr>
        <w:t>Tujuan dari tugas a</w:t>
      </w:r>
      <w:r w:rsidRPr="003157DE">
        <w:rPr>
          <w:color w:val="000000"/>
        </w:rPr>
        <w:t>khir ini adalah sebagai berikut:</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mendeteksi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pada lingkungan VANET dengan </w:t>
      </w:r>
      <w:r w:rsidRPr="00C20E39">
        <w:rPr>
          <w:i/>
          <w:lang w:eastAsia="ja-JP"/>
        </w:rPr>
        <w:t>routing protocol</w:t>
      </w:r>
      <w:r w:rsidRPr="00C20E39">
        <w:rPr>
          <w:lang w:eastAsia="ja-JP"/>
        </w:rPr>
        <w:t xml:space="preserve"> AODV.</w:t>
      </w:r>
    </w:p>
    <w:p w:rsidR="00DA0AC6" w:rsidRPr="00C20E39" w:rsidRDefault="00C20E39" w:rsidP="00AA114D">
      <w:pPr>
        <w:pStyle w:val="ListParagraph"/>
        <w:numPr>
          <w:ilvl w:val="0"/>
          <w:numId w:val="5"/>
        </w:numPr>
        <w:ind w:left="567" w:hanging="567"/>
        <w:jc w:val="both"/>
        <w:rPr>
          <w:color w:val="000000"/>
        </w:rPr>
      </w:pPr>
      <w:r w:rsidRPr="00C20E39">
        <w:rPr>
          <w:lang w:eastAsia="ja-JP"/>
        </w:rPr>
        <w:t xml:space="preserve">Dapat mengimplementasikan ECDSA untuk mengatasi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yang terjadi di lingkungan VANET dengan </w:t>
      </w:r>
      <w:r w:rsidRPr="00C20E39">
        <w:rPr>
          <w:i/>
          <w:lang w:eastAsia="ja-JP"/>
        </w:rPr>
        <w:t>routing protocol</w:t>
      </w:r>
      <w:r w:rsidRPr="00C20E39">
        <w:rPr>
          <w:lang w:eastAsia="ja-JP"/>
        </w:rPr>
        <w:t xml:space="preserve"> AODV.</w:t>
      </w:r>
    </w:p>
    <w:p w:rsidR="00354E55" w:rsidRPr="00C20E39" w:rsidRDefault="00C20E39" w:rsidP="00AA114D">
      <w:pPr>
        <w:pStyle w:val="ListParagraph"/>
        <w:numPr>
          <w:ilvl w:val="0"/>
          <w:numId w:val="5"/>
        </w:numPr>
        <w:ind w:left="567" w:hanging="567"/>
        <w:jc w:val="both"/>
        <w:rPr>
          <w:color w:val="000000"/>
        </w:rPr>
      </w:pPr>
      <w:r w:rsidRPr="00C20E39">
        <w:rPr>
          <w:lang w:eastAsia="ja-JP"/>
        </w:rPr>
        <w:lastRenderedPageBreak/>
        <w:t xml:space="preserve">Menganalisa perbandingan performa </w:t>
      </w:r>
      <w:r w:rsidRPr="00C20E39">
        <w:rPr>
          <w:i/>
          <w:lang w:eastAsia="ja-JP"/>
        </w:rPr>
        <w:t>routing protocol</w:t>
      </w:r>
      <w:r w:rsidRPr="00C20E39">
        <w:rPr>
          <w:lang w:eastAsia="ja-JP"/>
        </w:rPr>
        <w:t xml:space="preserve"> AODV ketika terdapat </w:t>
      </w:r>
      <w:r w:rsidRPr="00C20E39">
        <w:rPr>
          <w:i/>
          <w:lang w:eastAsia="ja-JP"/>
        </w:rPr>
        <w:t>malicious node</w:t>
      </w:r>
      <w:r w:rsidRPr="00C20E39">
        <w:rPr>
          <w:lang w:eastAsia="ja-JP"/>
        </w:rPr>
        <w:t xml:space="preserve"> yang melakukan </w:t>
      </w:r>
      <w:r w:rsidRPr="00C20E39">
        <w:rPr>
          <w:i/>
          <w:lang w:eastAsia="ja-JP"/>
        </w:rPr>
        <w:t xml:space="preserve">blackhole </w:t>
      </w:r>
      <w:r w:rsidRPr="00C20E39">
        <w:rPr>
          <w:lang w:eastAsia="ja-JP"/>
        </w:rPr>
        <w:t xml:space="preserve">dan </w:t>
      </w:r>
      <w:r w:rsidRPr="00C20E39">
        <w:rPr>
          <w:i/>
          <w:lang w:eastAsia="ja-JP"/>
        </w:rPr>
        <w:t>wormhole attack</w:t>
      </w:r>
      <w:r w:rsidRPr="00C20E39">
        <w:rPr>
          <w:lang w:eastAsia="ja-JP"/>
        </w:rPr>
        <w:t xml:space="preserve"> sebelum dan sesudah ECDSA diterapkan.</w:t>
      </w:r>
    </w:p>
    <w:p w:rsidR="007D06E1" w:rsidRPr="003157DE" w:rsidRDefault="007D06E1" w:rsidP="007D06E1">
      <w:pPr>
        <w:pStyle w:val="Heading2"/>
        <w:spacing w:before="240"/>
        <w:ind w:left="567" w:hanging="567"/>
        <w:jc w:val="both"/>
      </w:pPr>
      <w:bookmarkStart w:id="70" w:name="_Toc470245287"/>
      <w:r w:rsidRPr="003157DE">
        <w:t>Manfaat</w:t>
      </w:r>
      <w:bookmarkEnd w:id="70"/>
    </w:p>
    <w:p w:rsidR="00DA0AC6" w:rsidRDefault="00DA0AC6" w:rsidP="00461873">
      <w:pPr>
        <w:ind w:left="567"/>
        <w:jc w:val="both"/>
      </w:pPr>
    </w:p>
    <w:p w:rsidR="00461873" w:rsidRDefault="00461873" w:rsidP="00461873">
      <w:pPr>
        <w:ind w:firstLine="567"/>
        <w:jc w:val="both"/>
        <w:rPr>
          <w:lang w:val="en-US"/>
        </w:rPr>
      </w:pPr>
      <w:r>
        <w:rPr>
          <w:lang w:val="en-US"/>
        </w:rPr>
        <w:t>Manfaat dari hasil pembuatan tugas akhir ini adalah sebagai berikut:</w:t>
      </w:r>
    </w:p>
    <w:p w:rsidR="00DA0AC6" w:rsidRPr="00EE11CC" w:rsidRDefault="00461873" w:rsidP="00AA114D">
      <w:pPr>
        <w:pStyle w:val="ListParagraph"/>
        <w:numPr>
          <w:ilvl w:val="0"/>
          <w:numId w:val="14"/>
        </w:numPr>
        <w:ind w:left="540"/>
        <w:jc w:val="both"/>
        <w:rPr>
          <w:lang w:val="en-US"/>
        </w:rPr>
      </w:pPr>
      <w:r w:rsidRPr="00EE11CC">
        <w:rPr>
          <w:lang w:val="en-US"/>
        </w:rPr>
        <w:t xml:space="preserve">Memberikan manfaat di bidang </w:t>
      </w:r>
      <w:r w:rsidR="00EE11CC" w:rsidRPr="00EE11CC">
        <w:t>VANET terutama pada area riset sekuritas</w:t>
      </w:r>
      <w:r w:rsidR="00EE11CC">
        <w:rPr>
          <w:lang w:val="en-US"/>
        </w:rPr>
        <w:t xml:space="preserve"> dengan</w:t>
      </w:r>
      <w:r w:rsidRPr="00EE11CC">
        <w:rPr>
          <w:lang w:val="en-US"/>
        </w:rPr>
        <w:t xml:space="preserve"> </w:t>
      </w:r>
      <w:bookmarkEnd w:id="57"/>
      <w:bookmarkEnd w:id="58"/>
      <w:bookmarkEnd w:id="59"/>
      <w:bookmarkEnd w:id="60"/>
      <w:bookmarkEnd w:id="61"/>
      <w:r w:rsidR="00EE11CC" w:rsidRPr="00EE11CC">
        <w:t xml:space="preserve">mendapatkan performa </w:t>
      </w:r>
      <w:r w:rsidR="00EE11CC" w:rsidRPr="00EE11CC">
        <w:rPr>
          <w:i/>
        </w:rPr>
        <w:t>routing protocol</w:t>
      </w:r>
      <w:r w:rsidR="00EE11CC" w:rsidRPr="00EE11CC">
        <w:t xml:space="preserve"> yang relatif stabil meskipun terdapat </w:t>
      </w:r>
      <w:r w:rsidR="00EE11CC" w:rsidRPr="00EE11CC">
        <w:rPr>
          <w:i/>
        </w:rPr>
        <w:t>malicious node</w:t>
      </w:r>
      <w:r w:rsidR="00EE11CC" w:rsidRPr="00EE11CC">
        <w:t xml:space="preserve"> yang melakukan </w:t>
      </w:r>
      <w:r w:rsidR="00EE11CC">
        <w:rPr>
          <w:i/>
        </w:rPr>
        <w:t>B</w:t>
      </w:r>
      <w:r w:rsidR="00EE11CC" w:rsidRPr="00EE11CC">
        <w:rPr>
          <w:i/>
        </w:rPr>
        <w:t>lackhole</w:t>
      </w:r>
      <w:r w:rsidR="00EE11CC" w:rsidRPr="00EE11CC">
        <w:t xml:space="preserve"> dan </w:t>
      </w:r>
      <w:r w:rsidR="00EE11CC">
        <w:rPr>
          <w:i/>
        </w:rPr>
        <w:t>W</w:t>
      </w:r>
      <w:r w:rsidR="00EE11CC" w:rsidRPr="00EE11CC">
        <w:rPr>
          <w:i/>
        </w:rPr>
        <w:t>ormhole attack</w:t>
      </w:r>
      <w:r w:rsidR="00EE11CC" w:rsidRPr="00EE11CC">
        <w:t xml:space="preserve"> pada lingkungan VANET.</w:t>
      </w:r>
    </w:p>
    <w:p w:rsidR="00B13815" w:rsidRPr="00B13815" w:rsidRDefault="00A9639D" w:rsidP="00B13815">
      <w:pPr>
        <w:pStyle w:val="ListParagraph"/>
        <w:numPr>
          <w:ilvl w:val="0"/>
          <w:numId w:val="14"/>
        </w:numPr>
        <w:ind w:left="540"/>
        <w:jc w:val="both"/>
        <w:rPr>
          <w:lang w:val="en-US"/>
        </w:rPr>
      </w:pPr>
      <w:r>
        <w:rPr>
          <w:lang w:val="en-US"/>
        </w:rPr>
        <w:t>Menerapkan ilmu</w:t>
      </w:r>
      <w:r w:rsidR="00461873">
        <w:rPr>
          <w:lang w:val="en-US"/>
        </w:rPr>
        <w:t xml:space="preserve"> yang dipelajari selama kuliah</w:t>
      </w:r>
      <w:r>
        <w:rPr>
          <w:lang w:val="en-US"/>
        </w:rPr>
        <w:t xml:space="preserve"> di Teknik Informatika ITS</w:t>
      </w:r>
      <w:r w:rsidR="00461873">
        <w:rPr>
          <w:lang w:val="en-US"/>
        </w:rPr>
        <w:t xml:space="preserve"> agar dapat berguna bagi orang banyak.</w:t>
      </w:r>
    </w:p>
    <w:p w:rsidR="007D06E1" w:rsidRPr="003157DE" w:rsidRDefault="007D06E1" w:rsidP="007D06E1">
      <w:pPr>
        <w:pStyle w:val="Heading2"/>
        <w:spacing w:before="240"/>
        <w:ind w:left="567" w:hanging="567"/>
        <w:jc w:val="both"/>
      </w:pPr>
      <w:bookmarkStart w:id="71" w:name="_Toc358965457"/>
      <w:bookmarkStart w:id="72" w:name="_Toc365962978"/>
      <w:bookmarkStart w:id="73" w:name="_Toc371760994"/>
      <w:bookmarkStart w:id="74" w:name="_Toc371761137"/>
      <w:bookmarkStart w:id="75" w:name="_Toc377600077"/>
      <w:bookmarkStart w:id="76" w:name="_Toc470245288"/>
      <w:r w:rsidRPr="003157DE">
        <w:t>Metodologi</w:t>
      </w:r>
      <w:bookmarkEnd w:id="71"/>
      <w:bookmarkEnd w:id="72"/>
      <w:bookmarkEnd w:id="73"/>
      <w:bookmarkEnd w:id="74"/>
      <w:bookmarkEnd w:id="75"/>
      <w:bookmarkEnd w:id="76"/>
    </w:p>
    <w:p w:rsidR="007D06E1" w:rsidRPr="00852480" w:rsidRDefault="007D06E1" w:rsidP="007D06E1"/>
    <w:p w:rsidR="007D06E1" w:rsidRPr="003157DE" w:rsidRDefault="00461873" w:rsidP="007D06E1">
      <w:pPr>
        <w:ind w:firstLine="567"/>
        <w:jc w:val="both"/>
        <w:rPr>
          <w:color w:val="000000"/>
        </w:rPr>
      </w:pPr>
      <w:r>
        <w:rPr>
          <w:color w:val="000000"/>
          <w:lang w:val="en-US"/>
        </w:rPr>
        <w:t>Tahapan-tahapan yang dilakukan dalam pengerjaan tugas akhir ini adalah sebagi berikut:</w:t>
      </w:r>
    </w:p>
    <w:p w:rsidR="007D06E1" w:rsidRPr="003157DE" w:rsidRDefault="007D06E1" w:rsidP="007D06E1">
      <w:pPr>
        <w:ind w:firstLine="567"/>
        <w:jc w:val="both"/>
        <w:rPr>
          <w:color w:val="000000"/>
        </w:rPr>
      </w:pPr>
    </w:p>
    <w:p w:rsidR="007D06E1" w:rsidRPr="003157DE" w:rsidRDefault="007D06E1" w:rsidP="00AA114D">
      <w:pPr>
        <w:pStyle w:val="ListParagraph"/>
        <w:numPr>
          <w:ilvl w:val="0"/>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AA114D">
      <w:pPr>
        <w:pStyle w:val="ListParagraph"/>
        <w:numPr>
          <w:ilvl w:val="1"/>
          <w:numId w:val="6"/>
        </w:numPr>
        <w:jc w:val="both"/>
        <w:rPr>
          <w:vanish/>
          <w:color w:val="000000"/>
        </w:rPr>
      </w:pPr>
    </w:p>
    <w:p w:rsidR="007D06E1" w:rsidRPr="003157DE" w:rsidRDefault="007D06E1" w:rsidP="007D06E1">
      <w:pPr>
        <w:pStyle w:val="Heading3"/>
        <w:ind w:left="567" w:hanging="567"/>
        <w:jc w:val="both"/>
      </w:pPr>
      <w:bookmarkStart w:id="77" w:name="_Toc470245289"/>
      <w:r w:rsidRPr="003157DE">
        <w:t>Penyusunan Proposal</w:t>
      </w:r>
      <w:r w:rsidR="00B65013">
        <w:rPr>
          <w:lang w:val="en-US"/>
        </w:rPr>
        <w:t xml:space="preserve"> Tugas Akhir</w:t>
      </w:r>
      <w:bookmarkEnd w:id="77"/>
    </w:p>
    <w:p w:rsidR="007D06E1" w:rsidRPr="00CD14A1" w:rsidRDefault="00DA0AC6" w:rsidP="007D06E1">
      <w:pPr>
        <w:spacing w:before="240" w:after="240"/>
        <w:ind w:firstLine="567"/>
        <w:jc w:val="both"/>
        <w:rPr>
          <w:lang w:val="en-US"/>
        </w:rPr>
      </w:pPr>
      <w:r w:rsidRPr="003157DE">
        <w:t xml:space="preserve">Tahap awal </w:t>
      </w:r>
      <w:r>
        <w:t>tugas a</w:t>
      </w:r>
      <w:r w:rsidRPr="003157DE">
        <w:t xml:space="preserve">khir ini adalah menyusun proposal </w:t>
      </w:r>
      <w:r>
        <w:t>tugas a</w:t>
      </w:r>
      <w:r w:rsidRPr="003157DE">
        <w:t>khir. Pada proposal,</w:t>
      </w:r>
      <w:r w:rsidR="00CD14A1">
        <w:rPr>
          <w:lang w:val="en-US"/>
        </w:rPr>
        <w:t xml:space="preserve"> berisi tentang deskripsi pendahuluan dari tugas akhir yang akan dibuat. Prosposal juga berisi tentang garis besa tugas akhir yang akan dikerjakan sehingga memberikan gambaran untuk dapat mengerjakan tugas akhir sesuai dengan </w:t>
      </w:r>
      <w:r w:rsidR="00CD14A1" w:rsidRPr="00CD14A1">
        <w:rPr>
          <w:i/>
          <w:lang w:val="en-US"/>
        </w:rPr>
        <w:t>timeline</w:t>
      </w:r>
      <w:r w:rsidR="00CD14A1">
        <w:rPr>
          <w:lang w:val="en-US"/>
        </w:rPr>
        <w:t xml:space="preserve"> yang dibuat. G</w:t>
      </w:r>
      <w:r w:rsidRPr="003157DE">
        <w:t xml:space="preserve">agasan untuk </w:t>
      </w:r>
      <w:r>
        <w:t xml:space="preserve">menganalisa dan mengidentifikasi pemasuan citra terhadap serangan </w:t>
      </w:r>
      <w:r w:rsidR="00B62FA5" w:rsidRPr="00B62FA5">
        <w:rPr>
          <w:i/>
        </w:rPr>
        <w:t>copy-move</w:t>
      </w:r>
      <w:r w:rsidRPr="003157DE">
        <w:t xml:space="preserve"> menggunakan </w:t>
      </w:r>
      <w:r>
        <w:t xml:space="preserve">metode </w:t>
      </w:r>
      <w:r w:rsidR="00EC0EA8">
        <w:rPr>
          <w:i/>
          <w:color w:val="000000"/>
          <w:lang w:val="en-US"/>
        </w:rPr>
        <w:t>expanding block algorithm</w:t>
      </w:r>
      <w:r w:rsidR="00B13815">
        <w:rPr>
          <w:i/>
          <w:color w:val="000000"/>
          <w:lang w:val="en-US"/>
        </w:rPr>
        <w:fldChar w:fldCharType="begin"/>
      </w:r>
      <w:r w:rsidR="00B13815">
        <w:rPr>
          <w:i/>
          <w:color w:val="000000"/>
          <w:lang w:val="en-US"/>
        </w:rPr>
        <w:instrText xml:space="preserve"> ADDIN ZOTERO_ITEM CSL_CITATION {"citationID":"2a35qacor8","properties":{"formattedCitation":"[1]","plainCitation":"[1]"},"citationItems":[{"id":11,"uris":["http://zotero.org/users/local/DWNa6Vku/items/A776QWZP"],"uri":["http://zotero.org/users/local/DWNa6Vku/items/A776QWZP"],"itemData":{"id":11,"type":"article-journal","title":"An efficient expanding block algorithm for image copy-move forgery detection","container-title":"Information Sciences","page":"253-265","volume":"239","source":"ScienceDirect","abstract":"Image forgery is becoming more prevalent in our daily lives due to advances in computers and image-editing software. As forgers develop more sophisticated forgeries, researchers must keep up to design more advanced ways of detecting these forgeries. Copy-move forgery is one type of image forgery where one region of an image is copied to another region in an attempt to cover a potentially important feature. This paper presents an efficient expanding block algorithm for detecting copy-move forgery and identifying the duplicated regions in an image. Experimental results show that the new method is effective in identifying size and shape of the duplicated region. Furthermore, it allows copy-move forgeries to be detected, where the copied region has been manufactured slightly lighter or darker, under JPEG compression, or with the effect of Gaussian blurring, in an attempt to throw-off detection algorithms.","DOI":"10.1016/j.ins.2013.03.028","ISSN":"0020-0255","journalAbbreviation":"Information Sciences","author":[{"family":"Lynch","given":"Gavin"},{"family":"Shih","given":"Frank Y."},{"family":"Liao","given":"Hong-Yuan Mark"}],"issued":{"date-parts":[["2013",8,1]]}}}],"schema":"https://github.com/citation-style-language/schema/raw/master/csl-citation.json"} </w:instrText>
      </w:r>
      <w:r w:rsidR="00B13815">
        <w:rPr>
          <w:i/>
          <w:color w:val="000000"/>
          <w:lang w:val="en-US"/>
        </w:rPr>
        <w:fldChar w:fldCharType="separate"/>
      </w:r>
      <w:r w:rsidR="00B13815" w:rsidRPr="00B13815">
        <w:t>[1]</w:t>
      </w:r>
      <w:r w:rsidR="00B13815">
        <w:rPr>
          <w:i/>
          <w:color w:val="000000"/>
          <w:lang w:val="en-US"/>
        </w:rPr>
        <w:fldChar w:fldCharType="end"/>
      </w:r>
      <w:r w:rsidR="007D06E1">
        <w:t>.</w:t>
      </w:r>
      <w:r w:rsidR="00CD14A1">
        <w:rPr>
          <w:lang w:val="en-US"/>
        </w:rPr>
        <w:t xml:space="preserve"> </w:t>
      </w:r>
    </w:p>
    <w:p w:rsidR="007D06E1" w:rsidRPr="003157DE" w:rsidRDefault="007D06E1" w:rsidP="007D06E1">
      <w:pPr>
        <w:pStyle w:val="Heading3"/>
        <w:ind w:left="567" w:hanging="567"/>
        <w:jc w:val="both"/>
      </w:pPr>
      <w:bookmarkStart w:id="78" w:name="_Toc470245290"/>
      <w:r w:rsidRPr="003157DE">
        <w:lastRenderedPageBreak/>
        <w:t>Studi Literatur</w:t>
      </w:r>
      <w:bookmarkEnd w:id="78"/>
    </w:p>
    <w:p w:rsidR="007D06E1" w:rsidRPr="00FF1AAB" w:rsidRDefault="00DA0AC6" w:rsidP="007D06E1">
      <w:pPr>
        <w:spacing w:before="240" w:after="240"/>
        <w:ind w:firstLine="567"/>
        <w:jc w:val="both"/>
        <w:rPr>
          <w:lang w:val="en-US"/>
        </w:rPr>
      </w:pPr>
      <w:r w:rsidRPr="003157DE">
        <w:t>Pada tahap ini dilakukan untuk mencari informasi dan studi literatur apa saja yang dapat dijadikan</w:t>
      </w:r>
      <w:r w:rsidR="00CD14A1">
        <w:rPr>
          <w:lang w:val="en-US"/>
        </w:rPr>
        <w:t xml:space="preserve"> sebagai</w:t>
      </w:r>
      <w:r w:rsidRPr="003157DE">
        <w:t xml:space="preserve"> refer</w:t>
      </w:r>
      <w:r w:rsidR="0079637F">
        <w:t>ensi untuk membantu pengerjaan tugas a</w:t>
      </w:r>
      <w:r w:rsidRPr="003157DE">
        <w:t>khir ini.</w:t>
      </w:r>
      <w:r w:rsidR="00CD14A1">
        <w:rPr>
          <w:lang w:val="en-US"/>
        </w:rPr>
        <w:t xml:space="preserve"> Tahap ini merupakan tahap untuk memahami semua metode yang akan dikerjakan, sehingga memberi gambaran </w:t>
      </w:r>
      <w:r w:rsidR="00957631">
        <w:rPr>
          <w:lang w:val="en-US"/>
        </w:rPr>
        <w:t>selama</w:t>
      </w:r>
      <w:r w:rsidR="00CD14A1">
        <w:rPr>
          <w:lang w:val="en-US"/>
        </w:rPr>
        <w:t xml:space="preserve"> pengerjaan tugas akhir</w:t>
      </w:r>
      <w:r w:rsidR="00957631">
        <w:rPr>
          <w:lang w:val="en-US"/>
        </w:rPr>
        <w:t xml:space="preserve">. </w:t>
      </w:r>
      <w:r w:rsidRPr="003157DE">
        <w:t xml:space="preserve">Informasi didapatkan dari buku dan literatur yang berhubungan dengan metode yang digunakan. Informasi yang dicari adalah </w:t>
      </w:r>
      <w:r w:rsidR="0031056D">
        <w:rPr>
          <w:i/>
          <w:color w:val="000000"/>
          <w:lang w:val="en-US"/>
        </w:rPr>
        <w:t>expanding block al</w:t>
      </w:r>
      <w:r w:rsidR="00957631">
        <w:rPr>
          <w:i/>
          <w:color w:val="000000"/>
          <w:lang w:val="en-US"/>
        </w:rPr>
        <w:t>gorithm</w:t>
      </w:r>
      <w:r>
        <w:t>, dan metode-metode</w:t>
      </w:r>
      <w:r w:rsidR="00957631">
        <w:rPr>
          <w:i/>
          <w:lang w:val="en-US"/>
        </w:rPr>
        <w:t xml:space="preserve"> </w:t>
      </w:r>
      <w:r w:rsidR="00957631">
        <w:rPr>
          <w:lang w:val="en-US"/>
        </w:rPr>
        <w:t>statistika</w:t>
      </w:r>
      <w:r>
        <w:t xml:space="preserve"> seperti</w:t>
      </w:r>
      <w:r w:rsidR="00957631">
        <w:rPr>
          <w:lang w:val="en-US"/>
        </w:rPr>
        <w:t xml:space="preserve"> mean dan variance seta metode-metode unt</w:t>
      </w:r>
      <w:r w:rsidR="00093B3A">
        <w:rPr>
          <w:lang w:val="en-US"/>
        </w:rPr>
        <w:t xml:space="preserve">uk melakukan pengolahan gambar atau </w:t>
      </w:r>
      <w:r w:rsidR="00957631" w:rsidRPr="00957631">
        <w:rPr>
          <w:i/>
          <w:lang w:val="en-US"/>
        </w:rPr>
        <w:t>Image Processing</w:t>
      </w:r>
      <w:r w:rsidR="00957631">
        <w:rPr>
          <w:lang w:val="en-US"/>
        </w:rPr>
        <w:t xml:space="preserve"> seperti </w:t>
      </w:r>
      <w:r>
        <w:t xml:space="preserve"> </w:t>
      </w:r>
      <w:r w:rsidR="00957631">
        <w:rPr>
          <w:i/>
          <w:lang w:val="en-US"/>
        </w:rPr>
        <w:t>Blur, Sharpen, Edge Detection</w:t>
      </w:r>
      <w:r w:rsidR="00FF1AAB">
        <w:rPr>
          <w:i/>
          <w:lang w:val="en-US"/>
        </w:rPr>
        <w:fldChar w:fldCharType="begin"/>
      </w:r>
      <w:r w:rsidR="009F5BB9">
        <w:rPr>
          <w:i/>
          <w:lang w:val="en-US"/>
        </w:rPr>
        <w:instrText xml:space="preserve"> ADDIN ZOTERO_ITEM CSL_CITATION {"citationID":"2Yd9uNvE","properties":{"formattedCitation":"[6]","plainCitation":"[6]"},"citationItems":[{"id":25,"uris":["http://zotero.org/users/local/DWNa6Vku/items/FU6UTICD"],"uri":["http://zotero.org/users/local/DWNa6Vku/items/FU6UTICD"],"itemData":{"id":25,"type":"webpage","title":"OpenCV: Morphological Transformations","URL":"http://docs.opencv.org/trunk/d9/d61/tutorial_py_morphological_ops.html","accessed":{"date-parts":[["2016",12,14]]}}}],"schema":"https://github.com/citation-style-language/schema/raw/master/csl-citation.json"} </w:instrText>
      </w:r>
      <w:r w:rsidR="00FF1AAB">
        <w:rPr>
          <w:i/>
          <w:lang w:val="en-US"/>
        </w:rPr>
        <w:fldChar w:fldCharType="separate"/>
      </w:r>
      <w:r w:rsidR="009F5BB9" w:rsidRPr="009F5BB9">
        <w:t>[6]</w:t>
      </w:r>
      <w:r w:rsidR="00FF1AAB">
        <w:rPr>
          <w:i/>
          <w:lang w:val="en-US"/>
        </w:rPr>
        <w:fldChar w:fldCharType="end"/>
      </w:r>
      <w:r w:rsidRPr="00C749BC">
        <w:rPr>
          <w:i/>
        </w:rPr>
        <w:t>.</w:t>
      </w:r>
      <w:r>
        <w:rPr>
          <w:i/>
        </w:rPr>
        <w:t xml:space="preserve"> </w:t>
      </w:r>
      <w:r>
        <w:t>Tugas akhir ini juga mengacu</w:t>
      </w:r>
      <w:r w:rsidR="00957631">
        <w:rPr>
          <w:lang w:val="en-US"/>
        </w:rPr>
        <w:t xml:space="preserve"> </w:t>
      </w:r>
      <w:r>
        <w:t xml:space="preserve">pada </w:t>
      </w:r>
      <w:r w:rsidRPr="001A5D46">
        <w:rPr>
          <w:noProof/>
        </w:rPr>
        <w:t xml:space="preserve">literatur </w:t>
      </w:r>
      <w:r w:rsidR="000E7C80" w:rsidRPr="000E7C80">
        <w:rPr>
          <w:noProof/>
        </w:rPr>
        <w:t>jurnal</w:t>
      </w:r>
      <w:r w:rsidRPr="001A5D46">
        <w:rPr>
          <w:noProof/>
        </w:rPr>
        <w:t xml:space="preserve"> dengan judul “</w:t>
      </w:r>
      <w:r w:rsidR="00F5136F" w:rsidRPr="00F5136F">
        <w:rPr>
          <w:i/>
          <w:noProof/>
        </w:rPr>
        <w:t>An efficient expanding block algorithm for image copy-move forgery detection</w:t>
      </w:r>
      <w:r w:rsidRPr="001A5D46">
        <w:rPr>
          <w:i/>
          <w:noProof/>
        </w:rPr>
        <w:t>”</w:t>
      </w:r>
      <w:r>
        <w:rPr>
          <w:noProof/>
        </w:rPr>
        <w:t xml:space="preserve"> </w:t>
      </w:r>
      <w:r w:rsidRPr="001A5D46">
        <w:rPr>
          <w:noProof/>
        </w:rPr>
        <w:t>yang di</w:t>
      </w:r>
      <w:r w:rsidR="00F5136F">
        <w:rPr>
          <w:noProof/>
        </w:rPr>
        <w:t>terbitkan pada tahun 201</w:t>
      </w:r>
      <w:r w:rsidRPr="001A5D46">
        <w:rPr>
          <w:noProof/>
        </w:rPr>
        <w:t>3</w:t>
      </w:r>
      <w:r w:rsidR="00FF1AAB" w:rsidRPr="00FF1AAB">
        <w:rPr>
          <w:noProof/>
        </w:rPr>
        <w:t>[1]</w:t>
      </w:r>
      <w:r w:rsidR="00FF1AAB">
        <w:t>.</w:t>
      </w:r>
    </w:p>
    <w:p w:rsidR="007D06E1" w:rsidRPr="003157DE" w:rsidRDefault="007D06E1" w:rsidP="007D06E1">
      <w:pPr>
        <w:pStyle w:val="Heading3"/>
        <w:ind w:left="567" w:hanging="567"/>
      </w:pPr>
      <w:bookmarkStart w:id="79" w:name="_Toc470245291"/>
      <w:r w:rsidRPr="003157DE">
        <w:t>Implementasi Perangkat Lunak</w:t>
      </w:r>
      <w:bookmarkEnd w:id="79"/>
    </w:p>
    <w:p w:rsidR="00DA0AC6" w:rsidRPr="00260EB6" w:rsidRDefault="00DA0AC6" w:rsidP="00260EB6">
      <w:pPr>
        <w:spacing w:before="240" w:after="240"/>
        <w:ind w:firstLine="567"/>
        <w:jc w:val="both"/>
        <w:rPr>
          <w:i/>
          <w:color w:val="000000"/>
        </w:rPr>
      </w:pPr>
      <w:r w:rsidRPr="003157DE">
        <w:t xml:space="preserve">Implementasi merupakan tahap untuk </w:t>
      </w:r>
      <w:r w:rsidR="0042785A">
        <w:rPr>
          <w:lang w:val="en-US"/>
        </w:rPr>
        <w:t xml:space="preserve">mengimplementasikan </w:t>
      </w:r>
      <w:r w:rsidRPr="003157DE">
        <w:t xml:space="preserve"> metode-metode yang sudah diajukan pada proposal Tugas Akhir. Untuk membangun algoritma yang telah dirancang sebelumnya,</w:t>
      </w:r>
      <w:r w:rsidR="0042785A">
        <w:t xml:space="preserve"> i</w:t>
      </w:r>
      <w:r w:rsidRPr="003157DE">
        <w:t>mplementasi</w:t>
      </w:r>
      <w:r w:rsidR="0042785A">
        <w:rPr>
          <w:lang w:val="en-US"/>
        </w:rPr>
        <w:t xml:space="preserve"> dilakukan </w:t>
      </w:r>
      <w:r w:rsidRPr="003157DE">
        <w:t>dengan menggunakan suatu perangkat lunak yaitu</w:t>
      </w:r>
      <w:r w:rsidR="00F64766">
        <w:rPr>
          <w:lang w:val="en-US"/>
        </w:rPr>
        <w:t xml:space="preserve"> </w:t>
      </w:r>
      <w:r w:rsidR="0042785A">
        <w:rPr>
          <w:lang w:val="en-US"/>
        </w:rPr>
        <w:t>Python</w:t>
      </w:r>
      <w:r w:rsidR="00957631">
        <w:rPr>
          <w:lang w:val="en-US"/>
        </w:rPr>
        <w:t xml:space="preserve"> versi 2.7</w:t>
      </w:r>
      <w:r w:rsidR="0042785A">
        <w:rPr>
          <w:lang w:val="en-US"/>
        </w:rPr>
        <w:t xml:space="preserve"> sebagai bahasa</w:t>
      </w:r>
      <w:r w:rsidR="0039375F">
        <w:rPr>
          <w:lang w:val="en-US"/>
        </w:rPr>
        <w:t xml:space="preserve"> pemrograman</w:t>
      </w:r>
      <w:r w:rsidR="0042785A">
        <w:rPr>
          <w:lang w:val="en-US"/>
        </w:rPr>
        <w:t xml:space="preserve"> utama dengan distribusi package Anaconda dan</w:t>
      </w:r>
      <w:r w:rsidRPr="003157DE">
        <w:t xml:space="preserve"> </w:t>
      </w:r>
      <w:r w:rsidR="000E7C80" w:rsidRPr="000E7C80">
        <w:rPr>
          <w:color w:val="000000"/>
        </w:rPr>
        <w:t>PyCharm</w:t>
      </w:r>
      <w:r w:rsidR="0042785A">
        <w:rPr>
          <w:color w:val="000000"/>
          <w:lang w:val="en-US"/>
        </w:rPr>
        <w:t xml:space="preserve"> Professional 2016.2.3</w:t>
      </w:r>
      <w:r w:rsidR="0042785A">
        <w:rPr>
          <w:color w:val="000000"/>
        </w:rPr>
        <w:t xml:space="preserve"> sebag</w:t>
      </w:r>
      <w:r w:rsidR="00016134">
        <w:rPr>
          <w:color w:val="000000"/>
          <w:lang w:val="en-US"/>
        </w:rPr>
        <w:t>a</w:t>
      </w:r>
      <w:r w:rsidR="0042785A">
        <w:rPr>
          <w:color w:val="000000"/>
        </w:rPr>
        <w:t>i IDE.</w:t>
      </w:r>
    </w:p>
    <w:p w:rsidR="007D06E1" w:rsidRPr="003157DE" w:rsidRDefault="007D06E1" w:rsidP="007D06E1">
      <w:pPr>
        <w:pStyle w:val="Heading3"/>
        <w:ind w:left="567" w:hanging="567"/>
      </w:pPr>
      <w:bookmarkStart w:id="80" w:name="_Toc470245292"/>
      <w:r w:rsidRPr="003157DE">
        <w:t>Pengujian dan Evaluasi</w:t>
      </w:r>
      <w:bookmarkEnd w:id="80"/>
    </w:p>
    <w:p w:rsidR="007D06E1" w:rsidRPr="003157DE" w:rsidRDefault="007D06E1" w:rsidP="007D06E1">
      <w:pPr>
        <w:jc w:val="both"/>
        <w:rPr>
          <w:b/>
          <w:color w:val="000000"/>
        </w:rPr>
      </w:pPr>
    </w:p>
    <w:p w:rsidR="007D06E1" w:rsidRDefault="00DA0AC6" w:rsidP="007D06E1">
      <w:pPr>
        <w:ind w:firstLine="567"/>
        <w:jc w:val="both"/>
      </w:pPr>
      <w:r w:rsidRPr="003157DE">
        <w:rPr>
          <w:color w:val="000000"/>
        </w:rPr>
        <w:t>Pada tahap ini algoritma yang telah disusun diuji coba dengan menggunakan data uji coba yang ada. Data uji coba tersebut diuji coba dengan menggunakan suatu perangkat lunak dengan tujuan mengetah</w:t>
      </w:r>
      <w:r w:rsidR="00260EB6">
        <w:rPr>
          <w:color w:val="000000"/>
        </w:rPr>
        <w:t>ui kemampuan metode yang digunakan d</w:t>
      </w:r>
      <w:r w:rsidRPr="003157DE">
        <w:rPr>
          <w:color w:val="000000"/>
        </w:rPr>
        <w:t>an mengevaluasi hasil tugas akhir d</w:t>
      </w:r>
      <w:r>
        <w:rPr>
          <w:color w:val="000000"/>
        </w:rPr>
        <w:t xml:space="preserve">engan </w:t>
      </w:r>
      <w:r w:rsidR="000E7C80" w:rsidRPr="000E7C80">
        <w:rPr>
          <w:color w:val="000000"/>
        </w:rPr>
        <w:t>jurnal</w:t>
      </w:r>
      <w:r>
        <w:rPr>
          <w:color w:val="000000"/>
        </w:rPr>
        <w:t xml:space="preserve"> pendukung yang ada. Hasil evaluasi juga mencakup kompleksitas dari kemampuan </w:t>
      </w:r>
      <w:r>
        <w:rPr>
          <w:color w:val="000000"/>
        </w:rPr>
        <w:lastRenderedPageBreak/>
        <w:t xml:space="preserve">masing-masing metode tersebut dalam mendeteksi serangan </w:t>
      </w:r>
      <w:r w:rsidR="00B62FA5" w:rsidRPr="00B62FA5">
        <w:rPr>
          <w:i/>
          <w:color w:val="000000"/>
        </w:rPr>
        <w:t>copy-move</w:t>
      </w:r>
      <w:r>
        <w:rPr>
          <w:color w:val="000000"/>
        </w:rPr>
        <w:t>.</w:t>
      </w:r>
      <w:r w:rsidR="007D06E1" w:rsidRPr="00490181">
        <w:t xml:space="preserve"> </w:t>
      </w:r>
    </w:p>
    <w:p w:rsidR="007D06E1" w:rsidRPr="00490181" w:rsidRDefault="007D06E1" w:rsidP="007D06E1">
      <w:pPr>
        <w:ind w:firstLine="567"/>
        <w:jc w:val="both"/>
        <w:rPr>
          <w:b/>
          <w:color w:val="000000"/>
        </w:rPr>
      </w:pPr>
    </w:p>
    <w:p w:rsidR="007D06E1" w:rsidRPr="003157DE" w:rsidRDefault="007D06E1" w:rsidP="007D06E1">
      <w:pPr>
        <w:pStyle w:val="Heading3"/>
        <w:ind w:left="567" w:hanging="567"/>
      </w:pPr>
      <w:bookmarkStart w:id="81" w:name="_Toc470245293"/>
      <w:r w:rsidRPr="003157DE">
        <w:t>Penyusunan Buku</w:t>
      </w:r>
      <w:bookmarkEnd w:id="81"/>
      <w:r w:rsidRPr="003157DE">
        <w:t xml:space="preserve"> </w:t>
      </w:r>
    </w:p>
    <w:p w:rsidR="007D06E1" w:rsidRPr="003157DE" w:rsidRDefault="007D06E1" w:rsidP="007D06E1">
      <w:pPr>
        <w:jc w:val="both"/>
        <w:rPr>
          <w:b/>
          <w:color w:val="000000"/>
        </w:rPr>
      </w:pPr>
    </w:p>
    <w:p w:rsidR="007D06E1" w:rsidRPr="00AC5437" w:rsidRDefault="007D06E1" w:rsidP="00AC5437">
      <w:pPr>
        <w:ind w:firstLine="567"/>
        <w:jc w:val="both"/>
        <w:rPr>
          <w:color w:val="000000"/>
        </w:rPr>
      </w:pPr>
      <w:r w:rsidRPr="003157DE">
        <w:rPr>
          <w:color w:val="000000"/>
        </w:rPr>
        <w:t xml:space="preserve">Pada tahap ini disusun buku sebagai dokumentasi dari pelaksanaan </w:t>
      </w:r>
      <w:r>
        <w:t>tugas a</w:t>
      </w:r>
      <w:r w:rsidRPr="003157DE">
        <w:t>khir</w:t>
      </w:r>
      <w:r w:rsidRPr="003157DE">
        <w:rPr>
          <w:color w:val="000000"/>
        </w:rPr>
        <w:t xml:space="preserve"> yang mencangkup seluruh konsep, teori, implementasi, serta hasil yang telah dikerjakan.</w:t>
      </w:r>
    </w:p>
    <w:p w:rsidR="007D06E1" w:rsidRPr="003157DE" w:rsidRDefault="007D06E1" w:rsidP="007D06E1">
      <w:pPr>
        <w:pStyle w:val="Heading2"/>
        <w:ind w:left="567" w:hanging="567"/>
      </w:pPr>
      <w:r w:rsidRPr="003157DE">
        <w:t xml:space="preserve"> </w:t>
      </w:r>
      <w:bookmarkStart w:id="82" w:name="_Toc470245294"/>
      <w:r w:rsidRPr="003157DE">
        <w:t>Sistematika Penulisan Laporan</w:t>
      </w:r>
      <w:bookmarkEnd w:id="82"/>
      <w:r w:rsidRPr="003157DE">
        <w:t xml:space="preserve"> </w:t>
      </w:r>
    </w:p>
    <w:p w:rsidR="007D06E1" w:rsidRPr="003157DE" w:rsidRDefault="007D06E1" w:rsidP="007D06E1">
      <w:pPr>
        <w:ind w:left="426" w:hanging="284"/>
        <w:jc w:val="both"/>
        <w:rPr>
          <w:color w:val="000000"/>
        </w:rPr>
      </w:pPr>
      <w:bookmarkStart w:id="83" w:name="_Toc358965458"/>
      <w:bookmarkStart w:id="84" w:name="_Toc365962979"/>
      <w:bookmarkStart w:id="85" w:name="_Toc371760995"/>
      <w:bookmarkStart w:id="86" w:name="_Toc371761138"/>
      <w:bookmarkStart w:id="87" w:name="_Toc377600078"/>
    </w:p>
    <w:p w:rsidR="007D06E1" w:rsidRPr="003157DE" w:rsidRDefault="007D06E1" w:rsidP="007D06E1">
      <w:pPr>
        <w:ind w:firstLine="567"/>
        <w:jc w:val="both"/>
        <w:rPr>
          <w:color w:val="000000"/>
        </w:rPr>
      </w:pPr>
      <w:r w:rsidRPr="003157DE">
        <w:rPr>
          <w:color w:val="000000"/>
        </w:rPr>
        <w:t xml:space="preserve">Sistematika penulisan laporan </w:t>
      </w:r>
      <w:r>
        <w:t>tugas a</w:t>
      </w:r>
      <w:r w:rsidRPr="003157DE">
        <w:t>khir</w:t>
      </w:r>
      <w:r w:rsidRPr="003157DE">
        <w:rPr>
          <w:color w:val="000000"/>
        </w:rPr>
        <w:t xml:space="preserve"> adalah sebagai berikut:</w:t>
      </w:r>
    </w:p>
    <w:p w:rsidR="007D06E1" w:rsidRPr="003157DE" w:rsidRDefault="007D06E1" w:rsidP="00AA114D">
      <w:pPr>
        <w:pStyle w:val="ListParagraph"/>
        <w:numPr>
          <w:ilvl w:val="2"/>
          <w:numId w:val="6"/>
        </w:numPr>
        <w:ind w:left="284" w:hanging="284"/>
        <w:jc w:val="both"/>
        <w:rPr>
          <w:color w:val="000000"/>
        </w:rPr>
      </w:pPr>
      <w:r w:rsidRPr="003157DE">
        <w:rPr>
          <w:color w:val="000000"/>
        </w:rPr>
        <w:t>Bab I. Pendahuluan</w:t>
      </w:r>
    </w:p>
    <w:p w:rsidR="007D06E1" w:rsidRPr="003157DE" w:rsidRDefault="007D06E1" w:rsidP="007D06E1">
      <w:pPr>
        <w:ind w:left="284"/>
        <w:jc w:val="both"/>
        <w:rPr>
          <w:color w:val="000000"/>
        </w:rPr>
      </w:pPr>
      <w:r w:rsidRPr="003157DE">
        <w:rPr>
          <w:color w:val="000000"/>
        </w:rPr>
        <w:t>Bab ini berisikan penjelasan mengenai latar belakang, rumusan masalah, batasan masalah, tujuan, manfaat, metodologi, dan sistem</w:t>
      </w:r>
      <w:r>
        <w:rPr>
          <w:color w:val="000000"/>
        </w:rPr>
        <w:t>atika penulisan dari pembuatan tugas a</w:t>
      </w:r>
      <w:r w:rsidRPr="003157DE">
        <w:rPr>
          <w:color w:val="000000"/>
        </w:rPr>
        <w:t xml:space="preserve">khir. </w:t>
      </w:r>
    </w:p>
    <w:p w:rsidR="007D06E1" w:rsidRPr="003157DE" w:rsidRDefault="007D06E1" w:rsidP="00AA114D">
      <w:pPr>
        <w:pStyle w:val="ListParagraph"/>
        <w:numPr>
          <w:ilvl w:val="2"/>
          <w:numId w:val="6"/>
        </w:numPr>
        <w:ind w:left="284" w:hanging="284"/>
        <w:jc w:val="both"/>
        <w:rPr>
          <w:color w:val="000000"/>
        </w:rPr>
      </w:pPr>
      <w:r w:rsidRPr="003157DE">
        <w:rPr>
          <w:color w:val="000000"/>
        </w:rPr>
        <w:t>Bab II. Tinjauan Pustaka</w:t>
      </w:r>
    </w:p>
    <w:p w:rsidR="007D06E1" w:rsidRPr="003157DE" w:rsidRDefault="00DA0AC6" w:rsidP="007D06E1">
      <w:pPr>
        <w:ind w:left="284"/>
        <w:jc w:val="both"/>
        <w:rPr>
          <w:color w:val="000000"/>
        </w:rPr>
      </w:pPr>
      <w:r w:rsidRPr="003157DE">
        <w:rPr>
          <w:color w:val="000000"/>
        </w:rPr>
        <w:t xml:space="preserve">Bab ini berisi kajian teori dari metode dan algoritma yang digunakan dalam penyusunan </w:t>
      </w:r>
      <w:r w:rsidR="001F75CE">
        <w:rPr>
          <w:color w:val="000000"/>
          <w:lang w:val="en-US"/>
        </w:rPr>
        <w:t>t</w:t>
      </w:r>
      <w:r w:rsidR="001F75CE">
        <w:rPr>
          <w:color w:val="000000"/>
        </w:rPr>
        <w:t>ugas a</w:t>
      </w:r>
      <w:r w:rsidRPr="003157DE">
        <w:rPr>
          <w:color w:val="000000"/>
        </w:rPr>
        <w:t xml:space="preserve">khir ini. Secara garis besar, bab ini berisi tentang </w:t>
      </w:r>
      <w:r>
        <w:rPr>
          <w:color w:val="000000"/>
        </w:rPr>
        <w:t>forensik digital</w:t>
      </w:r>
      <w:r w:rsidRPr="003157DE">
        <w:rPr>
          <w:color w:val="000000"/>
        </w:rPr>
        <w:t>,</w:t>
      </w:r>
      <w:r>
        <w:rPr>
          <w:color w:val="000000"/>
        </w:rPr>
        <w:t xml:space="preserve"> forensik citra digital, </w:t>
      </w:r>
      <w:r w:rsidR="00B62FA5" w:rsidRPr="00B62FA5">
        <w:rPr>
          <w:i/>
          <w:color w:val="000000"/>
        </w:rPr>
        <w:t>copy-move</w:t>
      </w:r>
      <w:r>
        <w:rPr>
          <w:color w:val="000000"/>
        </w:rPr>
        <w:t xml:space="preserve">, </w:t>
      </w:r>
      <w:r w:rsidR="00260EB6">
        <w:rPr>
          <w:color w:val="000000"/>
        </w:rPr>
        <w:t>Mean</w:t>
      </w:r>
      <w:r w:rsidR="00FD034D">
        <w:rPr>
          <w:color w:val="000000"/>
          <w:lang w:val="en-US"/>
        </w:rPr>
        <w:t>, Variance, Mean</w:t>
      </w:r>
      <w:r w:rsidR="00260EB6">
        <w:rPr>
          <w:color w:val="000000"/>
        </w:rPr>
        <w:t xml:space="preserve"> Squared Error </w:t>
      </w:r>
      <w:r>
        <w:rPr>
          <w:color w:val="000000"/>
        </w:rPr>
        <w:t xml:space="preserve">dan </w:t>
      </w:r>
      <w:r w:rsidR="00FD034D">
        <w:rPr>
          <w:color w:val="000000"/>
          <w:lang w:val="en-US"/>
        </w:rPr>
        <w:t>Qt</w:t>
      </w:r>
      <w:r w:rsidR="007D06E1">
        <w:rPr>
          <w:i/>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III. Perancangan Perangkat Lunak</w:t>
      </w:r>
    </w:p>
    <w:p w:rsidR="007D06E1" w:rsidRPr="003157DE" w:rsidRDefault="00DA0AC6" w:rsidP="007D06E1">
      <w:pPr>
        <w:ind w:left="284"/>
        <w:jc w:val="both"/>
        <w:rPr>
          <w:color w:val="000000"/>
        </w:rPr>
      </w:pPr>
      <w:r w:rsidRPr="00280EB1">
        <w:rPr>
          <w:color w:val="000000"/>
        </w:rPr>
        <w:t xml:space="preserve">Bab ini berisi pembahasan mengenai perancangan dari metode </w:t>
      </w:r>
      <w:r w:rsidR="00FC415B">
        <w:rPr>
          <w:i/>
          <w:color w:val="000000"/>
          <w:lang w:val="en-US"/>
        </w:rPr>
        <w:t xml:space="preserve">expanding block </w:t>
      </w:r>
      <w:r w:rsidRPr="00280EB1">
        <w:t xml:space="preserve"> yang digunakan untuk menedeteksi pemalsuan citra pada serangan </w:t>
      </w:r>
      <w:r w:rsidR="00B62FA5" w:rsidRPr="00B62FA5">
        <w:rPr>
          <w:i/>
        </w:rPr>
        <w:t>copy-move</w:t>
      </w:r>
      <w:r w:rsidR="00FC415B">
        <w:rPr>
          <w:i/>
          <w:lang w:val="en-US"/>
        </w:rPr>
        <w:t xml:space="preserve"> </w:t>
      </w:r>
      <w:r w:rsidR="00FC415B">
        <w:rPr>
          <w:lang w:val="en-US"/>
        </w:rPr>
        <w:t>dan perancangan GUI menggunakan Qt</w:t>
      </w:r>
      <w:r w:rsidR="007D06E1" w:rsidRPr="003157DE">
        <w:rPr>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Bab IV. Implementasi</w:t>
      </w:r>
    </w:p>
    <w:p w:rsidR="007D06E1" w:rsidRPr="003157DE" w:rsidRDefault="00DA0AC6" w:rsidP="007D06E1">
      <w:pPr>
        <w:ind w:left="284"/>
        <w:jc w:val="both"/>
        <w:rPr>
          <w:color w:val="000000"/>
        </w:rPr>
      </w:pPr>
      <w:r w:rsidRPr="003157DE">
        <w:rPr>
          <w:color w:val="000000"/>
        </w:rPr>
        <w:t xml:space="preserve">Bab ini menjelaskan implementasi yang berbentuk </w:t>
      </w:r>
      <w:r w:rsidR="000A45CF" w:rsidRPr="000A45CF">
        <w:rPr>
          <w:i/>
          <w:color w:val="000000"/>
        </w:rPr>
        <w:t>Pseudocode</w:t>
      </w:r>
      <w:r w:rsidR="000E7C80">
        <w:rPr>
          <w:color w:val="000000"/>
        </w:rPr>
        <w:t xml:space="preserve"> yang berupa </w:t>
      </w:r>
      <w:r w:rsidR="00260EB6">
        <w:rPr>
          <w:i/>
          <w:color w:val="000000"/>
        </w:rPr>
        <w:t>P</w:t>
      </w:r>
      <w:r w:rsidR="000E7C80" w:rsidRPr="000E7C80">
        <w:rPr>
          <w:i/>
          <w:color w:val="000000"/>
        </w:rPr>
        <w:t>seudocode</w:t>
      </w:r>
      <w:r w:rsidRPr="003157DE">
        <w:rPr>
          <w:color w:val="000000"/>
        </w:rPr>
        <w:t xml:space="preserve"> dari metode </w:t>
      </w:r>
      <w:r w:rsidR="00D908F8">
        <w:rPr>
          <w:i/>
          <w:color w:val="000000"/>
          <w:lang w:val="en-US"/>
        </w:rPr>
        <w:t>expanding block algorithm</w:t>
      </w:r>
      <w:r>
        <w:rPr>
          <w:i/>
          <w:color w:val="000000"/>
        </w:rPr>
        <w:t>.</w:t>
      </w:r>
    </w:p>
    <w:p w:rsidR="007D06E1" w:rsidRPr="003157DE" w:rsidRDefault="007D06E1" w:rsidP="00AA114D">
      <w:pPr>
        <w:pStyle w:val="ListParagraph"/>
        <w:numPr>
          <w:ilvl w:val="2"/>
          <w:numId w:val="6"/>
        </w:numPr>
        <w:ind w:left="284" w:hanging="284"/>
        <w:jc w:val="both"/>
        <w:rPr>
          <w:color w:val="000000"/>
        </w:rPr>
      </w:pPr>
      <w:r w:rsidRPr="003157DE">
        <w:rPr>
          <w:color w:val="000000"/>
        </w:rPr>
        <w:t xml:space="preserve">Bab V. </w:t>
      </w:r>
      <w:r w:rsidR="00CC1E09">
        <w:rPr>
          <w:color w:val="000000"/>
          <w:lang w:val="en-US"/>
        </w:rPr>
        <w:t>Pengujian</w:t>
      </w:r>
      <w:r w:rsidRPr="003157DE">
        <w:rPr>
          <w:color w:val="000000"/>
        </w:rPr>
        <w:t xml:space="preserve"> dan Evaluasi</w:t>
      </w:r>
    </w:p>
    <w:p w:rsidR="007D06E1" w:rsidRPr="00852480" w:rsidRDefault="00DA0AC6" w:rsidP="007D06E1">
      <w:pPr>
        <w:ind w:left="284"/>
        <w:jc w:val="both"/>
      </w:pPr>
      <w:r w:rsidRPr="003157DE">
        <w:rPr>
          <w:color w:val="000000"/>
        </w:rPr>
        <w:t xml:space="preserve">Bab ini berisikan hasil uji coba dari metode </w:t>
      </w:r>
      <w:r w:rsidR="00AA7D08" w:rsidRPr="00AA7D08">
        <w:rPr>
          <w:i/>
          <w:color w:val="000000"/>
        </w:rPr>
        <w:t>ex</w:t>
      </w:r>
      <w:r w:rsidR="00D908F8">
        <w:rPr>
          <w:i/>
          <w:color w:val="000000"/>
          <w:lang w:val="en-US"/>
        </w:rPr>
        <w:t>panding block algorithm</w:t>
      </w:r>
      <w:r w:rsidRPr="003157DE">
        <w:t xml:space="preserve"> yang digunakan u</w:t>
      </w:r>
      <w:r>
        <w:t xml:space="preserve">ntuk menedeteksi pemalsuan citra pada serangan </w:t>
      </w:r>
      <w:r w:rsidR="00B62FA5" w:rsidRPr="00B62FA5">
        <w:rPr>
          <w:i/>
        </w:rPr>
        <w:t>copy-move</w:t>
      </w:r>
      <w:r w:rsidR="0093251A">
        <w:t xml:space="preserve"> </w:t>
      </w:r>
      <w:r>
        <w:t>y</w:t>
      </w:r>
      <w:r w:rsidR="0093251A">
        <w:t>ang</w:t>
      </w:r>
      <w:r w:rsidRPr="003157DE">
        <w:rPr>
          <w:color w:val="000000"/>
        </w:rPr>
        <w:t xml:space="preserve"> sudah diimplementasikan pada </w:t>
      </w:r>
      <w:r w:rsidR="000A45CF" w:rsidRPr="000A45CF">
        <w:rPr>
          <w:i/>
          <w:color w:val="000000"/>
        </w:rPr>
        <w:lastRenderedPageBreak/>
        <w:t>Pseudocode</w:t>
      </w:r>
      <w:r w:rsidRPr="003157DE">
        <w:rPr>
          <w:color w:val="000000"/>
        </w:rPr>
        <w:t xml:space="preserve">. </w:t>
      </w:r>
      <w:r w:rsidRPr="003157DE">
        <w:t xml:space="preserve">Uji coba dilakukan dengan </w:t>
      </w:r>
      <w:r>
        <w:t>menggunakan dataset citra yang memiliki kualitas rendah</w:t>
      </w:r>
      <w:r w:rsidR="00CC1E09">
        <w:rPr>
          <w:lang w:val="en-US"/>
        </w:rPr>
        <w:t xml:space="preserve"> dengan ukuran 512 x 512 dengan memiliki.</w:t>
      </w:r>
      <w:r>
        <w:rPr>
          <w:i/>
        </w:rPr>
        <w:t xml:space="preserve"> </w:t>
      </w:r>
      <w:r>
        <w:rPr>
          <w:color w:val="000000"/>
        </w:rPr>
        <w:t xml:space="preserve">Hasil evaluasi mencakup </w:t>
      </w:r>
      <w:r w:rsidR="00CC1E09">
        <w:rPr>
          <w:color w:val="000000"/>
          <w:lang w:val="en-US"/>
        </w:rPr>
        <w:t>perbanding masing-</w:t>
      </w:r>
      <w:r w:rsidR="00B605AC">
        <w:rPr>
          <w:color w:val="000000"/>
          <w:lang w:val="en-US"/>
        </w:rPr>
        <w:t xml:space="preserve">masing data masukan dan filter atau </w:t>
      </w:r>
      <w:r w:rsidR="00CC1E09" w:rsidRPr="00CC1E09">
        <w:rPr>
          <w:i/>
          <w:color w:val="000000"/>
          <w:lang w:val="en-US"/>
        </w:rPr>
        <w:t>image processig</w:t>
      </w:r>
      <w:r w:rsidR="007D06E1">
        <w:t>.</w:t>
      </w:r>
    </w:p>
    <w:p w:rsidR="007D06E1" w:rsidRPr="003157DE" w:rsidRDefault="007D06E1" w:rsidP="00AA114D">
      <w:pPr>
        <w:pStyle w:val="ListParagraph"/>
        <w:numPr>
          <w:ilvl w:val="2"/>
          <w:numId w:val="6"/>
        </w:numPr>
        <w:ind w:left="284" w:right="311" w:hanging="284"/>
        <w:jc w:val="both"/>
        <w:rPr>
          <w:color w:val="000000"/>
        </w:rPr>
      </w:pPr>
      <w:r w:rsidRPr="003157DE">
        <w:rPr>
          <w:color w:val="000000"/>
        </w:rPr>
        <w:t>Bab VI. Kesimpulan dan Saran</w:t>
      </w:r>
    </w:p>
    <w:p w:rsidR="007D06E1" w:rsidRPr="003157DE" w:rsidRDefault="00DA0AC6" w:rsidP="007D06E1">
      <w:pPr>
        <w:ind w:left="284"/>
        <w:jc w:val="both"/>
        <w:rPr>
          <w:color w:val="000000"/>
        </w:rPr>
      </w:pPr>
      <w:r w:rsidRPr="003157DE">
        <w:rPr>
          <w:color w:val="000000"/>
        </w:rPr>
        <w:t xml:space="preserve">Bab ini merupakan bab yang menyampaikan kesimpulan dari hasil uji coba yang dilakukan, masalah-masalah yang dialami </w:t>
      </w:r>
      <w:r w:rsidR="005F51D6">
        <w:rPr>
          <w:color w:val="000000"/>
        </w:rPr>
        <w:t>pada proses pengerjaan tugas a</w:t>
      </w:r>
      <w:r w:rsidRPr="003157DE">
        <w:rPr>
          <w:color w:val="000000"/>
        </w:rPr>
        <w:t>khir, dan saran untuk pengembangan solusi ke depannya</w:t>
      </w:r>
      <w:r w:rsidR="007D06E1" w:rsidRPr="003157DE">
        <w:rPr>
          <w:color w:val="000000"/>
        </w:rPr>
        <w:t>.</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Daftar Pustaka</w:t>
      </w:r>
    </w:p>
    <w:p w:rsidR="007D06E1" w:rsidRPr="003157DE" w:rsidRDefault="007D06E1" w:rsidP="00DA0AC6">
      <w:pPr>
        <w:ind w:left="284" w:right="142"/>
        <w:jc w:val="both"/>
        <w:rPr>
          <w:color w:val="000000"/>
        </w:rPr>
      </w:pPr>
      <w:r w:rsidRPr="003157DE">
        <w:rPr>
          <w:color w:val="000000"/>
        </w:rPr>
        <w:t xml:space="preserve">Bab ini berisi daftar pustaka </w:t>
      </w:r>
      <w:r>
        <w:rPr>
          <w:color w:val="000000"/>
        </w:rPr>
        <w:t>yang dijadikan literatur dalam tugas a</w:t>
      </w:r>
      <w:r w:rsidRPr="003157DE">
        <w:rPr>
          <w:color w:val="000000"/>
        </w:rPr>
        <w:t>khir.</w:t>
      </w:r>
    </w:p>
    <w:p w:rsidR="007D06E1" w:rsidRPr="003157DE" w:rsidRDefault="007D06E1" w:rsidP="00AA114D">
      <w:pPr>
        <w:pStyle w:val="ListParagraph"/>
        <w:numPr>
          <w:ilvl w:val="2"/>
          <w:numId w:val="6"/>
        </w:numPr>
        <w:ind w:left="284" w:right="311" w:hanging="283"/>
        <w:jc w:val="both"/>
        <w:rPr>
          <w:color w:val="000000"/>
        </w:rPr>
      </w:pPr>
      <w:r w:rsidRPr="003157DE">
        <w:rPr>
          <w:color w:val="000000"/>
        </w:rPr>
        <w:t>Lampiran</w:t>
      </w:r>
    </w:p>
    <w:p w:rsidR="007D06E1" w:rsidRPr="003157DE" w:rsidRDefault="007D06E1" w:rsidP="007D06E1">
      <w:pPr>
        <w:ind w:left="284" w:right="311"/>
        <w:jc w:val="both"/>
        <w:rPr>
          <w:color w:val="000000"/>
        </w:rPr>
      </w:pPr>
      <w:r w:rsidRPr="003157DE">
        <w:rPr>
          <w:color w:val="000000"/>
        </w:rPr>
        <w:t xml:space="preserve">Dalam lampiran terdapat tabel-tabel data hasil uji coba dan </w:t>
      </w:r>
      <w:r w:rsidR="009A3F23">
        <w:rPr>
          <w:color w:val="000000"/>
          <w:lang w:val="en-US"/>
        </w:rPr>
        <w:t>kode</w:t>
      </w:r>
      <w:r w:rsidRPr="003157DE">
        <w:rPr>
          <w:color w:val="000000"/>
        </w:rPr>
        <w:t xml:space="preserve"> program secara keseluruhan.</w:t>
      </w:r>
    </w:p>
    <w:bookmarkEnd w:id="83"/>
    <w:bookmarkEnd w:id="84"/>
    <w:bookmarkEnd w:id="85"/>
    <w:bookmarkEnd w:id="86"/>
    <w:bookmarkEnd w:id="87"/>
    <w:p w:rsidR="007D06E1" w:rsidRDefault="007D06E1" w:rsidP="007D06E1">
      <w:pPr>
        <w:rPr>
          <w:rStyle w:val="biasaajaChar"/>
          <w:i/>
          <w:lang w:val="id-ID"/>
        </w:rPr>
      </w:pPr>
    </w:p>
    <w:p w:rsidR="007D06E1" w:rsidRDefault="007D06E1" w:rsidP="007D06E1">
      <w:pPr>
        <w:rPr>
          <w:rStyle w:val="biasaajaChar"/>
          <w:i/>
          <w:lang w:val="id-ID"/>
        </w:rPr>
      </w:pPr>
    </w:p>
    <w:p w:rsidR="004A7571" w:rsidRDefault="004A7571"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2D6352" w:rsidRDefault="002D6352"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4A7571" w:rsidRDefault="004A7571"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260EB6" w:rsidRDefault="00260EB6" w:rsidP="007D06E1">
      <w:pPr>
        <w:rPr>
          <w:rStyle w:val="biasaajaChar"/>
          <w:i/>
          <w:lang w:val="id-ID"/>
        </w:rPr>
      </w:pPr>
    </w:p>
    <w:p w:rsidR="00DA0AC6" w:rsidRDefault="00DA0AC6" w:rsidP="007D06E1">
      <w:pPr>
        <w:rPr>
          <w:rStyle w:val="biasaajaChar"/>
          <w:i/>
          <w:lang w:val="id-ID"/>
        </w:rPr>
      </w:pPr>
    </w:p>
    <w:p w:rsidR="007D06E1" w:rsidRDefault="007D06E1" w:rsidP="007D06E1">
      <w:pPr>
        <w:rPr>
          <w:rStyle w:val="biasaajaChar"/>
          <w:i/>
          <w:lang w:val="id-ID"/>
        </w:rPr>
      </w:pPr>
    </w:p>
    <w:p w:rsidR="007D06E1" w:rsidRPr="003157DE" w:rsidRDefault="007D06E1" w:rsidP="003F2E83">
      <w:pPr>
        <w:rPr>
          <w:b/>
          <w:i/>
        </w:rPr>
      </w:pPr>
    </w:p>
    <w:p w:rsidR="007D06E1" w:rsidRPr="003157DE" w:rsidRDefault="007D06E1" w:rsidP="007D06E1">
      <w:pPr>
        <w:rPr>
          <w:rStyle w:val="biasaajaChar"/>
          <w:i/>
          <w:lang w:val="id-ID"/>
        </w:rPr>
        <w:sectPr w:rsidR="007D06E1" w:rsidRPr="003157DE" w:rsidSect="007D06E1">
          <w:headerReference w:type="even" r:id="rId28"/>
          <w:headerReference w:type="default" r:id="rId29"/>
          <w:footerReference w:type="even" r:id="rId30"/>
          <w:footerReference w:type="default" r:id="rId31"/>
          <w:headerReference w:type="first" r:id="rId32"/>
          <w:footerReference w:type="first" r:id="rId33"/>
          <w:pgSz w:w="8392" w:h="11907"/>
          <w:pgMar w:top="1418" w:right="1162" w:bottom="1418" w:left="1418" w:header="709" w:footer="709" w:gutter="0"/>
          <w:pgNumType w:start="1"/>
          <w:cols w:space="708"/>
          <w:titlePg/>
          <w:docGrid w:linePitch="360"/>
        </w:sectPr>
      </w:pPr>
    </w:p>
    <w:p w:rsidR="007D06E1" w:rsidRPr="003157DE" w:rsidRDefault="007D06E1" w:rsidP="007D06E1">
      <w:pPr>
        <w:pStyle w:val="Heading1"/>
        <w:spacing w:before="60" w:after="240"/>
        <w:ind w:hanging="709"/>
      </w:pPr>
      <w:bookmarkStart w:id="88" w:name="_Toc406706493"/>
      <w:bookmarkStart w:id="89" w:name="_Toc470245295"/>
      <w:r w:rsidRPr="003157DE">
        <w:lastRenderedPageBreak/>
        <w:t>BAB II</w:t>
      </w:r>
      <w:r w:rsidRPr="003157DE">
        <w:br/>
        <w:t>TINJAUAN PUSTAKA</w:t>
      </w:r>
      <w:bookmarkEnd w:id="88"/>
      <w:bookmarkEnd w:id="89"/>
    </w:p>
    <w:p w:rsidR="007D06E1" w:rsidRDefault="007D06E1" w:rsidP="007D06E1">
      <w:pPr>
        <w:autoSpaceDE w:val="0"/>
        <w:autoSpaceDN w:val="0"/>
        <w:adjustRightInd w:val="0"/>
        <w:ind w:firstLine="567"/>
        <w:jc w:val="both"/>
        <w:rPr>
          <w:lang w:val="en-US"/>
        </w:rPr>
      </w:pPr>
      <w:r w:rsidRPr="003157DE">
        <w:tab/>
      </w:r>
      <w:r w:rsidR="00DA0AC6" w:rsidRPr="003157DE">
        <w:t>Bab ini berisi pembahasan mengenai teori-teori da</w:t>
      </w:r>
      <w:r w:rsidR="00260EB6">
        <w:t>sar yang digunakan dalam tugas a</w:t>
      </w:r>
      <w:r w:rsidR="00DA0AC6" w:rsidRPr="003157DE">
        <w:t xml:space="preserve">khir. Teori-teori tersebut diantaranya adalah </w:t>
      </w:r>
      <w:r w:rsidR="000E1201">
        <w:rPr>
          <w:i/>
        </w:rPr>
        <w:t>Elliptic Curve Digital Signature Algorithm</w:t>
      </w:r>
      <w:r w:rsidR="00E06EF1">
        <w:t>,</w:t>
      </w:r>
      <w:r w:rsidR="00DA0AC6" w:rsidRPr="003157DE">
        <w:t xml:space="preserve"> dan beberapa teori lain yang mendukung pembuatan </w:t>
      </w:r>
      <w:r w:rsidR="00EC759F">
        <w:t>t</w:t>
      </w:r>
      <w:r w:rsidR="00DA0AC6" w:rsidRPr="003157DE">
        <w:t xml:space="preserve">ugas </w:t>
      </w:r>
      <w:r w:rsidR="00EC759F">
        <w:t>a</w:t>
      </w:r>
      <w:r w:rsidR="00DA0AC6" w:rsidRPr="003157DE">
        <w:t>khir</w:t>
      </w:r>
      <w:r w:rsidRPr="003157DE">
        <w:t>.</w:t>
      </w:r>
      <w:r w:rsidR="00E06EF1">
        <w:rPr>
          <w:lang w:val="en-US"/>
        </w:rPr>
        <w:t xml:space="preserve"> Penjelesan ini bertujuan untuk memberikan gambaran secara umum terhadap program yang dibuat dan berguna sebagai penunjang dalam pengembangan </w:t>
      </w:r>
      <w:r w:rsidR="000E1201">
        <w:t>riset yang berkaitan</w:t>
      </w:r>
      <w:r w:rsidR="00E06EF1">
        <w:rPr>
          <w:lang w:val="en-US"/>
        </w:rPr>
        <w:t>.</w:t>
      </w:r>
    </w:p>
    <w:p w:rsidR="0089029B" w:rsidRDefault="0089029B" w:rsidP="007D06E1">
      <w:pPr>
        <w:autoSpaceDE w:val="0"/>
        <w:autoSpaceDN w:val="0"/>
        <w:adjustRightInd w:val="0"/>
        <w:ind w:firstLine="567"/>
        <w:jc w:val="both"/>
        <w:rPr>
          <w:lang w:val="en-US"/>
        </w:rPr>
      </w:pPr>
    </w:p>
    <w:p w:rsidR="0089029B" w:rsidRPr="0011296F" w:rsidRDefault="00F908FE" w:rsidP="0089029B">
      <w:pPr>
        <w:pStyle w:val="Heading2"/>
      </w:pPr>
      <w:r>
        <w:t>V</w:t>
      </w:r>
      <w:r w:rsidR="00FE0FA5">
        <w:t>ANET (Vehicular Ad hoc Network)</w:t>
      </w:r>
    </w:p>
    <w:p w:rsidR="0089029B" w:rsidRPr="00852480" w:rsidRDefault="0089029B" w:rsidP="0089029B"/>
    <w:p w:rsidR="0089029B" w:rsidRPr="003A2F6D" w:rsidRDefault="00044D87" w:rsidP="0089029B">
      <w:pPr>
        <w:ind w:firstLine="576"/>
        <w:jc w:val="both"/>
        <w:rPr>
          <w:lang w:val="en-US" w:eastAsia="ja-JP"/>
        </w:rPr>
      </w:pPr>
      <w:r w:rsidRPr="00044D87">
        <w:rPr>
          <w:noProof/>
          <w:lang w:eastAsia="ja-JP"/>
        </w:rPr>
        <w:t>V</w:t>
      </w:r>
      <w:r w:rsidR="00FE0FA5">
        <w:rPr>
          <w:noProof/>
          <w:lang w:eastAsia="ja-JP"/>
        </w:rPr>
        <w:t>ANET</w:t>
      </w:r>
      <w:r>
        <w:rPr>
          <w:lang w:eastAsia="ja-JP"/>
        </w:rPr>
        <w:t xml:space="preserve"> </w:t>
      </w:r>
      <w:r w:rsidR="009210B2">
        <w:rPr>
          <w:lang w:eastAsia="ja-JP"/>
        </w:rPr>
        <w:t xml:space="preserve">merupakan bentuk dari </w:t>
      </w:r>
      <w:r w:rsidR="009210B2" w:rsidRPr="009210B2">
        <w:rPr>
          <w:i/>
          <w:lang w:eastAsia="ja-JP"/>
        </w:rPr>
        <w:t>wireless ad hoc network</w:t>
      </w:r>
      <w:r w:rsidR="009210B2">
        <w:rPr>
          <w:i/>
          <w:lang w:eastAsia="ja-JP"/>
        </w:rPr>
        <w:t xml:space="preserve"> </w:t>
      </w:r>
      <w:r w:rsidR="009210B2">
        <w:rPr>
          <w:lang w:eastAsia="ja-JP"/>
        </w:rPr>
        <w:t xml:space="preserve">untuk menyediakan komunikasi antar kendaraan dan </w:t>
      </w:r>
      <w:r w:rsidR="009210B2" w:rsidRPr="009210B2">
        <w:rPr>
          <w:i/>
          <w:lang w:eastAsia="ja-JP"/>
        </w:rPr>
        <w:t>roadside equipment</w:t>
      </w:r>
      <w:r w:rsidR="009210B2">
        <w:rPr>
          <w:lang w:eastAsia="ja-JP"/>
        </w:rPr>
        <w:t xml:space="preserve"> terdekat.</w:t>
      </w:r>
      <w:r w:rsidR="002B7D3C">
        <w:rPr>
          <w:lang w:eastAsia="ja-JP"/>
        </w:rPr>
        <w:t xml:space="preserve"> VANET muncul sebagai teknologi baru untuk mengintegrasikan kemampuan </w:t>
      </w:r>
      <w:r w:rsidR="002B7D3C" w:rsidRPr="002B7D3C">
        <w:rPr>
          <w:i/>
          <w:lang w:eastAsia="ja-JP"/>
        </w:rPr>
        <w:t>wireless network</w:t>
      </w:r>
      <w:r w:rsidR="002B7D3C">
        <w:rPr>
          <w:lang w:eastAsia="ja-JP"/>
        </w:rPr>
        <w:t xml:space="preserve"> baru dengan kendaraan.</w:t>
      </w:r>
      <w:r w:rsidR="003A2F6D">
        <w:rPr>
          <w:lang w:eastAsia="ja-JP"/>
        </w:rPr>
        <w:t xml:space="preserve"> Tujuan utama VANET adalah untuk menyediakan </w:t>
      </w:r>
      <w:r w:rsidR="003A2F6D" w:rsidRPr="003A2F6D">
        <w:rPr>
          <w:i/>
          <w:lang w:eastAsia="ja-JP"/>
        </w:rPr>
        <w:t>ubiquitos connectivity</w:t>
      </w:r>
      <w:r w:rsidR="003A2F6D">
        <w:rPr>
          <w:i/>
          <w:lang w:eastAsia="ja-JP"/>
        </w:rPr>
        <w:t xml:space="preserve"> </w:t>
      </w:r>
      <w:r w:rsidR="003A2F6D">
        <w:rPr>
          <w:lang w:eastAsia="ja-JP"/>
        </w:rPr>
        <w:t xml:space="preserve">kepada </w:t>
      </w:r>
      <w:r w:rsidR="003A2F6D" w:rsidRPr="003A2F6D">
        <w:rPr>
          <w:i/>
          <w:lang w:eastAsia="ja-JP"/>
        </w:rPr>
        <w:t>mobile user</w:t>
      </w:r>
      <w:r w:rsidR="003A2F6D">
        <w:rPr>
          <w:lang w:eastAsia="ja-JP"/>
        </w:rPr>
        <w:t xml:space="preserve"> ketika berada di jalan raya dan komunikasi antar kendaraan yang efisien menuju </w:t>
      </w:r>
      <w:r w:rsidR="003A2F6D" w:rsidRPr="003A2F6D">
        <w:rPr>
          <w:i/>
          <w:lang w:eastAsia="ja-JP"/>
        </w:rPr>
        <w:t>Intelligent Transportation System</w:t>
      </w:r>
      <w:r w:rsidR="003A2F6D">
        <w:rPr>
          <w:lang w:eastAsia="ja-JP"/>
        </w:rPr>
        <w:t>.</w:t>
      </w:r>
    </w:p>
    <w:p w:rsidR="007D06E1" w:rsidRPr="003157DE" w:rsidRDefault="00F908FE" w:rsidP="007D06E1">
      <w:pPr>
        <w:pStyle w:val="Heading2"/>
        <w:spacing w:before="240"/>
        <w:ind w:left="567" w:hanging="567"/>
        <w:jc w:val="both"/>
      </w:pPr>
      <w:r>
        <w:t>AODV</w:t>
      </w:r>
      <w:r w:rsidR="00DE410F">
        <w:t xml:space="preserve"> (Ad hoc On-Demand Distance Vector)</w:t>
      </w:r>
    </w:p>
    <w:p w:rsidR="007D06E1" w:rsidRPr="00852480" w:rsidRDefault="007D06E1" w:rsidP="007D06E1"/>
    <w:p w:rsidR="007D06E1" w:rsidRPr="00B77B79" w:rsidRDefault="00A27C10" w:rsidP="00452631">
      <w:pPr>
        <w:ind w:firstLine="567"/>
        <w:jc w:val="both"/>
        <w:rPr>
          <w:lang w:val="en-US"/>
        </w:rPr>
      </w:pPr>
      <w:r w:rsidRPr="00B77B79">
        <w:t xml:space="preserve">AODV merupakan </w:t>
      </w:r>
      <w:r w:rsidRPr="00B77B79">
        <w:rPr>
          <w:i/>
        </w:rPr>
        <w:t>routing protocol</w:t>
      </w:r>
      <w:r w:rsidRPr="00B77B79">
        <w:t xml:space="preserve"> yang umum digunakan di MANET dan telah diaplikasikan juga di VANET. Pada AODV, rute dibuat hanya ketika diminta oleh </w:t>
      </w:r>
      <w:r w:rsidRPr="00B77B79">
        <w:rPr>
          <w:i/>
        </w:rPr>
        <w:t>node</w:t>
      </w:r>
      <w:r w:rsidRPr="00B77B79">
        <w:t xml:space="preserve"> asal (</w:t>
      </w:r>
      <w:r w:rsidRPr="00B77B79">
        <w:rPr>
          <w:i/>
        </w:rPr>
        <w:t>source node</w:t>
      </w:r>
      <w:r w:rsidRPr="00B77B79">
        <w:t xml:space="preserve">). Metode penemuan rute AODV berdasarkan pada </w:t>
      </w:r>
      <w:r w:rsidRPr="00B77B79">
        <w:rPr>
          <w:i/>
        </w:rPr>
        <w:t>routing table</w:t>
      </w:r>
      <w:r w:rsidRPr="00B77B79">
        <w:t xml:space="preserve"> yang menyimpan rute terhadap beberapa </w:t>
      </w:r>
      <w:r w:rsidRPr="00B77B79">
        <w:rPr>
          <w:i/>
        </w:rPr>
        <w:t>node</w:t>
      </w:r>
      <w:r w:rsidRPr="00B77B79">
        <w:t xml:space="preserve">. </w:t>
      </w:r>
      <w:r w:rsidRPr="00B77B79">
        <w:rPr>
          <w:i/>
        </w:rPr>
        <w:t>Source node</w:t>
      </w:r>
      <w:r w:rsidRPr="00B77B79">
        <w:t xml:space="preserve"> akan menyebarkan paket </w:t>
      </w:r>
      <w:r w:rsidRPr="00B77B79">
        <w:rPr>
          <w:i/>
        </w:rPr>
        <w:t>route request</w:t>
      </w:r>
      <w:r w:rsidRPr="00B77B79">
        <w:t xml:space="preserve"> (RREQ) ke tiap </w:t>
      </w:r>
      <w:r w:rsidRPr="00B77B79">
        <w:rPr>
          <w:i/>
        </w:rPr>
        <w:t>neighbor</w:t>
      </w:r>
      <w:r w:rsidRPr="00B77B79">
        <w:t xml:space="preserve">-nya yang akan mengirimkan paket RREQ juga ke tiap </w:t>
      </w:r>
      <w:r w:rsidRPr="00B77B79">
        <w:rPr>
          <w:i/>
        </w:rPr>
        <w:t>neighbor</w:t>
      </w:r>
      <w:r w:rsidRPr="00B77B79">
        <w:t xml:space="preserve">-nya, begitu seterusnya hingga mencapai </w:t>
      </w:r>
      <w:r w:rsidRPr="00B77B79">
        <w:rPr>
          <w:i/>
        </w:rPr>
        <w:t>node</w:t>
      </w:r>
      <w:r w:rsidRPr="00B77B79">
        <w:t xml:space="preserve"> tujuan (</w:t>
      </w:r>
      <w:r w:rsidRPr="00B77B79">
        <w:rPr>
          <w:i/>
        </w:rPr>
        <w:t>destination node</w:t>
      </w:r>
      <w:r w:rsidRPr="00B77B79">
        <w:t xml:space="preserve">). Ketika paket RREQ mencapai </w:t>
      </w:r>
      <w:r w:rsidRPr="00B77B79">
        <w:rPr>
          <w:i/>
        </w:rPr>
        <w:t>destination node</w:t>
      </w:r>
      <w:r w:rsidRPr="00B77B79">
        <w:t xml:space="preserve"> atau </w:t>
      </w:r>
      <w:r w:rsidRPr="00B77B79">
        <w:rPr>
          <w:i/>
        </w:rPr>
        <w:t>node</w:t>
      </w:r>
      <w:r w:rsidRPr="00B77B79">
        <w:t xml:space="preserve"> yang mengetahui rute ke </w:t>
      </w:r>
      <w:r w:rsidRPr="00B77B79">
        <w:rPr>
          <w:i/>
        </w:rPr>
        <w:t>destination node</w:t>
      </w:r>
      <w:r w:rsidRPr="00B77B79">
        <w:t xml:space="preserve">, paket </w:t>
      </w:r>
      <w:r w:rsidRPr="00B77B79">
        <w:rPr>
          <w:i/>
        </w:rPr>
        <w:t>route replay</w:t>
      </w:r>
      <w:r w:rsidRPr="00B77B79">
        <w:t xml:space="preserve"> (RREP) akan dikirimkan kembali ke </w:t>
      </w:r>
      <w:r w:rsidRPr="00B77B79">
        <w:rPr>
          <w:i/>
        </w:rPr>
        <w:t>source node</w:t>
      </w:r>
      <w:r w:rsidRPr="00B77B79">
        <w:t xml:space="preserve"> melalui </w:t>
      </w:r>
      <w:r w:rsidRPr="00B77B79">
        <w:rPr>
          <w:i/>
        </w:rPr>
        <w:t>reverse route</w:t>
      </w:r>
      <w:r w:rsidRPr="00B77B79">
        <w:t xml:space="preserve">. </w:t>
      </w:r>
      <w:r w:rsidRPr="00B77B79">
        <w:lastRenderedPageBreak/>
        <w:t xml:space="preserve">AODV menggunakan sequence number untuk mendapatkan informasi rute yang paling update dan mencegah </w:t>
      </w:r>
      <w:r w:rsidRPr="00B77B79">
        <w:rPr>
          <w:i/>
        </w:rPr>
        <w:t>routing loop</w:t>
      </w:r>
      <w:r w:rsidRPr="00B77B79">
        <w:t>.</w:t>
      </w:r>
    </w:p>
    <w:p w:rsidR="00DA0AC6" w:rsidRPr="003157DE" w:rsidRDefault="00DA0AC6" w:rsidP="007D06E1">
      <w:pPr>
        <w:jc w:val="both"/>
      </w:pPr>
    </w:p>
    <w:p w:rsidR="007D06E1" w:rsidRPr="003157DE" w:rsidRDefault="0033455A" w:rsidP="007D06E1">
      <w:pPr>
        <w:pStyle w:val="Heading2"/>
      </w:pPr>
      <w:r>
        <w:t>ECDSA (Elliptic Curve Digital Signature Algorithm)</w:t>
      </w:r>
    </w:p>
    <w:p w:rsidR="007D06E1" w:rsidRPr="003157DE" w:rsidRDefault="007D06E1" w:rsidP="007D06E1"/>
    <w:p w:rsidR="007D06E1" w:rsidRPr="00B77B79" w:rsidRDefault="00AE593F" w:rsidP="007D06E1">
      <w:pPr>
        <w:ind w:firstLine="567"/>
        <w:jc w:val="both"/>
        <w:rPr>
          <w:lang w:val="en-US" w:eastAsia="ja-JP"/>
        </w:rPr>
      </w:pPr>
      <w:r w:rsidRPr="00B77B79">
        <w:rPr>
          <w:i/>
        </w:rPr>
        <w:t>Elliptic Curve Digital Signature Algorithm</w:t>
      </w:r>
      <w:r w:rsidRPr="00B77B79">
        <w:t xml:space="preserve"> (ECDSA) merupakan varian dari </w:t>
      </w:r>
      <w:r w:rsidRPr="00B77B79">
        <w:rPr>
          <w:i/>
        </w:rPr>
        <w:t xml:space="preserve">Digital Signature Algorithm </w:t>
      </w:r>
      <w:r w:rsidRPr="00B77B79">
        <w:t xml:space="preserve">(DSA) yang beroperasi pada grup </w:t>
      </w:r>
      <w:r w:rsidRPr="00B77B79">
        <w:rPr>
          <w:i/>
        </w:rPr>
        <w:t>elliptic curve</w:t>
      </w:r>
      <w:r w:rsidRPr="00B77B79">
        <w:t xml:space="preserve">. Untuk mengirim pesan yang tertandatangani dari node asal ke node tujuan, keduanya sepakat pada parameter domain </w:t>
      </w:r>
      <w:r w:rsidRPr="00B77B79">
        <w:rPr>
          <w:i/>
        </w:rPr>
        <w:t>elliptic curve</w:t>
      </w:r>
      <w:r w:rsidRPr="00B77B79">
        <w:t xml:space="preserve">. Pengirim memiliki </w:t>
      </w:r>
      <w:r w:rsidRPr="00B77B79">
        <w:rPr>
          <w:i/>
        </w:rPr>
        <w:t>key pair</w:t>
      </w:r>
      <w:r w:rsidRPr="00B77B79">
        <w:t xml:space="preserve"> yang terdiri dari </w:t>
      </w:r>
      <w:r w:rsidRPr="00B77B79">
        <w:rPr>
          <w:i/>
        </w:rPr>
        <w:t>private key</w:t>
      </w:r>
      <w:r w:rsidRPr="00B77B79">
        <w:t xml:space="preserve">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Pr="00B77B79">
        <w:t xml:space="preserve"> (sebuah </w:t>
      </w:r>
      <w:r w:rsidRPr="00B77B79">
        <w:rPr>
          <w:i/>
        </w:rPr>
        <w:t>integer</w:t>
      </w:r>
      <w:r w:rsidRPr="00B77B79">
        <w:t xml:space="preserve"> kurang dari n yang dipilih secara acak, dimana n merupakan urutan dari kurva, sebuah parameter domain </w:t>
      </w:r>
      <w:r w:rsidRPr="00B77B79">
        <w:rPr>
          <w:i/>
        </w:rPr>
        <w:t>elliptic curve</w:t>
      </w:r>
      <w:r w:rsidRPr="00B77B79">
        <w:t xml:space="preserve">) dan </w:t>
      </w:r>
      <w:r w:rsidRPr="00B77B79">
        <w:rPr>
          <w:i/>
        </w:rPr>
        <w:t>public key</w:t>
      </w:r>
      <w:r w:rsidRPr="00B77B79">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*G</m:t>
        </m:r>
      </m:oMath>
      <w:r w:rsidRPr="00B77B79">
        <w:t xml:space="preserve"> (G adalah </w:t>
      </w:r>
      <w:r w:rsidRPr="00B77B79">
        <w:rPr>
          <w:i/>
        </w:rPr>
        <w:t>generator point</w:t>
      </w:r>
      <w:r w:rsidRPr="00B77B79">
        <w:t xml:space="preserve">, sebuah parameter domain </w:t>
      </w:r>
      <w:r w:rsidRPr="00B77B79">
        <w:rPr>
          <w:i/>
        </w:rPr>
        <w:t>elliptic curve</w:t>
      </w:r>
      <w:r w:rsidRPr="00B77B79">
        <w:t>).</w:t>
      </w:r>
    </w:p>
    <w:p w:rsidR="007D06E1" w:rsidRPr="003157DE" w:rsidRDefault="007D06E1" w:rsidP="000D1ED8">
      <w:pPr>
        <w:pStyle w:val="Caption"/>
        <w:jc w:val="left"/>
      </w:pPr>
    </w:p>
    <w:p w:rsidR="007D06E1" w:rsidRPr="00C604C1" w:rsidRDefault="00074993" w:rsidP="007D06E1">
      <w:pPr>
        <w:pStyle w:val="Heading2"/>
      </w:pPr>
      <w:r>
        <w:rPr>
          <w:i/>
        </w:rPr>
        <w:t>Blackhole Attack</w:t>
      </w:r>
      <w:r w:rsidR="00452631">
        <w:t xml:space="preserve"> </w:t>
      </w:r>
    </w:p>
    <w:p w:rsidR="00E0535C" w:rsidRDefault="00E0535C" w:rsidP="00E0535C"/>
    <w:p w:rsidR="00633B43" w:rsidRPr="00B77B79" w:rsidRDefault="00633B43" w:rsidP="00633B43">
      <w:pPr>
        <w:ind w:firstLine="576"/>
        <w:jc w:val="both"/>
        <w:rPr>
          <w:i/>
        </w:rPr>
      </w:pPr>
      <w:r w:rsidRPr="00B77B79">
        <w:rPr>
          <w:i/>
        </w:rPr>
        <w:t>Blackhole attack</w:t>
      </w:r>
      <w:r w:rsidRPr="00B77B79">
        <w:t xml:space="preserve"> terjadi saat terdapat </w:t>
      </w:r>
      <w:r w:rsidRPr="00B77B79">
        <w:rPr>
          <w:i/>
        </w:rPr>
        <w:t>malicious node</w:t>
      </w:r>
      <w:r w:rsidRPr="00B77B79">
        <w:t xml:space="preserve"> yang menunggu mendapatkan paket RREQ dari </w:t>
      </w:r>
      <w:r w:rsidRPr="00B77B79">
        <w:rPr>
          <w:i/>
        </w:rPr>
        <w:t>neighbor</w:t>
      </w:r>
      <w:r w:rsidRPr="00B77B79">
        <w:t xml:space="preserve">-nya. Namun ketika sudah mendapatkan paket RREQ, </w:t>
      </w:r>
      <w:r w:rsidRPr="00B77B79">
        <w:rPr>
          <w:i/>
        </w:rPr>
        <w:t>malicious node</w:t>
      </w:r>
      <w:r w:rsidRPr="00B77B79">
        <w:t xml:space="preserve"> tersebut membalas seolah-olah dia memiliki rute terpendek menuju </w:t>
      </w:r>
      <w:r w:rsidRPr="00B77B79">
        <w:rPr>
          <w:i/>
        </w:rPr>
        <w:t>destination node</w:t>
      </w:r>
      <w:r w:rsidRPr="00B77B79">
        <w:t xml:space="preserve">. Sehingga </w:t>
      </w:r>
      <w:r w:rsidRPr="00B77B79">
        <w:rPr>
          <w:i/>
        </w:rPr>
        <w:t>source node</w:t>
      </w:r>
      <w:r w:rsidRPr="00B77B79">
        <w:t xml:space="preserve"> akan meneruskan dengan mengirim paket data ke </w:t>
      </w:r>
      <w:r w:rsidRPr="00B77B79">
        <w:rPr>
          <w:i/>
        </w:rPr>
        <w:t>destination node</w:t>
      </w:r>
      <w:r w:rsidRPr="00B77B79">
        <w:t xml:space="preserve"> melalui </w:t>
      </w:r>
      <w:r w:rsidRPr="00B77B79">
        <w:rPr>
          <w:i/>
        </w:rPr>
        <w:t>malicious node</w:t>
      </w:r>
      <w:r w:rsidRPr="00B77B79">
        <w:t xml:space="preserve"> tersebut. Ketika mendapatkan paket data dari </w:t>
      </w:r>
      <w:r w:rsidRPr="00B77B79">
        <w:rPr>
          <w:i/>
        </w:rPr>
        <w:t>source node</w:t>
      </w:r>
      <w:r w:rsidRPr="00B77B79">
        <w:t xml:space="preserve">, </w:t>
      </w:r>
      <w:r w:rsidRPr="00B77B79">
        <w:rPr>
          <w:i/>
        </w:rPr>
        <w:t>malicious node</w:t>
      </w:r>
      <w:r w:rsidRPr="00B77B79">
        <w:t xml:space="preserve"> tersebut tidak meneruskan paket data ke </w:t>
      </w:r>
      <w:r w:rsidRPr="00B77B79">
        <w:rPr>
          <w:i/>
        </w:rPr>
        <w:t>destination node</w:t>
      </w:r>
      <w:r w:rsidRPr="00B77B79">
        <w:t xml:space="preserve">, tetapi melakukan </w:t>
      </w:r>
      <w:r w:rsidRPr="00B77B79">
        <w:rPr>
          <w:i/>
        </w:rPr>
        <w:t>drop</w:t>
      </w:r>
      <w:r w:rsidRPr="00B77B79">
        <w:t xml:space="preserve"> terhadap paket data yang diterima. Sehingga paket data tersebut tidak mencapai </w:t>
      </w:r>
      <w:r w:rsidRPr="00B77B79">
        <w:rPr>
          <w:i/>
        </w:rPr>
        <w:t>destination source</w:t>
      </w:r>
      <w:r w:rsidRPr="00B77B79">
        <w:t xml:space="preserve">-nya dan </w:t>
      </w:r>
      <w:r w:rsidRPr="00B77B79">
        <w:rPr>
          <w:i/>
        </w:rPr>
        <w:t>malicious node</w:t>
      </w:r>
      <w:r w:rsidRPr="00B77B79">
        <w:t xml:space="preserve"> tidak memberi tahu </w:t>
      </w:r>
      <w:r w:rsidRPr="00B77B79">
        <w:rPr>
          <w:i/>
        </w:rPr>
        <w:t>source node</w:t>
      </w:r>
      <w:r w:rsidRPr="00B77B79">
        <w:t xml:space="preserve"> jika paket datanya tidak mencapai </w:t>
      </w:r>
      <w:r w:rsidRPr="00B77B79">
        <w:rPr>
          <w:i/>
        </w:rPr>
        <w:t>destination node.</w:t>
      </w:r>
    </w:p>
    <w:p w:rsidR="00633B43" w:rsidRPr="00E0535C" w:rsidRDefault="00633B43" w:rsidP="00633B43">
      <w:pPr>
        <w:ind w:left="576"/>
      </w:pPr>
    </w:p>
    <w:p w:rsidR="007D06E1" w:rsidRPr="00DB35DB" w:rsidRDefault="00DB35DB" w:rsidP="0011296F">
      <w:pPr>
        <w:pStyle w:val="Heading2"/>
        <w:rPr>
          <w:i/>
          <w:lang w:val="en-US" w:eastAsia="id-ID"/>
        </w:rPr>
      </w:pPr>
      <w:r w:rsidRPr="00DB35DB">
        <w:rPr>
          <w:i/>
          <w:lang w:eastAsia="id-ID"/>
        </w:rPr>
        <w:t>Wormhole Attack</w:t>
      </w:r>
    </w:p>
    <w:p w:rsidR="006146BE" w:rsidRDefault="006146BE" w:rsidP="006146BE">
      <w:pPr>
        <w:ind w:left="576"/>
        <w:rPr>
          <w:lang w:val="en-US" w:eastAsia="id-ID"/>
        </w:rPr>
      </w:pPr>
    </w:p>
    <w:p w:rsidR="00C604C1" w:rsidRPr="0047659C" w:rsidRDefault="0047659C" w:rsidP="0047659C">
      <w:pPr>
        <w:keepNext/>
        <w:ind w:firstLine="576"/>
        <w:jc w:val="both"/>
        <w:rPr>
          <w:lang w:val="en-US"/>
        </w:rPr>
      </w:pPr>
      <w:r w:rsidRPr="0047659C">
        <w:rPr>
          <w:i/>
        </w:rPr>
        <w:t>Wormhole attack</w:t>
      </w:r>
      <w:r w:rsidRPr="0047659C">
        <w:t xml:space="preserve"> terdiri dari 2 fase yang dilancarkan oleh satu atau lebih </w:t>
      </w:r>
      <w:r w:rsidRPr="0047659C">
        <w:rPr>
          <w:i/>
        </w:rPr>
        <w:t>malicious node</w:t>
      </w:r>
      <w:r w:rsidRPr="0047659C">
        <w:t xml:space="preserve">. Pada fase pertama, </w:t>
      </w:r>
      <w:r w:rsidRPr="0047659C">
        <w:rPr>
          <w:i/>
        </w:rPr>
        <w:t>malicious node</w:t>
      </w:r>
      <w:r w:rsidRPr="0047659C">
        <w:t xml:space="preserve"> mencoba mengumpan </w:t>
      </w:r>
      <w:r w:rsidRPr="0047659C">
        <w:rPr>
          <w:i/>
        </w:rPr>
        <w:t>node neighbor</w:t>
      </w:r>
      <w:r w:rsidRPr="0047659C">
        <w:t xml:space="preserve">-nya agar mengirimkan paket </w:t>
      </w:r>
      <w:r w:rsidRPr="0047659C">
        <w:lastRenderedPageBreak/>
        <w:t xml:space="preserve">melalui dirinya. Pada fase kedua, </w:t>
      </w:r>
      <w:r w:rsidRPr="0047659C">
        <w:rPr>
          <w:i/>
        </w:rPr>
        <w:t>malicious node</w:t>
      </w:r>
      <w:r w:rsidRPr="0047659C">
        <w:t xml:space="preserve"> tersebut memanfaatkan paket data yang diterimanya sesuai keinginannya, salah satunya dengan mengubah isi paket data</w:t>
      </w:r>
      <w:r w:rsidRPr="0047659C">
        <w:rPr>
          <w:iCs/>
          <w:color w:val="000000" w:themeColor="text1"/>
        </w:rPr>
        <w:t>.</w:t>
      </w:r>
    </w:p>
    <w:p w:rsidR="00DE6E02" w:rsidRPr="00DE6E02" w:rsidRDefault="00DE6E02" w:rsidP="00DE6E02">
      <w:pPr>
        <w:rPr>
          <w:lang w:val="en-US"/>
        </w:rPr>
      </w:pPr>
    </w:p>
    <w:p w:rsidR="00EB64B2" w:rsidRPr="00EB64B2" w:rsidRDefault="00C47DF4" w:rsidP="00EB64B2">
      <w:pPr>
        <w:pStyle w:val="Heading2"/>
      </w:pPr>
      <w:r>
        <w:t>NS-2 (Network Simulator-2)</w:t>
      </w:r>
    </w:p>
    <w:p w:rsidR="007D06E1" w:rsidRDefault="007D06E1" w:rsidP="007D06E1">
      <w:pPr>
        <w:ind w:firstLine="709"/>
        <w:jc w:val="both"/>
      </w:pPr>
    </w:p>
    <w:p w:rsidR="007D06E1" w:rsidRPr="00816F52" w:rsidRDefault="00816F52" w:rsidP="00816F52">
      <w:pPr>
        <w:ind w:firstLine="576"/>
        <w:jc w:val="both"/>
        <w:rPr>
          <w:color w:val="000000"/>
        </w:rPr>
      </w:pPr>
      <w:r w:rsidRPr="00816F52">
        <w:rPr>
          <w:rStyle w:val="fontstyle01"/>
          <w:rFonts w:ascii="Times New Roman" w:hAnsi="Times New Roman"/>
        </w:rPr>
        <w:t xml:space="preserve">NS-2 merupakan sebuah </w:t>
      </w:r>
      <w:r w:rsidRPr="00816F52">
        <w:rPr>
          <w:rStyle w:val="fontstyle21"/>
          <w:rFonts w:ascii="Times New Roman" w:hAnsi="Times New Roman"/>
        </w:rPr>
        <w:t xml:space="preserve">discrete event simulator </w:t>
      </w:r>
      <w:r w:rsidRPr="00816F52">
        <w:rPr>
          <w:rStyle w:val="fontstyle01"/>
          <w:rFonts w:ascii="Times New Roman" w:hAnsi="Times New Roman"/>
        </w:rPr>
        <w:t>yang didesain untuk membantu penelitian pada bidang jaringan komputer. Pengembangan NS dimulai</w:t>
      </w:r>
      <w:r>
        <w:rPr>
          <w:rStyle w:val="fontstyle01"/>
          <w:rFonts w:ascii="Times New Roman" w:hAnsi="Times New Roman"/>
        </w:rPr>
        <w:t xml:space="preserve"> pada tahun 1989 sebagai sebuah </w:t>
      </w:r>
      <w:r w:rsidRPr="00816F52">
        <w:rPr>
          <w:rStyle w:val="fontstyle01"/>
          <w:rFonts w:ascii="Times New Roman" w:hAnsi="Times New Roman"/>
        </w:rPr>
        <w:t>varian</w:t>
      </w:r>
      <w:r>
        <w:rPr>
          <w:color w:val="000000"/>
        </w:rPr>
        <w:t xml:space="preserve"> </w:t>
      </w:r>
      <w:r w:rsidRPr="00816F52">
        <w:rPr>
          <w:rStyle w:val="fontstyle01"/>
          <w:rFonts w:ascii="Times New Roman" w:hAnsi="Times New Roman"/>
        </w:rPr>
        <w:t xml:space="preserve">dari REAL </w:t>
      </w:r>
      <w:r w:rsidRPr="00816F52">
        <w:rPr>
          <w:rStyle w:val="fontstyle21"/>
          <w:rFonts w:ascii="Times New Roman" w:hAnsi="Times New Roman"/>
        </w:rPr>
        <w:t>network simulator</w:t>
      </w:r>
      <w:r>
        <w:rPr>
          <w:rStyle w:val="fontstyle01"/>
          <w:rFonts w:ascii="Times New Roman" w:hAnsi="Times New Roman"/>
        </w:rPr>
        <w:t xml:space="preserve">, pada tahun 1995 pengembangan </w:t>
      </w:r>
      <w:r w:rsidRPr="00816F52">
        <w:rPr>
          <w:rStyle w:val="fontstyle01"/>
          <w:rFonts w:ascii="Times New Roman" w:hAnsi="Times New Roman"/>
        </w:rPr>
        <w:t>NS</w:t>
      </w:r>
      <w:r>
        <w:rPr>
          <w:color w:val="000000"/>
        </w:rPr>
        <w:t xml:space="preserve"> </w:t>
      </w:r>
      <w:r w:rsidRPr="00816F52">
        <w:rPr>
          <w:rStyle w:val="fontstyle01"/>
          <w:rFonts w:ascii="Times New Roman" w:hAnsi="Times New Roman"/>
        </w:rPr>
        <w:t>didukung oleh DARPA melalui VINT project di LBL, Xerox PARC,</w:t>
      </w:r>
      <w:r>
        <w:rPr>
          <w:color w:val="000000"/>
        </w:rPr>
        <w:t xml:space="preserve"> </w:t>
      </w:r>
      <w:r w:rsidRPr="00816F52">
        <w:rPr>
          <w:rStyle w:val="fontstyle01"/>
          <w:rFonts w:ascii="Times New Roman" w:hAnsi="Times New Roman"/>
        </w:rPr>
        <w:t>UCB dan USC/ISI. NS kemudian memasuki versi dua pada tanggal</w:t>
      </w:r>
      <w:r>
        <w:rPr>
          <w:color w:val="000000"/>
        </w:rPr>
        <w:t xml:space="preserve"> </w:t>
      </w:r>
      <w:r w:rsidRPr="00816F52">
        <w:rPr>
          <w:rStyle w:val="fontstyle01"/>
          <w:rFonts w:ascii="Times New Roman" w:hAnsi="Times New Roman"/>
        </w:rPr>
        <w:t>31 Juli 1995. Saat ini pengembangan NS didukung oleh DARPA</w:t>
      </w:r>
      <w:r>
        <w:rPr>
          <w:color w:val="000000"/>
        </w:rPr>
        <w:t xml:space="preserve"> </w:t>
      </w:r>
      <w:r w:rsidRPr="00816F52">
        <w:rPr>
          <w:rStyle w:val="fontstyle01"/>
          <w:rFonts w:ascii="Times New Roman" w:hAnsi="Times New Roman"/>
        </w:rPr>
        <w:t>melalui SAMAN dan NSF melalui CONSER beserta peneliti lainnya termasuk ACIRI</w:t>
      </w:r>
      <w:r w:rsidR="008D2BD9" w:rsidRPr="00816F52">
        <w:rPr>
          <w:lang w:val="en-US"/>
        </w:rPr>
        <w:t>.</w:t>
      </w:r>
    </w:p>
    <w:p w:rsidR="006146BE" w:rsidRDefault="006146BE" w:rsidP="00816F52">
      <w:pPr>
        <w:keepNext/>
      </w:pPr>
    </w:p>
    <w:p w:rsidR="0068664F" w:rsidRDefault="00EB64B2" w:rsidP="00A87297">
      <w:pPr>
        <w:pStyle w:val="Heading3"/>
      </w:pPr>
      <w:r>
        <w:t>Instalasi</w:t>
      </w:r>
    </w:p>
    <w:p w:rsidR="00E036A2" w:rsidRDefault="00E036A2" w:rsidP="00E036A2"/>
    <w:p w:rsidR="00E036A2" w:rsidRDefault="00E036A2" w:rsidP="003450D3">
      <w:pPr>
        <w:ind w:firstLine="567"/>
        <w:jc w:val="both"/>
      </w:pPr>
      <w:r>
        <w:t>NS-2 membutuhkan beberapa pack</w:t>
      </w:r>
      <w:r w:rsidR="000B5DB9">
        <w:t>age yang harus sudah terinstall sebelum memulai i</w:t>
      </w:r>
      <w:r w:rsidR="008821C7">
        <w:t>nstalasi NS-2.</w:t>
      </w:r>
      <w:r w:rsidR="00B23A2A">
        <w:t xml:space="preserve"> Untuk meng</w:t>
      </w:r>
      <w:r w:rsidR="00B23A2A" w:rsidRPr="00542F00">
        <w:t>install</w:t>
      </w:r>
      <w:r w:rsidR="00B23A2A">
        <w:t xml:space="preserve"> </w:t>
      </w:r>
      <w:r w:rsidR="00B23A2A" w:rsidRPr="00B23A2A">
        <w:rPr>
          <w:i/>
        </w:rPr>
        <w:t>dependency</w:t>
      </w:r>
      <w:r w:rsidR="00B23A2A">
        <w:t xml:space="preserve"> yang dibutuhkan dapat dilakukan dengan </w:t>
      </w:r>
      <w:r w:rsidR="00B23A2A" w:rsidRPr="00B23A2A">
        <w:rPr>
          <w:i/>
        </w:rPr>
        <w:t>command</w:t>
      </w:r>
      <w:r w:rsidR="00542F00">
        <w:t xml:space="preserve"> berikut</w:t>
      </w:r>
      <w:r w:rsidR="00B23A2A">
        <w:t>:</w:t>
      </w:r>
    </w:p>
    <w:p w:rsidR="00343C3E" w:rsidRDefault="00343C3E" w:rsidP="00E036A2">
      <w:pPr>
        <w:ind w:firstLine="567"/>
      </w:pPr>
    </w:p>
    <w:p w:rsidR="00542F00" w:rsidRDefault="00343C3E" w:rsidP="00542F00">
      <w:pPr>
        <w:keepNext/>
      </w:pPr>
      <w:r>
        <w:rPr>
          <w:noProof/>
          <w:lang w:eastAsia="id-ID"/>
        </w:rPr>
        <mc:AlternateContent>
          <mc:Choice Requires="wps">
            <w:drawing>
              <wp:inline distT="0" distB="0" distL="0" distR="0">
                <wp:extent cx="3648075" cy="438150"/>
                <wp:effectExtent l="0" t="0" r="28575" b="19050"/>
                <wp:docPr id="2" name="Text Box 2"/>
                <wp:cNvGraphicFramePr/>
                <a:graphic xmlns:a="http://schemas.openxmlformats.org/drawingml/2006/main">
                  <a:graphicData uri="http://schemas.microsoft.com/office/word/2010/wordprocessingShape">
                    <wps:wsp>
                      <wps:cNvSpPr txBox="1"/>
                      <wps:spPr>
                        <a:xfrm>
                          <a:off x="0" y="0"/>
                          <a:ext cx="36480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6F59" w:rsidRDefault="005E6F59" w:rsidP="00542F00">
                            <w:pPr>
                              <w:jc w:val="both"/>
                            </w:pPr>
                            <w:r w:rsidRPr="00542F00">
                              <w:rPr>
                                <w:i/>
                                <w:iCs/>
                              </w:rPr>
                              <w:t>sudo apt-get install build-essential autoconf automake libxmu-dev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287.2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" fillcolor="white [3201]" strokeweight=".5pt">
                <v:textbox>
                  <w:txbxContent>
                    <w:p w:rsidR="005E6F59" w:rsidRDefault="005E6F59" w:rsidP="00542F00">
                      <w:pPr>
                        <w:jc w:val="both"/>
                      </w:pPr>
                      <w:r w:rsidRPr="00542F00">
                        <w:rPr>
                          <w:i/>
                          <w:iCs/>
                        </w:rPr>
                        <w:t>sudo apt-get install build-essential autoconf automake libxmu-dev</w:t>
                      </w:r>
                    </w:p>
                  </w:txbxContent>
                </v:textbox>
                <w10:anchorlock/>
              </v:shape>
            </w:pict>
          </mc:Fallback>
        </mc:AlternateContent>
      </w:r>
    </w:p>
    <w:p w:rsidR="00E036A2" w:rsidRDefault="00542F00" w:rsidP="00542F00">
      <w:pPr>
        <w:pStyle w:val="Caption"/>
      </w:pPr>
      <w:r>
        <w:t xml:space="preserve">Gambar </w:t>
      </w:r>
      <w:fldSimple w:instr=" STYLEREF 1 \s ">
        <w:r w:rsidR="009279CB">
          <w:rPr>
            <w:noProof/>
          </w:rPr>
          <w:t>2</w:t>
        </w:r>
      </w:fldSimple>
      <w:r w:rsidR="009279CB">
        <w:t>.</w:t>
      </w:r>
      <w:fldSimple w:instr=" SEQ Gambar \* ARABIC \s 1 ">
        <w:r w:rsidR="009279CB">
          <w:rPr>
            <w:noProof/>
          </w:rPr>
          <w:t>1</w:t>
        </w:r>
      </w:fldSimple>
      <w:r>
        <w:t xml:space="preserve"> </w:t>
      </w:r>
      <w:r w:rsidRPr="00542F00">
        <w:rPr>
          <w:b w:val="0"/>
        </w:rPr>
        <w:t xml:space="preserve">Perintah untuk menginstall </w:t>
      </w:r>
      <w:r w:rsidRPr="00542F00">
        <w:rPr>
          <w:b w:val="0"/>
          <w:i/>
        </w:rPr>
        <w:t>dependency</w:t>
      </w:r>
      <w:r w:rsidRPr="00542F00">
        <w:rPr>
          <w:b w:val="0"/>
        </w:rPr>
        <w:t xml:space="preserve"> NS-2</w:t>
      </w:r>
    </w:p>
    <w:p w:rsidR="00343C3E" w:rsidRDefault="00EF5022" w:rsidP="003450D3">
      <w:pPr>
        <w:ind w:firstLine="567"/>
        <w:jc w:val="both"/>
      </w:pPr>
      <w:r>
        <w:t xml:space="preserve">Setelah </w:t>
      </w:r>
      <w:r w:rsidR="00EE0CF1">
        <w:t>meng</w:t>
      </w:r>
      <w:r w:rsidR="00EE0CF1" w:rsidRPr="00542F00">
        <w:t>install</w:t>
      </w:r>
      <w:r w:rsidR="00EE0CF1">
        <w:rPr>
          <w:i/>
        </w:rPr>
        <w:t xml:space="preserve"> </w:t>
      </w:r>
      <w:r w:rsidR="00EE0CF1" w:rsidRPr="00EE0CF1">
        <w:rPr>
          <w:i/>
        </w:rPr>
        <w:t>dependency</w:t>
      </w:r>
      <w:r w:rsidR="00EE0CF1">
        <w:t xml:space="preserve"> yang dibutuhkan</w:t>
      </w:r>
      <w:r w:rsidR="00E437C3">
        <w:t xml:space="preserve">, ekstrak </w:t>
      </w:r>
      <w:r w:rsidR="00E437C3" w:rsidRPr="00E437C3">
        <w:rPr>
          <w:i/>
        </w:rPr>
        <w:t>package</w:t>
      </w:r>
      <w:r w:rsidR="00E437C3">
        <w:t xml:space="preserve"> NS-2 dan ubah </w:t>
      </w:r>
      <w:r w:rsidR="00542F00">
        <w:t xml:space="preserve">baris kode ke-137 pada </w:t>
      </w:r>
      <w:r w:rsidR="00542F00" w:rsidRPr="00542F00">
        <w:rPr>
          <w:i/>
        </w:rPr>
        <w:t>file</w:t>
      </w:r>
      <w:r w:rsidR="00542F00">
        <w:t xml:space="preserve"> ls.h di folder linkstate menjadi seperti berikut:</w:t>
      </w:r>
    </w:p>
    <w:p w:rsidR="00865A20" w:rsidRDefault="00865A20" w:rsidP="00343C3E">
      <w:pPr>
        <w:ind w:firstLine="567"/>
      </w:pPr>
    </w:p>
    <w:p w:rsidR="009279CB" w:rsidRDefault="00865A20" w:rsidP="009279CB">
      <w:pPr>
        <w:keepNext/>
      </w:pPr>
      <w:r>
        <w:rPr>
          <w:noProof/>
          <w:lang w:eastAsia="id-ID"/>
        </w:rPr>
        <mc:AlternateContent>
          <mc:Choice Requires="wps">
            <w:drawing>
              <wp:inline distT="0" distB="0" distL="0" distR="0">
                <wp:extent cx="3629025" cy="428625"/>
                <wp:effectExtent l="0" t="0" r="28575" b="28575"/>
                <wp:docPr id="4" name="Text Box 4"/>
                <wp:cNvGraphicFramePr/>
                <a:graphic xmlns:a="http://schemas.openxmlformats.org/drawingml/2006/main">
                  <a:graphicData uri="http://schemas.microsoft.com/office/word/2010/wordprocessingShape">
                    <wps:wsp>
                      <wps:cNvSpPr txBox="1"/>
                      <wps:spPr>
                        <a:xfrm>
                          <a:off x="0" y="0"/>
                          <a:ext cx="36290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E6F59" w:rsidRDefault="005E6F59">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30" type="#_x0000_t202" style="width:285.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" fillcolor="white [3201]" strokeweight=".5pt">
                <v:textbox>
                  <w:txbxContent>
                    <w:p w:rsidR="005E6F59" w:rsidRDefault="005E6F59">
                      <w:r>
                        <w:rPr>
                          <w:rFonts w:ascii="Courier New" w:eastAsiaTheme="minorHAnsi" w:hAnsi="Courier New" w:cs="Courier New"/>
                          <w:color w:val="000000"/>
                          <w:sz w:val="20"/>
                          <w:szCs w:val="20"/>
                          <w:highlight w:val="white"/>
                        </w:rPr>
                        <w:t>void eraseAll(){</w:t>
                      </w:r>
                      <w:r w:rsidRPr="00865A20">
                        <w:rPr>
                          <w:rFonts w:ascii="Courier New" w:eastAsiaTheme="minorHAnsi" w:hAnsi="Courier New" w:cs="Courier New"/>
                          <w:b/>
                          <w:color w:val="000000"/>
                          <w:sz w:val="20"/>
                          <w:szCs w:val="20"/>
                          <w:highlight w:val="white"/>
                        </w:rPr>
                        <w:t>this-&gt;</w:t>
                      </w:r>
                      <w:r>
                        <w:rPr>
                          <w:rFonts w:ascii="Courier New" w:eastAsiaTheme="minorHAnsi" w:hAnsi="Courier New" w:cs="Courier New"/>
                          <w:color w:val="000000"/>
                          <w:sz w:val="20"/>
                          <w:szCs w:val="20"/>
                          <w:highlight w:val="white"/>
                        </w:rPr>
                        <w:t>erase(baseMap::begin(), baseMap::end()); }</w:t>
                      </w:r>
                    </w:p>
                  </w:txbxContent>
                </v:textbox>
                <w10:anchorlock/>
              </v:shape>
            </w:pict>
          </mc:Fallback>
        </mc:AlternateContent>
      </w:r>
    </w:p>
    <w:p w:rsidR="00542F00" w:rsidRDefault="009279CB" w:rsidP="009279CB">
      <w:pPr>
        <w:pStyle w:val="Caption"/>
      </w:pPr>
      <w:r>
        <w:t xml:space="preserve">Gambar </w:t>
      </w:r>
      <w:fldSimple w:instr=" STYLEREF 1 \s ">
        <w:r>
          <w:rPr>
            <w:noProof/>
          </w:rPr>
          <w:t>2</w:t>
        </w:r>
      </w:fldSimple>
      <w:r>
        <w:t>.</w:t>
      </w:r>
      <w:fldSimple w:instr=" SEQ Gambar \* ARABIC \s 1 ">
        <w:r>
          <w:rPr>
            <w:noProof/>
          </w:rPr>
          <w:t>2</w:t>
        </w:r>
      </w:fldSimple>
      <w:r>
        <w:t xml:space="preserve"> </w:t>
      </w:r>
      <w:r w:rsidRPr="009279CB">
        <w:rPr>
          <w:b w:val="0"/>
        </w:rPr>
        <w:t>Baris kode yang diubah</w:t>
      </w:r>
      <w:r>
        <w:rPr>
          <w:b w:val="0"/>
        </w:rPr>
        <w:t xml:space="preserve"> pada </w:t>
      </w:r>
      <w:r w:rsidRPr="009279CB">
        <w:rPr>
          <w:b w:val="0"/>
          <w:i/>
        </w:rPr>
        <w:t>file</w:t>
      </w:r>
      <w:r>
        <w:rPr>
          <w:b w:val="0"/>
        </w:rPr>
        <w:t xml:space="preserve"> ls.h</w:t>
      </w:r>
    </w:p>
    <w:p w:rsidR="00542F00" w:rsidRDefault="00542F00" w:rsidP="00343C3E">
      <w:pPr>
        <w:ind w:firstLine="567"/>
      </w:pPr>
    </w:p>
    <w:p w:rsidR="00542F00" w:rsidRDefault="0024409F" w:rsidP="003450D3">
      <w:pPr>
        <w:ind w:firstLine="567"/>
        <w:jc w:val="both"/>
      </w:pPr>
      <w:r>
        <w:lastRenderedPageBreak/>
        <w:t>Install NS-2 dengan menjalankan perintah ./install pada folder NS-2.</w:t>
      </w:r>
    </w:p>
    <w:p w:rsidR="0024409F" w:rsidRPr="00EE0CF1" w:rsidRDefault="0024409F" w:rsidP="00343C3E">
      <w:pPr>
        <w:ind w:firstLine="567"/>
      </w:pPr>
    </w:p>
    <w:p w:rsidR="00EB64B2" w:rsidRDefault="00EB64B2" w:rsidP="0025237A">
      <w:pPr>
        <w:pStyle w:val="Heading3"/>
        <w:rPr>
          <w:i/>
        </w:rPr>
      </w:pPr>
      <w:r w:rsidRPr="00EB64B2">
        <w:rPr>
          <w:i/>
        </w:rPr>
        <w:t>Trace File</w:t>
      </w:r>
    </w:p>
    <w:p w:rsidR="002023EE" w:rsidRDefault="002023EE" w:rsidP="00036B4F">
      <w:pPr>
        <w:ind w:left="567"/>
      </w:pPr>
    </w:p>
    <w:p w:rsidR="004E062D" w:rsidRPr="004E062D" w:rsidRDefault="00036B4F" w:rsidP="004E062D">
      <w:pPr>
        <w:ind w:firstLine="567"/>
        <w:jc w:val="both"/>
      </w:pPr>
      <w:r w:rsidRPr="003450D3">
        <w:rPr>
          <w:i/>
        </w:rPr>
        <w:t>Trace file</w:t>
      </w:r>
      <w:r>
        <w:t xml:space="preserve"> merupakan </w:t>
      </w:r>
      <w:r w:rsidRPr="003450D3">
        <w:rPr>
          <w:i/>
        </w:rPr>
        <w:t>file</w:t>
      </w:r>
      <w:r>
        <w:t xml:space="preserve"> hasil simulasi yang dilakukan oleh NS-2 dan berisikan informasi detail </w:t>
      </w:r>
      <w:r w:rsidR="00571213">
        <w:t>pengiriman paket data.</w:t>
      </w:r>
      <w:r w:rsidR="001E6942">
        <w:t xml:space="preserve"> </w:t>
      </w:r>
      <w:r w:rsidR="001E6942" w:rsidRPr="003450D3">
        <w:rPr>
          <w:i/>
        </w:rPr>
        <w:t>Trace file</w:t>
      </w:r>
      <w:r w:rsidR="001E6942">
        <w:t xml:space="preserve"> digunakan untuk menganalisis performa </w:t>
      </w:r>
      <w:r w:rsidR="001E6942" w:rsidRPr="003450D3">
        <w:rPr>
          <w:i/>
        </w:rPr>
        <w:t>routing protocol</w:t>
      </w:r>
      <w:r w:rsidR="001E6942">
        <w:t xml:space="preserve"> yang disimulasikan.</w:t>
      </w:r>
    </w:p>
    <w:p w:rsidR="004E062D" w:rsidRDefault="004E062D" w:rsidP="004E062D">
      <w:pPr>
        <w:pStyle w:val="Caption"/>
        <w:keepNext/>
        <w:jc w:val="left"/>
      </w:pPr>
    </w:p>
    <w:p w:rsidR="004E062D" w:rsidRDefault="004E062D" w:rsidP="004E062D">
      <w:pPr>
        <w:pStyle w:val="Caption"/>
        <w:keepNext/>
      </w:pPr>
      <w:r>
        <w:t xml:space="preserve">Tabel </w:t>
      </w:r>
      <w:fldSimple w:instr=" STYLEREF 1 \s ">
        <w:r>
          <w:rPr>
            <w:noProof/>
          </w:rPr>
          <w:t>2</w:t>
        </w:r>
      </w:fldSimple>
      <w:r>
        <w:t>.</w:t>
      </w:r>
      <w:fldSimple w:instr=" SEQ Tabel \* ARABIC \s 1 ">
        <w:r>
          <w:rPr>
            <w:noProof/>
          </w:rPr>
          <w:t>1</w:t>
        </w:r>
      </w:fldSimple>
      <w:r>
        <w:t xml:space="preserve"> </w:t>
      </w:r>
      <w:r w:rsidRPr="004E062D">
        <w:rPr>
          <w:b w:val="0"/>
        </w:rPr>
        <w:t xml:space="preserve">Tabel detail penjelasan </w:t>
      </w:r>
      <w:r w:rsidRPr="004E062D">
        <w:rPr>
          <w:b w:val="0"/>
          <w:i/>
        </w:rPr>
        <w:t>trace file</w:t>
      </w:r>
      <w:r w:rsidRPr="004E062D">
        <w:rPr>
          <w:b w:val="0"/>
        </w:rPr>
        <w:t xml:space="preserve"> AODV</w:t>
      </w:r>
    </w:p>
    <w:p w:rsidR="004E062D" w:rsidRPr="004E062D" w:rsidRDefault="004E062D" w:rsidP="004E062D"/>
    <w:tbl>
      <w:tblPr>
        <w:tblStyle w:val="TableGrid"/>
        <w:tblW w:w="0" w:type="auto"/>
        <w:tblLook w:val="04A0" w:firstRow="1" w:lastRow="0" w:firstColumn="1" w:lastColumn="0" w:noHBand="0" w:noVBand="1"/>
      </w:tblPr>
      <w:tblGrid>
        <w:gridCol w:w="846"/>
        <w:gridCol w:w="1701"/>
        <w:gridCol w:w="3283"/>
      </w:tblGrid>
      <w:tr w:rsidR="004E062D" w:rsidTr="00D80A8E">
        <w:tc>
          <w:tcPr>
            <w:tcW w:w="846" w:type="dxa"/>
          </w:tcPr>
          <w:p w:rsidR="004E062D" w:rsidRDefault="004E062D" w:rsidP="00B77D7D">
            <w:pPr>
              <w:jc w:val="center"/>
            </w:pPr>
            <w:r>
              <w:t>Kolom ke-</w:t>
            </w:r>
          </w:p>
        </w:tc>
        <w:tc>
          <w:tcPr>
            <w:tcW w:w="1701" w:type="dxa"/>
          </w:tcPr>
          <w:p w:rsidR="004E062D" w:rsidRDefault="004E062D" w:rsidP="00B77D7D">
            <w:pPr>
              <w:jc w:val="center"/>
            </w:pPr>
            <w:r>
              <w:t>Penjelasan</w:t>
            </w:r>
          </w:p>
        </w:tc>
        <w:tc>
          <w:tcPr>
            <w:tcW w:w="3283" w:type="dxa"/>
          </w:tcPr>
          <w:p w:rsidR="004E062D" w:rsidRDefault="004E062D" w:rsidP="00B77D7D">
            <w:pPr>
              <w:jc w:val="center"/>
            </w:pPr>
            <w:r>
              <w:t>Isi</w:t>
            </w:r>
          </w:p>
        </w:tc>
      </w:tr>
      <w:tr w:rsidR="004E062D" w:rsidTr="00D80A8E">
        <w:tc>
          <w:tcPr>
            <w:tcW w:w="846" w:type="dxa"/>
          </w:tcPr>
          <w:p w:rsidR="004E062D" w:rsidRDefault="00B77D7D" w:rsidP="003450D3">
            <w:pPr>
              <w:jc w:val="both"/>
            </w:pPr>
            <w:r>
              <w:t>1</w:t>
            </w:r>
          </w:p>
        </w:tc>
        <w:tc>
          <w:tcPr>
            <w:tcW w:w="1701" w:type="dxa"/>
          </w:tcPr>
          <w:p w:rsidR="004E062D" w:rsidRPr="00B77D7D" w:rsidRDefault="00B77D7D" w:rsidP="003450D3">
            <w:pPr>
              <w:jc w:val="both"/>
              <w:rPr>
                <w:i/>
              </w:rPr>
            </w:pPr>
            <w:r w:rsidRPr="00B77D7D">
              <w:rPr>
                <w:i/>
              </w:rPr>
              <w:t>Event</w:t>
            </w:r>
          </w:p>
        </w:tc>
        <w:tc>
          <w:tcPr>
            <w:tcW w:w="3283" w:type="dxa"/>
          </w:tcPr>
          <w:p w:rsidR="004E062D" w:rsidRDefault="00B77D7D" w:rsidP="003450D3">
            <w:pPr>
              <w:jc w:val="both"/>
            </w:pPr>
            <w:r>
              <w:t xml:space="preserve">s : </w:t>
            </w:r>
            <w:r w:rsidRPr="00B77D7D">
              <w:rPr>
                <w:i/>
              </w:rPr>
              <w:t>sent</w:t>
            </w:r>
          </w:p>
          <w:p w:rsidR="00B77D7D" w:rsidRDefault="00B77D7D" w:rsidP="003450D3">
            <w:pPr>
              <w:jc w:val="both"/>
            </w:pPr>
            <w:r>
              <w:t xml:space="preserve">r : </w:t>
            </w:r>
            <w:r w:rsidRPr="00B77D7D">
              <w:rPr>
                <w:i/>
              </w:rPr>
              <w:t>received</w:t>
            </w:r>
          </w:p>
          <w:p w:rsidR="00B77D7D" w:rsidRDefault="00B77D7D" w:rsidP="003450D3">
            <w:pPr>
              <w:jc w:val="both"/>
            </w:pPr>
            <w:r>
              <w:t xml:space="preserve">f : </w:t>
            </w:r>
            <w:r w:rsidRPr="00B77D7D">
              <w:rPr>
                <w:i/>
              </w:rPr>
              <w:t>forwarded</w:t>
            </w:r>
          </w:p>
          <w:p w:rsidR="00B77D7D" w:rsidRDefault="00B77D7D" w:rsidP="003450D3">
            <w:pPr>
              <w:jc w:val="both"/>
            </w:pPr>
            <w:r>
              <w:t xml:space="preserve">D: </w:t>
            </w:r>
            <w:r w:rsidRPr="00B77D7D">
              <w:rPr>
                <w:i/>
              </w:rPr>
              <w:t>dropped</w:t>
            </w:r>
          </w:p>
        </w:tc>
      </w:tr>
      <w:tr w:rsidR="004E062D" w:rsidTr="00D80A8E">
        <w:tc>
          <w:tcPr>
            <w:tcW w:w="846" w:type="dxa"/>
          </w:tcPr>
          <w:p w:rsidR="004E062D" w:rsidRDefault="00B77D7D" w:rsidP="003450D3">
            <w:pPr>
              <w:jc w:val="both"/>
            </w:pPr>
            <w:r>
              <w:t>2</w:t>
            </w:r>
          </w:p>
        </w:tc>
        <w:tc>
          <w:tcPr>
            <w:tcW w:w="1701" w:type="dxa"/>
          </w:tcPr>
          <w:p w:rsidR="004E062D" w:rsidRPr="00B77D7D" w:rsidRDefault="00B77D7D" w:rsidP="003450D3">
            <w:pPr>
              <w:jc w:val="both"/>
              <w:rPr>
                <w:i/>
              </w:rPr>
            </w:pPr>
            <w:r w:rsidRPr="00B77D7D">
              <w:rPr>
                <w:i/>
              </w:rPr>
              <w:t>Time</w:t>
            </w:r>
          </w:p>
        </w:tc>
        <w:tc>
          <w:tcPr>
            <w:tcW w:w="3283" w:type="dxa"/>
          </w:tcPr>
          <w:p w:rsidR="004E062D" w:rsidRDefault="008E7AF1" w:rsidP="00F616BA">
            <w:pPr>
              <w:jc w:val="both"/>
            </w:pPr>
            <w:r>
              <w:t>W</w:t>
            </w:r>
            <w:r w:rsidR="00F616BA">
              <w:t xml:space="preserve">aktu terjadinya </w:t>
            </w:r>
            <w:r w:rsidR="00F616BA" w:rsidRPr="00F616BA">
              <w:rPr>
                <w:i/>
              </w:rPr>
              <w:t>event</w:t>
            </w:r>
          </w:p>
        </w:tc>
      </w:tr>
      <w:tr w:rsidR="004E062D" w:rsidTr="00D80A8E">
        <w:tc>
          <w:tcPr>
            <w:tcW w:w="846" w:type="dxa"/>
          </w:tcPr>
          <w:p w:rsidR="004E062D" w:rsidRDefault="00F616BA" w:rsidP="003450D3">
            <w:pPr>
              <w:jc w:val="both"/>
            </w:pPr>
            <w:r>
              <w:t>3</w:t>
            </w:r>
          </w:p>
        </w:tc>
        <w:tc>
          <w:tcPr>
            <w:tcW w:w="1701" w:type="dxa"/>
          </w:tcPr>
          <w:p w:rsidR="004E062D" w:rsidRDefault="00F616BA" w:rsidP="003450D3">
            <w:pPr>
              <w:jc w:val="both"/>
            </w:pPr>
            <w:r>
              <w:t xml:space="preserve">ID </w:t>
            </w:r>
            <w:r w:rsidRPr="00F616BA">
              <w:rPr>
                <w:i/>
              </w:rPr>
              <w:t>Node</w:t>
            </w:r>
          </w:p>
        </w:tc>
        <w:tc>
          <w:tcPr>
            <w:tcW w:w="3283" w:type="dxa"/>
          </w:tcPr>
          <w:p w:rsidR="004E062D" w:rsidRDefault="002F31DE" w:rsidP="003450D3">
            <w:pPr>
              <w:jc w:val="both"/>
            </w:pPr>
            <w:r>
              <w:t>_</w:t>
            </w:r>
            <w:r w:rsidR="00F616BA">
              <w:t xml:space="preserve">x_ : dari 0 hingga banyak </w:t>
            </w:r>
            <w:r w:rsidR="00F616BA" w:rsidRPr="00F616BA">
              <w:rPr>
                <w:i/>
              </w:rPr>
              <w:t>node</w:t>
            </w:r>
            <w:r w:rsidR="00F616BA">
              <w:t xml:space="preserve"> pada topologi</w:t>
            </w:r>
          </w:p>
        </w:tc>
      </w:tr>
      <w:tr w:rsidR="004E062D" w:rsidTr="00D80A8E">
        <w:tc>
          <w:tcPr>
            <w:tcW w:w="846" w:type="dxa"/>
          </w:tcPr>
          <w:p w:rsidR="004E062D" w:rsidRDefault="00C12BD6" w:rsidP="003450D3">
            <w:pPr>
              <w:jc w:val="both"/>
            </w:pPr>
            <w:r>
              <w:t>4</w:t>
            </w:r>
          </w:p>
        </w:tc>
        <w:tc>
          <w:tcPr>
            <w:tcW w:w="1701" w:type="dxa"/>
          </w:tcPr>
          <w:p w:rsidR="004E062D" w:rsidRPr="00C12BD6" w:rsidRDefault="00C12BD6" w:rsidP="003450D3">
            <w:pPr>
              <w:jc w:val="both"/>
              <w:rPr>
                <w:i/>
              </w:rPr>
            </w:pPr>
            <w:r w:rsidRPr="00C12BD6">
              <w:rPr>
                <w:i/>
              </w:rPr>
              <w:t>Layer</w:t>
            </w:r>
          </w:p>
        </w:tc>
        <w:tc>
          <w:tcPr>
            <w:tcW w:w="3283" w:type="dxa"/>
          </w:tcPr>
          <w:p w:rsidR="004E062D" w:rsidRDefault="00C12BD6" w:rsidP="003450D3">
            <w:pPr>
              <w:jc w:val="both"/>
            </w:pPr>
            <w:r>
              <w:t xml:space="preserve">AGT : </w:t>
            </w:r>
            <w:r w:rsidRPr="00C12BD6">
              <w:rPr>
                <w:i/>
              </w:rPr>
              <w:t>application</w:t>
            </w:r>
          </w:p>
          <w:p w:rsidR="00C12BD6" w:rsidRDefault="00C12BD6" w:rsidP="003450D3">
            <w:pPr>
              <w:jc w:val="both"/>
            </w:pPr>
            <w:r>
              <w:t xml:space="preserve">RTR : </w:t>
            </w:r>
            <w:r w:rsidRPr="00C12BD6">
              <w:rPr>
                <w:i/>
              </w:rPr>
              <w:t>routing</w:t>
            </w:r>
          </w:p>
          <w:p w:rsidR="00C12BD6" w:rsidRDefault="00C12BD6" w:rsidP="003450D3">
            <w:pPr>
              <w:jc w:val="both"/>
            </w:pPr>
            <w:r>
              <w:t xml:space="preserve">LL : </w:t>
            </w:r>
            <w:r w:rsidRPr="00C12BD6">
              <w:rPr>
                <w:i/>
              </w:rPr>
              <w:t>link layer</w:t>
            </w:r>
          </w:p>
          <w:p w:rsidR="00C12BD6" w:rsidRDefault="00C12BD6" w:rsidP="003450D3">
            <w:pPr>
              <w:jc w:val="both"/>
            </w:pPr>
            <w:r>
              <w:t xml:space="preserve">IFQ : </w:t>
            </w:r>
            <w:r w:rsidRPr="00C12BD6">
              <w:rPr>
                <w:i/>
              </w:rPr>
              <w:t>packet queue</w:t>
            </w:r>
          </w:p>
          <w:p w:rsidR="00C12BD6" w:rsidRDefault="00C12BD6" w:rsidP="003450D3">
            <w:pPr>
              <w:jc w:val="both"/>
            </w:pPr>
            <w:r>
              <w:t>MAC : MAC</w:t>
            </w:r>
          </w:p>
          <w:p w:rsidR="00C12BD6" w:rsidRDefault="00C12BD6" w:rsidP="003450D3">
            <w:pPr>
              <w:jc w:val="both"/>
            </w:pPr>
            <w:r>
              <w:t xml:space="preserve">PHY : </w:t>
            </w:r>
            <w:r w:rsidRPr="00C12BD6">
              <w:rPr>
                <w:i/>
              </w:rPr>
              <w:t>physical</w:t>
            </w:r>
          </w:p>
        </w:tc>
      </w:tr>
      <w:tr w:rsidR="004E062D" w:rsidTr="00D80A8E">
        <w:tc>
          <w:tcPr>
            <w:tcW w:w="846" w:type="dxa"/>
          </w:tcPr>
          <w:p w:rsidR="004E062D" w:rsidRDefault="009E6528" w:rsidP="003450D3">
            <w:pPr>
              <w:jc w:val="both"/>
            </w:pPr>
            <w:r>
              <w:t>5</w:t>
            </w:r>
          </w:p>
        </w:tc>
        <w:tc>
          <w:tcPr>
            <w:tcW w:w="1701" w:type="dxa"/>
          </w:tcPr>
          <w:p w:rsidR="004E062D" w:rsidRPr="009E6528" w:rsidRDefault="009E6528" w:rsidP="003450D3">
            <w:pPr>
              <w:jc w:val="both"/>
              <w:rPr>
                <w:i/>
              </w:rPr>
            </w:pPr>
            <w:r w:rsidRPr="009E6528">
              <w:rPr>
                <w:i/>
              </w:rPr>
              <w:t>Flag</w:t>
            </w:r>
          </w:p>
        </w:tc>
        <w:tc>
          <w:tcPr>
            <w:tcW w:w="3283" w:type="dxa"/>
          </w:tcPr>
          <w:p w:rsidR="004E062D" w:rsidRDefault="009E6528" w:rsidP="003450D3">
            <w:pPr>
              <w:jc w:val="both"/>
            </w:pPr>
            <w:r>
              <w:t>--- : Tidak ada</w:t>
            </w:r>
          </w:p>
        </w:tc>
      </w:tr>
      <w:tr w:rsidR="004E062D" w:rsidTr="00D80A8E">
        <w:tc>
          <w:tcPr>
            <w:tcW w:w="846" w:type="dxa"/>
          </w:tcPr>
          <w:p w:rsidR="004E062D" w:rsidRDefault="009E6528" w:rsidP="003450D3">
            <w:pPr>
              <w:jc w:val="both"/>
            </w:pPr>
            <w:r>
              <w:t>6</w:t>
            </w:r>
          </w:p>
        </w:tc>
        <w:tc>
          <w:tcPr>
            <w:tcW w:w="1701" w:type="dxa"/>
          </w:tcPr>
          <w:p w:rsidR="004E062D" w:rsidRPr="00EA6E46" w:rsidRDefault="00EA6E46" w:rsidP="003450D3">
            <w:pPr>
              <w:jc w:val="both"/>
              <w:rPr>
                <w:i/>
              </w:rPr>
            </w:pPr>
            <w:r w:rsidRPr="00EA6E46">
              <w:rPr>
                <w:i/>
              </w:rPr>
              <w:t>Sequence Number</w:t>
            </w:r>
          </w:p>
        </w:tc>
        <w:tc>
          <w:tcPr>
            <w:tcW w:w="3283" w:type="dxa"/>
          </w:tcPr>
          <w:p w:rsidR="004E062D" w:rsidRDefault="008E7AF1" w:rsidP="003450D3">
            <w:pPr>
              <w:jc w:val="both"/>
            </w:pPr>
            <w:r>
              <w:t>Nomor paket</w:t>
            </w:r>
          </w:p>
        </w:tc>
      </w:tr>
      <w:tr w:rsidR="004E062D" w:rsidTr="00D80A8E">
        <w:tc>
          <w:tcPr>
            <w:tcW w:w="846" w:type="dxa"/>
          </w:tcPr>
          <w:p w:rsidR="004E062D" w:rsidRDefault="00D80A8E" w:rsidP="003450D3">
            <w:pPr>
              <w:jc w:val="both"/>
            </w:pPr>
            <w:r>
              <w:t>7</w:t>
            </w:r>
          </w:p>
        </w:tc>
        <w:tc>
          <w:tcPr>
            <w:tcW w:w="1701" w:type="dxa"/>
          </w:tcPr>
          <w:p w:rsidR="004E062D" w:rsidRDefault="00D80A8E" w:rsidP="003450D3">
            <w:pPr>
              <w:jc w:val="both"/>
            </w:pPr>
            <w:r>
              <w:t>Tipe Paket</w:t>
            </w:r>
          </w:p>
        </w:tc>
        <w:tc>
          <w:tcPr>
            <w:tcW w:w="3283" w:type="dxa"/>
          </w:tcPr>
          <w:p w:rsidR="004E062D" w:rsidRDefault="00D80A8E" w:rsidP="003450D3">
            <w:pPr>
              <w:jc w:val="both"/>
            </w:pPr>
            <w:r>
              <w:t xml:space="preserve">AODV : paket </w:t>
            </w:r>
            <w:r w:rsidRPr="00D80A8E">
              <w:rPr>
                <w:i/>
              </w:rPr>
              <w:t>routing</w:t>
            </w:r>
            <w:r>
              <w:t xml:space="preserve"> AODV</w:t>
            </w:r>
          </w:p>
          <w:p w:rsidR="00D80A8E" w:rsidRDefault="00D80A8E" w:rsidP="003450D3">
            <w:pPr>
              <w:jc w:val="both"/>
            </w:pPr>
            <w:r>
              <w:t>cbr : berkas paket CBR (</w:t>
            </w:r>
            <w:r w:rsidRPr="00D80A8E">
              <w:rPr>
                <w:i/>
              </w:rPr>
              <w:t>Constant Bit Rate</w:t>
            </w:r>
            <w:r>
              <w:t>)</w:t>
            </w:r>
          </w:p>
          <w:p w:rsidR="00D80A8E" w:rsidRDefault="00D80A8E" w:rsidP="003450D3">
            <w:pPr>
              <w:jc w:val="both"/>
            </w:pPr>
            <w:r>
              <w:t xml:space="preserve">RTS : </w:t>
            </w:r>
            <w:r w:rsidRPr="00D80A8E">
              <w:rPr>
                <w:i/>
              </w:rPr>
              <w:t>Request To Send</w:t>
            </w:r>
            <w:r>
              <w:t xml:space="preserve"> yang dihasilkan MAC 802.11</w:t>
            </w:r>
          </w:p>
          <w:p w:rsidR="00D80A8E" w:rsidRDefault="00D80A8E" w:rsidP="003450D3">
            <w:pPr>
              <w:jc w:val="both"/>
            </w:pPr>
            <w:r>
              <w:lastRenderedPageBreak/>
              <w:t xml:space="preserve">CTS : </w:t>
            </w:r>
            <w:r w:rsidRPr="00D80A8E">
              <w:rPr>
                <w:i/>
              </w:rPr>
              <w:t>Clear To Send</w:t>
            </w:r>
            <w:r>
              <w:t xml:space="preserve"> yang dihasilkan MAC 802.11</w:t>
            </w:r>
          </w:p>
          <w:p w:rsidR="00D80A8E" w:rsidRDefault="00D80A8E" w:rsidP="003450D3">
            <w:pPr>
              <w:jc w:val="both"/>
            </w:pPr>
            <w:r>
              <w:t>ACK :</w:t>
            </w:r>
            <w:r w:rsidR="00655EB3">
              <w:t xml:space="preserve"> MAC ACK</w:t>
            </w:r>
          </w:p>
          <w:p w:rsidR="00D80A8E" w:rsidRDefault="00D80A8E" w:rsidP="003450D3">
            <w:pPr>
              <w:jc w:val="both"/>
            </w:pPr>
            <w:r>
              <w:t>ARP :</w:t>
            </w:r>
            <w:r w:rsidR="00655EB3">
              <w:t xml:space="preserve"> Paket </w:t>
            </w:r>
            <w:r w:rsidR="00655EB3" w:rsidRPr="00655EB3">
              <w:rPr>
                <w:i/>
              </w:rPr>
              <w:t>link layer address resolution protocol</w:t>
            </w:r>
          </w:p>
        </w:tc>
      </w:tr>
      <w:tr w:rsidR="009463F5" w:rsidTr="00D80A8E">
        <w:tc>
          <w:tcPr>
            <w:tcW w:w="846" w:type="dxa"/>
          </w:tcPr>
          <w:p w:rsidR="009463F5" w:rsidRDefault="009463F5" w:rsidP="003450D3">
            <w:pPr>
              <w:jc w:val="both"/>
            </w:pPr>
            <w:r>
              <w:lastRenderedPageBreak/>
              <w:t>8</w:t>
            </w:r>
          </w:p>
        </w:tc>
        <w:tc>
          <w:tcPr>
            <w:tcW w:w="1701" w:type="dxa"/>
          </w:tcPr>
          <w:p w:rsidR="009463F5" w:rsidRDefault="009463F5" w:rsidP="003450D3">
            <w:pPr>
              <w:jc w:val="both"/>
            </w:pPr>
            <w:r>
              <w:t>Ukuran</w:t>
            </w:r>
          </w:p>
        </w:tc>
        <w:tc>
          <w:tcPr>
            <w:tcW w:w="3283" w:type="dxa"/>
          </w:tcPr>
          <w:p w:rsidR="009463F5" w:rsidRPr="009463F5" w:rsidRDefault="009463F5" w:rsidP="003450D3">
            <w:pPr>
              <w:jc w:val="both"/>
            </w:pPr>
            <w:r>
              <w:t xml:space="preserve">Ukuran paket pada </w:t>
            </w:r>
            <w:r w:rsidRPr="009463F5">
              <w:rPr>
                <w:i/>
              </w:rPr>
              <w:t>layer</w:t>
            </w:r>
            <w:r>
              <w:rPr>
                <w:i/>
              </w:rPr>
              <w:t xml:space="preserve"> </w:t>
            </w:r>
            <w:r>
              <w:t>saat itu</w:t>
            </w:r>
          </w:p>
        </w:tc>
      </w:tr>
      <w:tr w:rsidR="009463F5" w:rsidTr="00D80A8E">
        <w:tc>
          <w:tcPr>
            <w:tcW w:w="846" w:type="dxa"/>
          </w:tcPr>
          <w:p w:rsidR="009463F5" w:rsidRDefault="009463F5" w:rsidP="003450D3">
            <w:pPr>
              <w:jc w:val="both"/>
            </w:pPr>
            <w:r>
              <w:t>9</w:t>
            </w:r>
          </w:p>
        </w:tc>
        <w:tc>
          <w:tcPr>
            <w:tcW w:w="1701" w:type="dxa"/>
          </w:tcPr>
          <w:p w:rsidR="009463F5" w:rsidRDefault="009463F5" w:rsidP="003450D3">
            <w:pPr>
              <w:jc w:val="both"/>
            </w:pPr>
            <w:r>
              <w:t>Detail MAC</w:t>
            </w:r>
          </w:p>
        </w:tc>
        <w:tc>
          <w:tcPr>
            <w:tcW w:w="3283" w:type="dxa"/>
          </w:tcPr>
          <w:p w:rsidR="009463F5" w:rsidRDefault="009463F5" w:rsidP="003450D3">
            <w:pPr>
              <w:jc w:val="both"/>
            </w:pPr>
            <w:r>
              <w:t>[a b c d]</w:t>
            </w:r>
          </w:p>
          <w:p w:rsidR="009463F5" w:rsidRDefault="009463F5" w:rsidP="003450D3">
            <w:pPr>
              <w:jc w:val="both"/>
            </w:pPr>
            <w:r>
              <w:t>a :</w:t>
            </w:r>
            <w:r w:rsidR="002D62E5">
              <w:t xml:space="preserve"> perkiraan waktu paket</w:t>
            </w:r>
          </w:p>
          <w:p w:rsidR="009463F5" w:rsidRDefault="009463F5" w:rsidP="003450D3">
            <w:pPr>
              <w:jc w:val="both"/>
            </w:pPr>
            <w:r>
              <w:t>b :</w:t>
            </w:r>
            <w:r w:rsidR="002D62E5">
              <w:t xml:space="preserve"> alamat penerima</w:t>
            </w:r>
          </w:p>
          <w:p w:rsidR="009463F5" w:rsidRDefault="009463F5" w:rsidP="003450D3">
            <w:pPr>
              <w:jc w:val="both"/>
            </w:pPr>
            <w:r>
              <w:t>c :</w:t>
            </w:r>
            <w:r w:rsidR="002D62E5">
              <w:t xml:space="preserve"> alamat asal</w:t>
            </w:r>
          </w:p>
          <w:p w:rsidR="009463F5" w:rsidRDefault="009463F5" w:rsidP="003450D3">
            <w:pPr>
              <w:jc w:val="both"/>
            </w:pPr>
            <w:r>
              <w:t>d :</w:t>
            </w:r>
            <w:r w:rsidR="002D62E5">
              <w:t xml:space="preserve"> IP </w:t>
            </w:r>
            <w:r w:rsidR="002D62E5" w:rsidRPr="002D62E5">
              <w:rPr>
                <w:i/>
              </w:rPr>
              <w:t>header</w:t>
            </w:r>
          </w:p>
        </w:tc>
      </w:tr>
      <w:tr w:rsidR="00BF6727" w:rsidTr="00D80A8E">
        <w:tc>
          <w:tcPr>
            <w:tcW w:w="846" w:type="dxa"/>
          </w:tcPr>
          <w:p w:rsidR="00BF6727" w:rsidRDefault="00BF6727" w:rsidP="003450D3">
            <w:pPr>
              <w:jc w:val="both"/>
            </w:pPr>
            <w:r>
              <w:t>10</w:t>
            </w:r>
          </w:p>
        </w:tc>
        <w:tc>
          <w:tcPr>
            <w:tcW w:w="1701" w:type="dxa"/>
          </w:tcPr>
          <w:p w:rsidR="00BF6727" w:rsidRPr="00BF6727" w:rsidRDefault="00BF6727" w:rsidP="003450D3">
            <w:pPr>
              <w:jc w:val="both"/>
              <w:rPr>
                <w:i/>
              </w:rPr>
            </w:pPr>
            <w:r w:rsidRPr="00BF6727">
              <w:rPr>
                <w:i/>
              </w:rPr>
              <w:t>Flag</w:t>
            </w:r>
          </w:p>
        </w:tc>
        <w:tc>
          <w:tcPr>
            <w:tcW w:w="3283" w:type="dxa"/>
          </w:tcPr>
          <w:p w:rsidR="00BF6727" w:rsidRDefault="00BF6727" w:rsidP="003450D3">
            <w:pPr>
              <w:jc w:val="both"/>
            </w:pPr>
            <w:r>
              <w:t>-------- : Tidak ada</w:t>
            </w:r>
          </w:p>
        </w:tc>
      </w:tr>
      <w:tr w:rsidR="00BF6727" w:rsidTr="00D80A8E">
        <w:tc>
          <w:tcPr>
            <w:tcW w:w="846" w:type="dxa"/>
          </w:tcPr>
          <w:p w:rsidR="00BF6727" w:rsidRDefault="00BF6727" w:rsidP="003450D3">
            <w:pPr>
              <w:jc w:val="both"/>
            </w:pPr>
            <w:r>
              <w:t>11</w:t>
            </w:r>
          </w:p>
        </w:tc>
        <w:tc>
          <w:tcPr>
            <w:tcW w:w="1701" w:type="dxa"/>
          </w:tcPr>
          <w:p w:rsidR="00BF6727" w:rsidRPr="006A3121" w:rsidRDefault="006A3121" w:rsidP="003450D3">
            <w:pPr>
              <w:jc w:val="both"/>
            </w:pPr>
            <w:r>
              <w:t>Detail</w:t>
            </w:r>
            <w:r w:rsidR="002F31DE">
              <w:t xml:space="preserve"> IP</w:t>
            </w:r>
            <w:r>
              <w:t xml:space="preserve"> </w:t>
            </w:r>
            <w:r w:rsidRPr="006A3121">
              <w:rPr>
                <w:i/>
              </w:rPr>
              <w:t>source</w:t>
            </w:r>
            <w:r>
              <w:t xml:space="preserve">, </w:t>
            </w:r>
            <w:r w:rsidRPr="006A3121">
              <w:rPr>
                <w:i/>
              </w:rPr>
              <w:t>destination</w:t>
            </w:r>
            <w:r>
              <w:t xml:space="preserve">, dan </w:t>
            </w:r>
            <w:r w:rsidRPr="006A3121">
              <w:rPr>
                <w:i/>
              </w:rPr>
              <w:t>nexthop</w:t>
            </w:r>
          </w:p>
        </w:tc>
        <w:tc>
          <w:tcPr>
            <w:tcW w:w="3283" w:type="dxa"/>
          </w:tcPr>
          <w:p w:rsidR="00BF6727" w:rsidRDefault="002F31DE" w:rsidP="003450D3">
            <w:pPr>
              <w:jc w:val="both"/>
            </w:pPr>
            <w:r>
              <w:t>[a:b c:d e f]</w:t>
            </w:r>
          </w:p>
          <w:p w:rsidR="002F31DE" w:rsidRDefault="002F31DE" w:rsidP="003450D3">
            <w:pPr>
              <w:jc w:val="both"/>
              <w:rPr>
                <w:i/>
              </w:rPr>
            </w:pPr>
            <w:r>
              <w:t xml:space="preserve">a : IP </w:t>
            </w:r>
            <w:r w:rsidRPr="002F31DE">
              <w:rPr>
                <w:i/>
              </w:rPr>
              <w:t>source node</w:t>
            </w:r>
          </w:p>
          <w:p w:rsidR="002F31DE" w:rsidRDefault="002F31DE" w:rsidP="003450D3">
            <w:pPr>
              <w:jc w:val="both"/>
            </w:pPr>
            <w:r>
              <w:t xml:space="preserve">b : </w:t>
            </w:r>
            <w:r w:rsidRPr="00A12F67">
              <w:rPr>
                <w:i/>
              </w:rPr>
              <w:t>port</w:t>
            </w:r>
            <w:r>
              <w:t xml:space="preserve"> </w:t>
            </w:r>
            <w:r w:rsidRPr="002F31DE">
              <w:rPr>
                <w:i/>
              </w:rPr>
              <w:t>source node</w:t>
            </w:r>
            <w:r>
              <w:rPr>
                <w:i/>
              </w:rPr>
              <w:t xml:space="preserve"> </w:t>
            </w:r>
          </w:p>
          <w:p w:rsidR="002F31DE" w:rsidRDefault="002F31DE" w:rsidP="003450D3">
            <w:pPr>
              <w:jc w:val="both"/>
            </w:pPr>
            <w:r>
              <w:t xml:space="preserve">c : IP </w:t>
            </w:r>
            <w:r w:rsidRPr="002F31DE">
              <w:rPr>
                <w:i/>
              </w:rPr>
              <w:t>destination node</w:t>
            </w:r>
            <w:r>
              <w:t xml:space="preserve"> (jika -1 berarti </w:t>
            </w:r>
            <w:r w:rsidRPr="002F31DE">
              <w:rPr>
                <w:i/>
              </w:rPr>
              <w:t>broadcast</w:t>
            </w:r>
            <w:r>
              <w:t>)</w:t>
            </w:r>
          </w:p>
          <w:p w:rsidR="002F31DE" w:rsidRDefault="002F31DE" w:rsidP="003450D3">
            <w:pPr>
              <w:jc w:val="both"/>
            </w:pPr>
            <w:r>
              <w:t xml:space="preserve">d : </w:t>
            </w:r>
            <w:r w:rsidRPr="00A12F67">
              <w:rPr>
                <w:i/>
              </w:rPr>
              <w:t>port destination node</w:t>
            </w:r>
          </w:p>
          <w:p w:rsidR="002F31DE" w:rsidRDefault="002F31DE" w:rsidP="003450D3">
            <w:pPr>
              <w:jc w:val="both"/>
            </w:pPr>
            <w:r>
              <w:t xml:space="preserve">e : IP </w:t>
            </w:r>
            <w:r w:rsidRPr="00A12F67">
              <w:rPr>
                <w:i/>
              </w:rPr>
              <w:t>header</w:t>
            </w:r>
            <w:r>
              <w:t xml:space="preserve"> ttl</w:t>
            </w:r>
          </w:p>
          <w:p w:rsidR="002F31DE" w:rsidRPr="002F31DE" w:rsidRDefault="002F31DE" w:rsidP="003450D3">
            <w:pPr>
              <w:jc w:val="both"/>
            </w:pPr>
            <w:r>
              <w:t xml:space="preserve">f : IP </w:t>
            </w:r>
            <w:r w:rsidRPr="00A12F67">
              <w:rPr>
                <w:i/>
              </w:rPr>
              <w:t>nexthop</w:t>
            </w:r>
            <w:r>
              <w:t xml:space="preserve"> (jika 0 berarti </w:t>
            </w:r>
            <w:r w:rsidRPr="00A12F67">
              <w:rPr>
                <w:i/>
              </w:rPr>
              <w:t>node</w:t>
            </w:r>
            <w:r>
              <w:t xml:space="preserve"> 0 atau </w:t>
            </w:r>
            <w:r w:rsidRPr="00A12F67">
              <w:rPr>
                <w:i/>
              </w:rPr>
              <w:t>broadcast</w:t>
            </w:r>
            <w:r>
              <w:t>)</w:t>
            </w:r>
          </w:p>
        </w:tc>
      </w:tr>
    </w:tbl>
    <w:p w:rsidR="004E062D" w:rsidRPr="002023EE" w:rsidRDefault="004E062D" w:rsidP="003450D3">
      <w:pPr>
        <w:ind w:firstLine="567"/>
        <w:jc w:val="both"/>
      </w:pPr>
    </w:p>
    <w:p w:rsidR="0068664F" w:rsidRDefault="0068664F" w:rsidP="0068664F"/>
    <w:p w:rsidR="0068664F" w:rsidRPr="0068664F" w:rsidRDefault="0068664F" w:rsidP="0068664F"/>
    <w:p w:rsidR="000354B6" w:rsidRPr="000354B6" w:rsidRDefault="001962E3" w:rsidP="000354B6">
      <w:pPr>
        <w:pStyle w:val="Heading2"/>
      </w:pPr>
      <w:bookmarkStart w:id="90" w:name="_Toc470245302"/>
      <w:r w:rsidRPr="001355D0">
        <w:t>Open</w:t>
      </w:r>
      <w:bookmarkEnd w:id="90"/>
      <w:r w:rsidR="00705F1B">
        <w:t>SSL</w:t>
      </w:r>
    </w:p>
    <w:p w:rsidR="00452631" w:rsidRPr="00852480" w:rsidRDefault="00452631" w:rsidP="00452631"/>
    <w:p w:rsidR="0011296F" w:rsidRPr="000354B6" w:rsidRDefault="000354B6" w:rsidP="004600B3">
      <w:pPr>
        <w:pStyle w:val="Caption"/>
        <w:ind w:firstLine="576"/>
        <w:jc w:val="both"/>
        <w:rPr>
          <w:b w:val="0"/>
        </w:rPr>
      </w:pPr>
      <w:r w:rsidRPr="000354B6">
        <w:rPr>
          <w:b w:val="0"/>
        </w:rPr>
        <w:t>OpenSSL</w:t>
      </w:r>
      <w:r w:rsidR="004600B3">
        <w:rPr>
          <w:b w:val="0"/>
        </w:rPr>
        <w:t xml:space="preserve"> adalah sebuah proyek </w:t>
      </w:r>
      <w:r>
        <w:rPr>
          <w:b w:val="0"/>
        </w:rPr>
        <w:t>open source yang menyediakan toolkit</w:t>
      </w:r>
      <w:r w:rsidR="004600B3">
        <w:rPr>
          <w:b w:val="0"/>
        </w:rPr>
        <w:t xml:space="preserve"> protokol</w:t>
      </w:r>
      <w:r>
        <w:rPr>
          <w:b w:val="0"/>
        </w:rPr>
        <w:t xml:space="preserve"> </w:t>
      </w:r>
      <w:r w:rsidR="004600B3">
        <w:rPr>
          <w:b w:val="0"/>
        </w:rPr>
        <w:t>Transport Layer Security (TLS) dan Secure Socket Layer (SSL). OpenSSL juga merupakan library yang umum digunakan untuk keperluan kriptografi. OpenSSL toolkit terlisensi di bawah lisensi Apache, yang bisa didapatkan secara gratis untuk tujuan komersial maupun non-komersial.</w:t>
      </w:r>
      <w:r w:rsidR="00647A7E">
        <w:rPr>
          <w:b w:val="0"/>
        </w:rPr>
        <w:t xml:space="preserve"> Pada tugas akhir ini, penulis menggunakan OpenSSL untuk mengimplementasikan ECDSA yang digunakan sebagai algoritma </w:t>
      </w:r>
      <w:r w:rsidR="00647A7E" w:rsidRPr="00647A7E">
        <w:rPr>
          <w:b w:val="0"/>
          <w:i/>
        </w:rPr>
        <w:lastRenderedPageBreak/>
        <w:t>digital signature</w:t>
      </w:r>
      <w:r w:rsidR="00647A7E">
        <w:rPr>
          <w:b w:val="0"/>
        </w:rPr>
        <w:t xml:space="preserve"> dalam mengatasi skenario serangan yang diberikan.</w:t>
      </w:r>
    </w:p>
    <w:p w:rsidR="00BE2A6C" w:rsidRPr="00BE2A6C" w:rsidRDefault="00BE2A6C" w:rsidP="00BE2A6C">
      <w:pPr>
        <w:rPr>
          <w:lang w:val="en-US"/>
        </w:rPr>
      </w:pPr>
    </w:p>
    <w:p w:rsidR="00BE2A6C" w:rsidRDefault="00EC32E6" w:rsidP="00BE2A6C">
      <w:pPr>
        <w:pStyle w:val="Heading2"/>
        <w:rPr>
          <w:lang w:val="en-US"/>
        </w:rPr>
      </w:pPr>
      <w:r>
        <w:t>S</w:t>
      </w:r>
      <w:r w:rsidR="006E3867">
        <w:t>UMO</w:t>
      </w:r>
      <w:r w:rsidR="00882E8E">
        <w:t xml:space="preserve"> (Simulation of Urban Mobility)</w:t>
      </w:r>
    </w:p>
    <w:p w:rsidR="00BE2A6C" w:rsidRDefault="00BE2A6C" w:rsidP="00BE2A6C">
      <w:pPr>
        <w:rPr>
          <w:lang w:val="en-US"/>
        </w:rPr>
      </w:pPr>
    </w:p>
    <w:p w:rsidR="00BE2A6C" w:rsidRPr="003A2B12" w:rsidRDefault="003A2B12" w:rsidP="006E3867">
      <w:pPr>
        <w:pStyle w:val="Caption"/>
        <w:ind w:firstLine="576"/>
        <w:jc w:val="both"/>
        <w:rPr>
          <w:b w:val="0"/>
        </w:rPr>
      </w:pPr>
      <w:r>
        <w:rPr>
          <w:b w:val="0"/>
        </w:rPr>
        <w:t>Simulation of Ur</w:t>
      </w:r>
      <w:r w:rsidR="006E3867">
        <w:rPr>
          <w:b w:val="0"/>
        </w:rPr>
        <w:t>ban Mobility atau disingkat SUMO</w:t>
      </w:r>
      <w:r>
        <w:rPr>
          <w:b w:val="0"/>
        </w:rPr>
        <w:t xml:space="preserve"> merupakan simulasi lalu lintas jalan raya yang </w:t>
      </w:r>
      <w:r w:rsidRPr="0030210F">
        <w:rPr>
          <w:b w:val="0"/>
          <w:i/>
        </w:rPr>
        <w:t>open source</w:t>
      </w:r>
      <w:r>
        <w:rPr>
          <w:b w:val="0"/>
        </w:rPr>
        <w:t>,</w:t>
      </w:r>
      <w:r w:rsidRPr="0030210F">
        <w:rPr>
          <w:b w:val="0"/>
          <w:i/>
        </w:rPr>
        <w:t xml:space="preserve"> microscopic</w:t>
      </w:r>
      <w:r>
        <w:rPr>
          <w:b w:val="0"/>
        </w:rPr>
        <w:t xml:space="preserve">, dan </w:t>
      </w:r>
      <w:r w:rsidRPr="0030210F">
        <w:rPr>
          <w:b w:val="0"/>
          <w:i/>
        </w:rPr>
        <w:t>multi-modal</w:t>
      </w:r>
      <w:r>
        <w:rPr>
          <w:b w:val="0"/>
        </w:rPr>
        <w:t xml:space="preserve">. Sumo mensimulasikan bagaimana permintaan lalu lintas yang terdiri dari beberapa kendaraan berjalan pada </w:t>
      </w:r>
      <w:r w:rsidR="006E3867">
        <w:rPr>
          <w:b w:val="0"/>
        </w:rPr>
        <w:t xml:space="preserve">jalan raya yang telah ditentukan. Simulasi SUMO dapat menunjukkan beberapa topik manajemen lalu lintas dalam skala besar. SUMO murni </w:t>
      </w:r>
      <w:r w:rsidR="006E3867" w:rsidRPr="0030210F">
        <w:rPr>
          <w:b w:val="0"/>
          <w:i/>
        </w:rPr>
        <w:t>microscopic</w:t>
      </w:r>
      <w:r w:rsidR="006E3867">
        <w:rPr>
          <w:b w:val="0"/>
        </w:rPr>
        <w:t>, yang artinya setiap kendaraan dimodelkan secara eksplisit, memiliki rutenya sendiri, dan bergerak secara individu dalam jaringan.</w:t>
      </w:r>
    </w:p>
    <w:p w:rsidR="00452631" w:rsidRDefault="00452631" w:rsidP="00452631">
      <w:pPr>
        <w:ind w:firstLine="576"/>
        <w:rPr>
          <w:lang w:eastAsia="ja-JP"/>
        </w:rPr>
      </w:pPr>
    </w:p>
    <w:p w:rsidR="00452631" w:rsidRDefault="00EC32E6" w:rsidP="00452631">
      <w:pPr>
        <w:pStyle w:val="Heading2"/>
      </w:pPr>
      <w:r>
        <w:t>OpenStreetMap</w:t>
      </w:r>
    </w:p>
    <w:p w:rsidR="00452631" w:rsidRPr="00852480" w:rsidRDefault="00452631" w:rsidP="00452631"/>
    <w:p w:rsidR="00194B0F" w:rsidRPr="0030210F" w:rsidRDefault="0030210F" w:rsidP="00343BC8">
      <w:pPr>
        <w:pStyle w:val="Caption"/>
        <w:ind w:firstLine="576"/>
        <w:jc w:val="both"/>
        <w:rPr>
          <w:b w:val="0"/>
        </w:rPr>
      </w:pPr>
      <w:r>
        <w:rPr>
          <w:b w:val="0"/>
        </w:rPr>
        <w:t xml:space="preserve">OpenStreetMap merupakan proyek kolaboratif untuk membuat sebuah peta dunia yang dapat dengan bebas disunting oleh siapapun. OpenStreetMap digunakan sebagai data peta pada berbagai </w:t>
      </w:r>
      <w:r w:rsidRPr="0030210F">
        <w:rPr>
          <w:b w:val="0"/>
          <w:i/>
        </w:rPr>
        <w:t>website</w:t>
      </w:r>
      <w:r>
        <w:rPr>
          <w:b w:val="0"/>
        </w:rPr>
        <w:t xml:space="preserve">, aplikasi </w:t>
      </w:r>
      <w:r w:rsidRPr="0030210F">
        <w:rPr>
          <w:b w:val="0"/>
          <w:i/>
        </w:rPr>
        <w:t>mobile</w:t>
      </w:r>
      <w:r>
        <w:rPr>
          <w:b w:val="0"/>
        </w:rPr>
        <w:t xml:space="preserve">, dan </w:t>
      </w:r>
      <w:r w:rsidRPr="0030210F">
        <w:rPr>
          <w:b w:val="0"/>
          <w:i/>
        </w:rPr>
        <w:t>hardware device</w:t>
      </w:r>
      <w:r>
        <w:rPr>
          <w:b w:val="0"/>
        </w:rPr>
        <w:t xml:space="preserve">. </w:t>
      </w:r>
      <w:r w:rsidR="00343BC8">
        <w:rPr>
          <w:b w:val="0"/>
        </w:rPr>
        <w:t>OpenStreetMap dibangun oleh komunitas pembuat peta yang berkontribusi dan mengelola data mengenai jalan raya, kafe, stasiun kereta api, dan sebagainya di seluruh dunia.</w:t>
      </w:r>
    </w:p>
    <w:p w:rsidR="00E06EF1" w:rsidRPr="00E06EF1" w:rsidRDefault="00E06EF1" w:rsidP="00E06EF1">
      <w:pPr>
        <w:rPr>
          <w:lang w:val="en-US"/>
        </w:rPr>
      </w:pPr>
    </w:p>
    <w:p w:rsidR="00452631" w:rsidRPr="00194B0F" w:rsidRDefault="00336CD3" w:rsidP="00452631">
      <w:pPr>
        <w:pStyle w:val="Heading2"/>
      </w:pPr>
      <w:r>
        <w:t>AWK</w:t>
      </w:r>
    </w:p>
    <w:p w:rsidR="00452631" w:rsidRDefault="00452631" w:rsidP="00452631"/>
    <w:p w:rsidR="004859AD" w:rsidRPr="00852480" w:rsidRDefault="00F13111" w:rsidP="00647A7E">
      <w:pPr>
        <w:ind w:firstLine="576"/>
        <w:jc w:val="both"/>
      </w:pPr>
      <w:r>
        <w:t xml:space="preserve">AWK merupakan sebuah bahasa pemrograman yag didesain untuk </w:t>
      </w:r>
      <w:r w:rsidRPr="00F901D7">
        <w:rPr>
          <w:i/>
        </w:rPr>
        <w:t>text-processing</w:t>
      </w:r>
      <w:r>
        <w:t xml:space="preserve"> dan biasanya digunakan sebagai alat ekstrasi data dan pelaporan.</w:t>
      </w:r>
      <w:r w:rsidR="00F901D7">
        <w:t xml:space="preserve"> AWK bersifat </w:t>
      </w:r>
      <w:r w:rsidR="00F901D7" w:rsidRPr="00F901D7">
        <w:rPr>
          <w:i/>
        </w:rPr>
        <w:t>data-driven</w:t>
      </w:r>
      <w:r w:rsidR="00F901D7">
        <w:t xml:space="preserve"> yang berisikan kumpulan perintah yang akan dijalankan pada data tekstural baik secara langsung pada </w:t>
      </w:r>
      <w:r w:rsidR="00F901D7" w:rsidRPr="00F901D7">
        <w:rPr>
          <w:i/>
        </w:rPr>
        <w:t>file</w:t>
      </w:r>
      <w:r w:rsidR="00F901D7">
        <w:t xml:space="preserve"> atau digunakan sebagai bagian dari </w:t>
      </w:r>
      <w:r w:rsidR="00F901D7" w:rsidRPr="00F901D7">
        <w:rPr>
          <w:i/>
        </w:rPr>
        <w:t>pipeline</w:t>
      </w:r>
      <w:r w:rsidR="00F901D7">
        <w:t>.</w:t>
      </w:r>
      <w:r w:rsidR="00647A7E">
        <w:t xml:space="preserve"> Pada tugas akhir ini, penulis menggunakan AWK untuk memproses data yang diberikan oleh NS-2 agar mendapatkan </w:t>
      </w:r>
      <w:r w:rsidR="00647A7E">
        <w:lastRenderedPageBreak/>
        <w:t xml:space="preserve">analisis mengenai </w:t>
      </w:r>
      <w:r w:rsidR="00647A7E" w:rsidRPr="00647A7E">
        <w:rPr>
          <w:i/>
        </w:rPr>
        <w:t>packet delivery ratio</w:t>
      </w:r>
      <w:r w:rsidR="00647A7E">
        <w:t xml:space="preserve">, </w:t>
      </w:r>
      <w:r w:rsidR="00647A7E" w:rsidRPr="00647A7E">
        <w:rPr>
          <w:i/>
        </w:rPr>
        <w:t>end to end delay</w:t>
      </w:r>
      <w:r w:rsidR="00647A7E">
        <w:t xml:space="preserve">, dan </w:t>
      </w:r>
      <w:r w:rsidR="00647A7E" w:rsidRPr="00647A7E">
        <w:rPr>
          <w:i/>
        </w:rPr>
        <w:t>routing overhead</w:t>
      </w:r>
      <w:r w:rsidR="00647A7E">
        <w:t>.</w:t>
      </w:r>
    </w:p>
    <w:p w:rsidR="002C5EC3" w:rsidRPr="00551359" w:rsidRDefault="007D06E1" w:rsidP="002C5EC3">
      <w:pPr>
        <w:jc w:val="center"/>
        <w:rPr>
          <w:rFonts w:eastAsia="Times New Roman"/>
          <w:b/>
          <w:i/>
          <w:lang w:val="it-IT" w:eastAsia="ja-JP"/>
        </w:rPr>
      </w:pPr>
      <w:r w:rsidRPr="003157DE">
        <w:br w:type="page"/>
      </w:r>
      <w:r w:rsidR="002C5EC3" w:rsidRPr="00551359">
        <w:rPr>
          <w:rFonts w:eastAsia="Times New Roman"/>
          <w:b/>
          <w:i/>
          <w:lang w:val="it-IT" w:eastAsia="ja-JP"/>
        </w:rPr>
        <w:lastRenderedPageBreak/>
        <w:t>[Halaman ini sengaja dikosongkan]</w:t>
      </w:r>
    </w:p>
    <w:p w:rsidR="00841877" w:rsidRDefault="00841877" w:rsidP="00B01D97">
      <w:pPr>
        <w:pStyle w:val="ListParagraph"/>
        <w:spacing w:after="160" w:line="259" w:lineRule="auto"/>
        <w:ind w:left="0"/>
        <w:rPr>
          <w:lang w:val="en-US"/>
        </w:rPr>
      </w:pPr>
    </w:p>
    <w:p w:rsidR="002C5EC3" w:rsidRDefault="002C5EC3">
      <w:pPr>
        <w:spacing w:after="160" w:line="259" w:lineRule="auto"/>
        <w:rPr>
          <w:lang w:val="en-US"/>
        </w:rPr>
      </w:pPr>
      <w:r>
        <w:rPr>
          <w:lang w:val="en-US"/>
        </w:rPr>
        <w:br w:type="page"/>
      </w:r>
    </w:p>
    <w:p w:rsidR="002C5EC3" w:rsidRPr="002C5EC3" w:rsidRDefault="002C5EC3" w:rsidP="00B01D97">
      <w:pPr>
        <w:pStyle w:val="ListParagraph"/>
        <w:spacing w:after="160" w:line="259" w:lineRule="auto"/>
        <w:ind w:left="0"/>
        <w:rPr>
          <w:lang w:val="en-US"/>
        </w:rPr>
        <w:sectPr w:rsidR="002C5EC3" w:rsidRPr="002C5EC3" w:rsidSect="004B1B4B">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709"/>
      </w:pPr>
      <w:bookmarkStart w:id="91" w:name="_Toc470245312"/>
      <w:r w:rsidRPr="003157DE">
        <w:lastRenderedPageBreak/>
        <w:t>BAB III</w:t>
      </w:r>
      <w:r w:rsidRPr="003157DE">
        <w:br/>
      </w:r>
      <w:bookmarkStart w:id="92" w:name="_Toc377600088"/>
      <w:bookmarkStart w:id="93" w:name="_Toc292235039"/>
      <w:r w:rsidRPr="003157DE">
        <w:t>PERANCANGAN</w:t>
      </w:r>
      <w:bookmarkEnd w:id="91"/>
      <w:bookmarkEnd w:id="92"/>
      <w:bookmarkEnd w:id="93"/>
    </w:p>
    <w:p w:rsidR="007D06E1" w:rsidRPr="003157DE" w:rsidRDefault="007D06E1" w:rsidP="007D06E1">
      <w:pPr>
        <w:autoSpaceDE w:val="0"/>
        <w:autoSpaceDN w:val="0"/>
        <w:adjustRightInd w:val="0"/>
      </w:pPr>
      <w:r w:rsidRPr="003157DE">
        <w:tab/>
      </w:r>
    </w:p>
    <w:p w:rsidR="007D06E1" w:rsidRPr="00C05500" w:rsidRDefault="0013251D" w:rsidP="007D06E1">
      <w:pPr>
        <w:autoSpaceDE w:val="0"/>
        <w:autoSpaceDN w:val="0"/>
        <w:adjustRightInd w:val="0"/>
        <w:ind w:firstLine="567"/>
        <w:jc w:val="both"/>
        <w:rPr>
          <w:lang w:val="en-US"/>
        </w:rPr>
      </w:pPr>
      <w:r w:rsidRPr="003157DE">
        <w:t xml:space="preserve">Bab ini membahas mengenai perancangan </w:t>
      </w:r>
      <w:r w:rsidR="00583E0C">
        <w:t>implemetasi sistem yang dibuat pada Tugas Akhir</w:t>
      </w:r>
      <w:r w:rsidRPr="003157DE">
        <w:t>.</w:t>
      </w:r>
      <w:r w:rsidR="00583E0C">
        <w:t xml:space="preserve"> Bagian yang akan dijelaskan pada bab ini berawal dari deskripsi umum, perancangan skenario, hingga alur dan implementasinya.</w:t>
      </w:r>
      <w:r w:rsidRPr="003157DE">
        <w:t xml:space="preserve"> </w:t>
      </w:r>
    </w:p>
    <w:p w:rsidR="007D06E1" w:rsidRPr="003157DE" w:rsidRDefault="007D06E1" w:rsidP="007D06E1">
      <w:pPr>
        <w:autoSpaceDE w:val="0"/>
        <w:autoSpaceDN w:val="0"/>
        <w:adjustRightInd w:val="0"/>
        <w:ind w:firstLine="851"/>
        <w:jc w:val="both"/>
      </w:pPr>
    </w:p>
    <w:p w:rsidR="007D06E1" w:rsidRPr="003157DE" w:rsidRDefault="007D06E1" w:rsidP="007D06E1">
      <w:pPr>
        <w:pStyle w:val="Heading2"/>
        <w:jc w:val="both"/>
      </w:pPr>
      <w:bookmarkStart w:id="94" w:name="_Toc470245313"/>
      <w:r w:rsidRPr="003157DE">
        <w:t>D</w:t>
      </w:r>
      <w:bookmarkEnd w:id="94"/>
      <w:r w:rsidR="002A4D1C">
        <w:t>eskripi Umum</w:t>
      </w:r>
    </w:p>
    <w:p w:rsidR="007D06E1" w:rsidRPr="00852480" w:rsidRDefault="00841877" w:rsidP="00841877">
      <w:pPr>
        <w:tabs>
          <w:tab w:val="left" w:pos="3381"/>
        </w:tabs>
      </w:pPr>
      <w:r>
        <w:tab/>
      </w:r>
    </w:p>
    <w:p w:rsidR="007D06E1" w:rsidRDefault="007D06E1" w:rsidP="002A4D1C">
      <w:pPr>
        <w:ind w:firstLine="576"/>
        <w:jc w:val="both"/>
      </w:pPr>
      <w:r w:rsidRPr="003157DE">
        <w:t>Pada</w:t>
      </w:r>
      <w:r w:rsidR="00F30666">
        <w:t xml:space="preserve"> Tugas Akhir ini penulis akan mengimplementasikan </w:t>
      </w:r>
      <w:r w:rsidR="00F30666" w:rsidRPr="009111DC">
        <w:rPr>
          <w:i/>
        </w:rPr>
        <w:t>routing protocol</w:t>
      </w:r>
      <w:r w:rsidR="00F30666">
        <w:t xml:space="preserve"> AODV yang dimodifikasi dengan menambahkan proses evaluasi untuk mengatasi </w:t>
      </w:r>
      <w:r w:rsidR="00F30666" w:rsidRPr="009111DC">
        <w:rPr>
          <w:i/>
        </w:rPr>
        <w:t>Blackhole</w:t>
      </w:r>
      <w:r w:rsidR="00F30666">
        <w:t xml:space="preserve"> dan </w:t>
      </w:r>
      <w:r w:rsidR="00F30666" w:rsidRPr="009111DC">
        <w:rPr>
          <w:i/>
        </w:rPr>
        <w:t>Wormhole attack</w:t>
      </w:r>
      <w:r w:rsidR="00BF1C29">
        <w:rPr>
          <w:lang w:val="en-US"/>
        </w:rPr>
        <w:t>.</w:t>
      </w:r>
      <w:r w:rsidR="00F30666">
        <w:t xml:space="preserve"> Proses evaluasi pertama dilakukan dengan cara merekam keluar masuknya paket dalam suatu node</w:t>
      </w:r>
      <w:r w:rsidR="00643310">
        <w:t>.</w:t>
      </w:r>
      <w:r w:rsidR="001B2156">
        <w:t xml:space="preserve"> Proses evaluasi kedua dilakukan dengan mengimplementasikan ECDSA sebagai algoritma </w:t>
      </w:r>
      <w:r w:rsidR="001B2156" w:rsidRPr="009111DC">
        <w:rPr>
          <w:i/>
        </w:rPr>
        <w:t>digital signature</w:t>
      </w:r>
      <w:r w:rsidR="001B2156">
        <w:t xml:space="preserve"> untuk memvalidasi keaslian paket yang diterima.</w:t>
      </w:r>
      <w:r w:rsidR="00416A71">
        <w:t xml:space="preserve"> Diagram rancangan simulasi</w:t>
      </w:r>
      <w:r w:rsidR="002A4D1C">
        <w:t xml:space="preserve"> </w:t>
      </w:r>
      <w:r w:rsidR="00416A71">
        <w:t>dapat dilihat pada gambar</w:t>
      </w:r>
    </w:p>
    <w:p w:rsidR="002C55D8" w:rsidRPr="00E60DCC" w:rsidRDefault="002C55D8" w:rsidP="002A4D1C">
      <w:pPr>
        <w:ind w:firstLine="576"/>
        <w:jc w:val="both"/>
      </w:pPr>
      <w:r w:rsidRPr="009111DC">
        <w:rPr>
          <w:i/>
        </w:rPr>
        <w:t>Routing protocol</w:t>
      </w:r>
      <w:r>
        <w:t xml:space="preserve"> AODV yang telah dimodifikasi tersebut kemudian disimulasikan menggunakan skenario dari SUMO.</w:t>
      </w:r>
      <w:r w:rsidR="009111DC">
        <w:t xml:space="preserve"> </w:t>
      </w:r>
      <w:r w:rsidR="0063201A">
        <w:t>S</w:t>
      </w:r>
      <w:r w:rsidR="009111DC">
        <w:t>imulasi</w:t>
      </w:r>
      <w:r w:rsidR="0063201A">
        <w:t xml:space="preserve"> yang dilakukan</w:t>
      </w:r>
      <w:r w:rsidR="009111DC">
        <w:t xml:space="preserve"> akan menghasilkan </w:t>
      </w:r>
      <w:r w:rsidR="009111DC" w:rsidRPr="009111DC">
        <w:rPr>
          <w:i/>
        </w:rPr>
        <w:t>trace file</w:t>
      </w:r>
      <w:r w:rsidR="009111DC">
        <w:t xml:space="preserve">, yang kemudian dianalisis menggunakan AWK untuk mendapatkan </w:t>
      </w:r>
      <w:r w:rsidR="009111DC" w:rsidRPr="009111DC">
        <w:rPr>
          <w:i/>
        </w:rPr>
        <w:t>packet delivery ratio</w:t>
      </w:r>
      <w:r w:rsidR="009111DC">
        <w:t xml:space="preserve">, </w:t>
      </w:r>
      <w:r w:rsidR="009111DC" w:rsidRPr="009111DC">
        <w:rPr>
          <w:i/>
        </w:rPr>
        <w:t>average end to end delay</w:t>
      </w:r>
      <w:r w:rsidR="009111DC">
        <w:t xml:space="preserve">, dan </w:t>
      </w:r>
      <w:r w:rsidR="009111DC" w:rsidRPr="009111DC">
        <w:rPr>
          <w:i/>
        </w:rPr>
        <w:t>routing overhead.</w:t>
      </w:r>
      <w:r w:rsidR="00D22167">
        <w:rPr>
          <w:i/>
        </w:rPr>
        <w:t xml:space="preserve"> </w:t>
      </w:r>
      <w:r w:rsidR="00E60DCC">
        <w:t xml:space="preserve">Analisis tersebut dapat mengukur performa </w:t>
      </w:r>
      <w:r w:rsidR="00E60DCC" w:rsidRPr="00E60DCC">
        <w:rPr>
          <w:i/>
        </w:rPr>
        <w:t>routing protocol</w:t>
      </w:r>
      <w:r w:rsidR="00E60DCC">
        <w:t xml:space="preserve"> AODV yang telah dimodifikasi dibandingkan dengan </w:t>
      </w:r>
      <w:r w:rsidR="00E60DCC" w:rsidRPr="00E60DCC">
        <w:rPr>
          <w:i/>
        </w:rPr>
        <w:t>routing protocol</w:t>
      </w:r>
      <w:r w:rsidR="00E60DCC">
        <w:t xml:space="preserve"> AODV sebelum dimodifikasi.</w:t>
      </w:r>
    </w:p>
    <w:p w:rsidR="001E1CE4" w:rsidRPr="001E1CE4" w:rsidRDefault="001E1CE4" w:rsidP="001E1CE4">
      <w:pPr>
        <w:rPr>
          <w:lang w:val="en-US"/>
        </w:rPr>
      </w:pPr>
    </w:p>
    <w:p w:rsidR="007D06E1" w:rsidRDefault="002A4D1C" w:rsidP="007D06E1">
      <w:pPr>
        <w:pStyle w:val="Heading2"/>
      </w:pPr>
      <w:r>
        <w:t>Perancangan Skenario Mobilitas</w:t>
      </w:r>
    </w:p>
    <w:p w:rsidR="002A4D1C" w:rsidRDefault="002A4D1C" w:rsidP="006453F5">
      <w:pPr>
        <w:ind w:left="576"/>
      </w:pPr>
    </w:p>
    <w:p w:rsidR="006453F5" w:rsidRDefault="006453F5" w:rsidP="00274860">
      <w:pPr>
        <w:ind w:firstLine="576"/>
        <w:jc w:val="both"/>
      </w:pPr>
      <w:r>
        <w:t xml:space="preserve">Perancangan skenario </w:t>
      </w:r>
      <w:r w:rsidR="00D070B4">
        <w:t xml:space="preserve">mobilitas dimulai dengan </w:t>
      </w:r>
      <w:r w:rsidR="00D070B4" w:rsidRPr="00D070B4">
        <w:rPr>
          <w:i/>
        </w:rPr>
        <w:t>generate</w:t>
      </w:r>
      <w:r w:rsidR="00D070B4">
        <w:t xml:space="preserve"> area simulasi, pergerakan </w:t>
      </w:r>
      <w:r w:rsidR="00D070B4" w:rsidRPr="00D070B4">
        <w:rPr>
          <w:i/>
        </w:rPr>
        <w:t>node</w:t>
      </w:r>
      <w:r w:rsidR="00D070B4">
        <w:t xml:space="preserve">, implementasi pergerakan </w:t>
      </w:r>
      <w:r w:rsidR="00D070B4" w:rsidRPr="00D070B4">
        <w:rPr>
          <w:i/>
        </w:rPr>
        <w:t>node</w:t>
      </w:r>
      <w:r w:rsidR="00D070B4">
        <w:t xml:space="preserve">, dan memilih </w:t>
      </w:r>
      <w:r w:rsidR="00D070B4" w:rsidRPr="00D070B4">
        <w:rPr>
          <w:i/>
        </w:rPr>
        <w:t>node</w:t>
      </w:r>
      <w:r w:rsidR="00D070B4">
        <w:t xml:space="preserve"> yang akan dijadikan </w:t>
      </w:r>
      <w:r w:rsidR="00D070B4" w:rsidRPr="00D070B4">
        <w:rPr>
          <w:i/>
        </w:rPr>
        <w:t>attacker</w:t>
      </w:r>
      <w:r w:rsidR="00D070B4">
        <w:t>.</w:t>
      </w:r>
      <w:r w:rsidR="00274860">
        <w:t xml:space="preserve"> Dalam Tugas Akhir ini, terdapat dua macam area simulasi yang akan digunakan. Diantaranya adalah peta </w:t>
      </w:r>
      <w:r w:rsidR="00274860" w:rsidRPr="00974021">
        <w:rPr>
          <w:i/>
        </w:rPr>
        <w:t>grid</w:t>
      </w:r>
      <w:r w:rsidR="00274860">
        <w:t xml:space="preserve"> dan peta </w:t>
      </w:r>
      <w:r w:rsidR="00274860" w:rsidRPr="00974021">
        <w:rPr>
          <w:i/>
        </w:rPr>
        <w:t>real</w:t>
      </w:r>
      <w:r w:rsidR="00274860">
        <w:t xml:space="preserve">. Peta </w:t>
      </w:r>
      <w:r w:rsidR="00274860" w:rsidRPr="00974021">
        <w:rPr>
          <w:i/>
        </w:rPr>
        <w:t>grid</w:t>
      </w:r>
      <w:r w:rsidR="00274860">
        <w:t xml:space="preserve"> yang dimaksud adalah </w:t>
      </w:r>
      <w:r w:rsidR="006D3135">
        <w:t>bentuk jalan berpetak-petak</w:t>
      </w:r>
      <w:r w:rsidR="00274860">
        <w:t xml:space="preserve"> </w:t>
      </w:r>
      <w:r w:rsidR="006D3135">
        <w:t>sebagai</w:t>
      </w:r>
      <w:r w:rsidR="00274860">
        <w:t xml:space="preserve"> contoh jalan </w:t>
      </w:r>
      <w:r w:rsidR="00274860">
        <w:lastRenderedPageBreak/>
        <w:t xml:space="preserve">berpotongan yang sederhana. Peta </w:t>
      </w:r>
      <w:r w:rsidR="00274860" w:rsidRPr="00974021">
        <w:rPr>
          <w:i/>
        </w:rPr>
        <w:t>grid</w:t>
      </w:r>
      <w:r w:rsidR="00274860">
        <w:t xml:space="preserve"> digunakan sebagai simulasi awal VANET karena lebih seimbang dan stabil. Peta </w:t>
      </w:r>
      <w:r w:rsidR="00274860" w:rsidRPr="00974021">
        <w:rPr>
          <w:i/>
        </w:rPr>
        <w:t>grid</w:t>
      </w:r>
      <w:r w:rsidR="00274860">
        <w:t xml:space="preserve"> didapatkan dengan menentukan panjang dan jumlah petak area menggunakan SUMO. </w:t>
      </w:r>
      <w:r w:rsidR="00D04CA7">
        <w:t xml:space="preserve">Sedangkan yang dimaksud peta </w:t>
      </w:r>
      <w:r w:rsidR="00D04CA7" w:rsidRPr="00974021">
        <w:rPr>
          <w:i/>
        </w:rPr>
        <w:t>real</w:t>
      </w:r>
      <w:r w:rsidR="00D04CA7">
        <w:t xml:space="preserve"> adalah peta asli yang digunakan sebagai area simulasi. Peta </w:t>
      </w:r>
      <w:r w:rsidR="00D04CA7" w:rsidRPr="00974021">
        <w:rPr>
          <w:i/>
        </w:rPr>
        <w:t>real</w:t>
      </w:r>
      <w:r w:rsidR="00D04CA7">
        <w:t xml:space="preserve"> didapatkan dengan mengambil area yang dimaksudkan sebagai area simulasi dari OpenStreetMap. Pada Tugas Akhir ini, peta </w:t>
      </w:r>
      <w:r w:rsidR="00D04CA7" w:rsidRPr="00974021">
        <w:rPr>
          <w:i/>
        </w:rPr>
        <w:t>real</w:t>
      </w:r>
      <w:r w:rsidR="00D04CA7">
        <w:t xml:space="preserve"> yang diambil penulis adalah salah satu area di Surabaya.</w:t>
      </w:r>
    </w:p>
    <w:p w:rsidR="00274860" w:rsidRDefault="00274860" w:rsidP="00274860">
      <w:pPr>
        <w:ind w:firstLine="576"/>
      </w:pPr>
    </w:p>
    <w:p w:rsidR="002A4D1C" w:rsidRDefault="002A4D1C" w:rsidP="000016DD">
      <w:pPr>
        <w:pStyle w:val="Heading3"/>
        <w:rPr>
          <w:i/>
        </w:rPr>
      </w:pPr>
      <w:r>
        <w:t xml:space="preserve">Perancangan Skenario Mobilitas </w:t>
      </w:r>
      <w:r w:rsidRPr="002A4D1C">
        <w:rPr>
          <w:i/>
        </w:rPr>
        <w:t>Grid</w:t>
      </w:r>
    </w:p>
    <w:p w:rsidR="00991DB4" w:rsidRDefault="00991DB4" w:rsidP="00991DB4"/>
    <w:p w:rsidR="00991DB4" w:rsidRDefault="000954F1" w:rsidP="00BD55DA">
      <w:pPr>
        <w:ind w:firstLine="720"/>
        <w:jc w:val="both"/>
      </w:pPr>
      <w:r>
        <w:t xml:space="preserve">Perancangan skenario mobilitas </w:t>
      </w:r>
      <w:r w:rsidRPr="00974021">
        <w:rPr>
          <w:i/>
        </w:rPr>
        <w:t>grid</w:t>
      </w:r>
      <w:r>
        <w:t xml:space="preserve"> diawali dengan merancang luas area peta </w:t>
      </w:r>
      <w:r w:rsidRPr="00FA196A">
        <w:rPr>
          <w:i/>
        </w:rPr>
        <w:t>grid</w:t>
      </w:r>
      <w:r>
        <w:t xml:space="preserve"> yang dibutuhkan. Luas area tersebut bisa didapatkan dengan cara menentukan terlebih dahulu jumlah</w:t>
      </w:r>
      <w:r w:rsidR="00967D73">
        <w:t xml:space="preserve"> titik</w:t>
      </w:r>
      <w:r>
        <w:t xml:space="preserve"> persimpangan yang diinginkan pada peta </w:t>
      </w:r>
      <w:r w:rsidRPr="00FA196A">
        <w:rPr>
          <w:i/>
        </w:rPr>
        <w:t>grid</w:t>
      </w:r>
      <w:r>
        <w:t>, sehingga dari jumlah persimpangan tersebut dapat diketahui berapa banyak petak yang dibutuhkan. Dengan mengetahui jumlah petak yang dibutuhkan, dapat digunakan untuk menentukan panjang tiap petak sehingga mendapatkan luas area seperti yang diinginkan.</w:t>
      </w:r>
      <w:r w:rsidR="00C96C0C">
        <w:t xml:space="preserve"> Misalkan </w:t>
      </w:r>
      <w:r w:rsidR="00967D73">
        <w:t>luas area yang dibutuhkan adalah 1000 m x 1000 m. Dengan 11 titik persimpangan, maka akan didapatkan 10 petak. Dengan begitu panjang tiap petak untuk mendapatkan luas area 1000 m x 1000 m adalah 100 m.</w:t>
      </w:r>
    </w:p>
    <w:p w:rsidR="00550A3D" w:rsidRDefault="00550A3D" w:rsidP="00BD55DA">
      <w:pPr>
        <w:ind w:firstLine="720"/>
        <w:jc w:val="both"/>
      </w:pPr>
      <w:r>
        <w:t xml:space="preserve">Peta </w:t>
      </w:r>
      <w:r w:rsidRPr="00FA196A">
        <w:rPr>
          <w:i/>
        </w:rPr>
        <w:t>grid</w:t>
      </w:r>
      <w:r>
        <w:t xml:space="preserve"> yang telah ditentukan luas areanya tersebut kemudian dibuat dengan menggunakan tools SUMO yaitu </w:t>
      </w:r>
      <w:r w:rsidRPr="004127B6">
        <w:t>netgenerate</w:t>
      </w:r>
      <w:r>
        <w:t xml:space="preserve">. Selain titik persimpangan dan panjang tiap petak </w:t>
      </w:r>
      <w:r w:rsidRPr="00FA196A">
        <w:rPr>
          <w:i/>
        </w:rPr>
        <w:t>grid</w:t>
      </w:r>
      <w:r>
        <w:t xml:space="preserve">, dibutuhkan juga pengaturan kecepatan kendaraan dalam pembuatan peta </w:t>
      </w:r>
      <w:r w:rsidRPr="00FA196A">
        <w:rPr>
          <w:i/>
        </w:rPr>
        <w:t>grid</w:t>
      </w:r>
      <w:r>
        <w:t xml:space="preserve"> menggunakan </w:t>
      </w:r>
      <w:r w:rsidRPr="004127B6">
        <w:t>netgenerate</w:t>
      </w:r>
      <w:r>
        <w:t xml:space="preserve"> ini. Peta </w:t>
      </w:r>
      <w:r w:rsidRPr="00FA196A">
        <w:rPr>
          <w:i/>
        </w:rPr>
        <w:t>grid</w:t>
      </w:r>
      <w:r>
        <w:t xml:space="preserve"> yang dihasilkan oleh </w:t>
      </w:r>
      <w:r w:rsidRPr="004127B6">
        <w:t>netgenerate</w:t>
      </w:r>
      <w:r>
        <w:t xml:space="preserve"> akan memiliki ekstensi .net.xml.</w:t>
      </w:r>
      <w:r w:rsidR="00BF21C2">
        <w:t xml:space="preserve"> Peta </w:t>
      </w:r>
      <w:r w:rsidR="00BF21C2" w:rsidRPr="00FA196A">
        <w:rPr>
          <w:i/>
        </w:rPr>
        <w:t>grid</w:t>
      </w:r>
      <w:r w:rsidR="00BF21C2">
        <w:t xml:space="preserve"> ini kemudian digunakan untuk membuat pergerakan </w:t>
      </w:r>
      <w:r w:rsidR="00BF21C2" w:rsidRPr="00FA196A">
        <w:rPr>
          <w:i/>
        </w:rPr>
        <w:t>node</w:t>
      </w:r>
      <w:r w:rsidR="00BF21C2">
        <w:t xml:space="preserve"> dengan </w:t>
      </w:r>
      <w:r w:rsidR="00BF21C2" w:rsidRPr="00FA196A">
        <w:rPr>
          <w:i/>
        </w:rPr>
        <w:t>tools</w:t>
      </w:r>
      <w:r w:rsidR="00BF21C2">
        <w:t xml:space="preserve"> SUMO yaitu </w:t>
      </w:r>
      <w:r w:rsidR="00BF21C2" w:rsidRPr="004127B6">
        <w:t>randomTrips</w:t>
      </w:r>
      <w:r w:rsidR="00BF21C2">
        <w:t xml:space="preserve"> dan </w:t>
      </w:r>
      <w:r w:rsidR="00BF21C2" w:rsidRPr="004127B6">
        <w:t>duarouter</w:t>
      </w:r>
      <w:r w:rsidR="00BF21C2">
        <w:t>.</w:t>
      </w:r>
    </w:p>
    <w:p w:rsidR="00BF21C2" w:rsidRDefault="00F64F94" w:rsidP="00280941">
      <w:pPr>
        <w:ind w:firstLine="720"/>
        <w:jc w:val="both"/>
      </w:pPr>
      <w:r>
        <w:t xml:space="preserve">Skenario mobilitas </w:t>
      </w:r>
      <w:r w:rsidRPr="00FA196A">
        <w:rPr>
          <w:i/>
        </w:rPr>
        <w:t>grid</w:t>
      </w:r>
      <w:r>
        <w:t xml:space="preserve"> dihasilkan dengan menggabungkan </w:t>
      </w:r>
      <w:r w:rsidRPr="00FA196A">
        <w:rPr>
          <w:i/>
        </w:rPr>
        <w:t>file</w:t>
      </w:r>
      <w:r>
        <w:t xml:space="preserve"> peta </w:t>
      </w:r>
      <w:r w:rsidRPr="00FA196A">
        <w:rPr>
          <w:i/>
        </w:rPr>
        <w:t>grid</w:t>
      </w:r>
      <w:r>
        <w:t xml:space="preserve"> dan </w:t>
      </w:r>
      <w:r w:rsidRPr="00FA196A">
        <w:rPr>
          <w:i/>
        </w:rPr>
        <w:t>file</w:t>
      </w:r>
      <w:r>
        <w:t xml:space="preserve"> pergerakan </w:t>
      </w:r>
      <w:r w:rsidRPr="00FA196A">
        <w:rPr>
          <w:i/>
        </w:rPr>
        <w:t>node</w:t>
      </w:r>
      <w:r>
        <w:t xml:space="preserve"> yang telah di</w:t>
      </w:r>
      <w:r w:rsidRPr="00FA196A">
        <w:rPr>
          <w:i/>
        </w:rPr>
        <w:t>generate</w:t>
      </w:r>
      <w:r>
        <w:t xml:space="preserve">, yang akan menghasilkan </w:t>
      </w:r>
      <w:r w:rsidRPr="00FA196A">
        <w:rPr>
          <w:i/>
        </w:rPr>
        <w:t>file</w:t>
      </w:r>
      <w:r>
        <w:t xml:space="preserve"> dengan ekstensi .xml. Selanjutnya, untuk dapat menerapkannya pada NS-2 file skenario </w:t>
      </w:r>
      <w:r>
        <w:lastRenderedPageBreak/>
        <w:t xml:space="preserve">mobilitas </w:t>
      </w:r>
      <w:r w:rsidRPr="00FA196A">
        <w:rPr>
          <w:i/>
        </w:rPr>
        <w:t>grid</w:t>
      </w:r>
      <w:r>
        <w:t xml:space="preserve"> yang berekstensi .xml dikonversi ke dalam bentuk file .tcl. Konversi ini dilakukan menggunakan </w:t>
      </w:r>
      <w:r w:rsidRPr="00FA196A">
        <w:rPr>
          <w:i/>
        </w:rPr>
        <w:t>tools</w:t>
      </w:r>
      <w:r>
        <w:t xml:space="preserve"> </w:t>
      </w:r>
      <w:r w:rsidRPr="004127B6">
        <w:t>traceExporter</w:t>
      </w:r>
      <w:r>
        <w:t xml:space="preserve">. Alur pembuatan skenario </w:t>
      </w:r>
      <w:r w:rsidRPr="00FA196A">
        <w:rPr>
          <w:i/>
        </w:rPr>
        <w:t>grid</w:t>
      </w:r>
      <w:r>
        <w:t xml:space="preserve"> dapat dilihat pada gambar</w:t>
      </w:r>
    </w:p>
    <w:p w:rsidR="00991DB4" w:rsidRPr="00991DB4" w:rsidRDefault="00991DB4" w:rsidP="00991DB4"/>
    <w:p w:rsidR="00557539" w:rsidRDefault="002A4D1C" w:rsidP="004D5E40">
      <w:pPr>
        <w:pStyle w:val="Heading3"/>
        <w:rPr>
          <w:i/>
        </w:rPr>
      </w:pPr>
      <w:r>
        <w:t xml:space="preserve">Perancangan Skenario Mobilitas </w:t>
      </w:r>
      <w:r w:rsidRPr="002A4D1C">
        <w:rPr>
          <w:i/>
        </w:rPr>
        <w:t>Real</w:t>
      </w:r>
    </w:p>
    <w:p w:rsidR="004D5E40" w:rsidRDefault="004D5E40" w:rsidP="004D5E40">
      <w:pPr>
        <w:rPr>
          <w:rFonts w:eastAsia="Times New Roman"/>
          <w:bCs/>
          <w:szCs w:val="26"/>
        </w:rPr>
      </w:pPr>
    </w:p>
    <w:p w:rsidR="004D5E40" w:rsidRDefault="004D5E40" w:rsidP="00A7656A">
      <w:pPr>
        <w:ind w:firstLine="576"/>
        <w:jc w:val="both"/>
        <w:rPr>
          <w:rFonts w:eastAsia="Times New Roman"/>
          <w:bCs/>
          <w:szCs w:val="26"/>
        </w:rPr>
      </w:pPr>
      <w:r>
        <w:rPr>
          <w:rFonts w:eastAsia="Times New Roman"/>
          <w:bCs/>
          <w:szCs w:val="26"/>
        </w:rPr>
        <w:t xml:space="preserve">Perancangan skenario mobilitas </w:t>
      </w:r>
      <w:r w:rsidRPr="00383B7D">
        <w:rPr>
          <w:rFonts w:eastAsia="Times New Roman"/>
          <w:bCs/>
          <w:i/>
          <w:szCs w:val="26"/>
        </w:rPr>
        <w:t>real</w:t>
      </w:r>
      <w:r>
        <w:rPr>
          <w:rFonts w:eastAsia="Times New Roman"/>
          <w:bCs/>
          <w:szCs w:val="26"/>
        </w:rPr>
        <w:t xml:space="preserve"> diawali dengan </w:t>
      </w:r>
      <w:r w:rsidR="00A7656A">
        <w:rPr>
          <w:rFonts w:eastAsia="Times New Roman"/>
          <w:bCs/>
          <w:szCs w:val="26"/>
        </w:rPr>
        <w:t xml:space="preserve">memilih area yang akan dijadikan simulasi. Pada Tugas Akhir ini, penulis menggunakan peta dari OpenStreetMap untuk mengambil area yang dijadikan model simulasi. Setelah memilih area, unduh dengan menggunakan fitur </w:t>
      </w:r>
      <w:r w:rsidR="00A7656A" w:rsidRPr="00383B7D">
        <w:rPr>
          <w:rFonts w:eastAsia="Times New Roman"/>
          <w:bCs/>
          <w:i/>
          <w:szCs w:val="26"/>
        </w:rPr>
        <w:t>export</w:t>
      </w:r>
      <w:r w:rsidR="00A7656A">
        <w:rPr>
          <w:rFonts w:eastAsia="Times New Roman"/>
          <w:bCs/>
          <w:szCs w:val="26"/>
        </w:rPr>
        <w:t xml:space="preserve"> dari OpenStreetMap. Peta hasil export dari OpenStreetMap ini memiliki ekstensi .osm.</w:t>
      </w:r>
    </w:p>
    <w:p w:rsidR="00A7656A" w:rsidRPr="004D5E40" w:rsidRDefault="00A7656A" w:rsidP="00A7656A">
      <w:pPr>
        <w:jc w:val="both"/>
      </w:pPr>
      <w:r>
        <w:tab/>
        <w:t xml:space="preserve">Setelah mendapatkan peta area yang dijadikan simulasi, peta tersebut dikonversi ke dalam bentuk </w:t>
      </w:r>
      <w:r w:rsidRPr="00383B7D">
        <w:rPr>
          <w:i/>
        </w:rPr>
        <w:t>file</w:t>
      </w:r>
      <w:r>
        <w:t xml:space="preserve"> dengan ekstensi .net.xml menggunakan tools SUMO yaitu </w:t>
      </w:r>
      <w:r w:rsidRPr="004127B6">
        <w:t>netconvert</w:t>
      </w:r>
      <w:r>
        <w:t>.</w:t>
      </w:r>
      <w:r w:rsidR="0013671C">
        <w:t xml:space="preserve"> Tahap berikutnya memiliki tahapan yang sama seperti tahapan ketika merancang skenario mobilitas </w:t>
      </w:r>
      <w:r w:rsidR="0013671C" w:rsidRPr="00383B7D">
        <w:rPr>
          <w:i/>
        </w:rPr>
        <w:t>grid</w:t>
      </w:r>
      <w:r w:rsidR="0013671C">
        <w:t xml:space="preserve">, yaitu membuat pergerakan </w:t>
      </w:r>
      <w:r w:rsidR="0013671C" w:rsidRPr="00383B7D">
        <w:rPr>
          <w:i/>
        </w:rPr>
        <w:t>node</w:t>
      </w:r>
      <w:r w:rsidR="0013671C">
        <w:t xml:space="preserve"> menggunakan </w:t>
      </w:r>
      <w:r w:rsidR="0013671C" w:rsidRPr="004127B6">
        <w:t>randomTrips</w:t>
      </w:r>
      <w:r w:rsidR="0013671C">
        <w:t xml:space="preserve"> dan </w:t>
      </w:r>
      <w:r w:rsidR="0013671C" w:rsidRPr="004127B6">
        <w:t>duarouter</w:t>
      </w:r>
      <w:r w:rsidR="0013671C">
        <w:t>.</w:t>
      </w:r>
      <w:r w:rsidR="000E4AE6">
        <w:t xml:space="preserve"> Kemudian gabungkan </w:t>
      </w:r>
      <w:r w:rsidR="000E4AE6" w:rsidRPr="00383B7D">
        <w:rPr>
          <w:i/>
        </w:rPr>
        <w:t>file</w:t>
      </w:r>
      <w:r w:rsidR="000E4AE6">
        <w:t xml:space="preserve"> peta </w:t>
      </w:r>
      <w:r w:rsidR="000E4AE6" w:rsidRPr="00383B7D">
        <w:rPr>
          <w:i/>
        </w:rPr>
        <w:t>real</w:t>
      </w:r>
      <w:r w:rsidR="000E4AE6">
        <w:t xml:space="preserve"> yang sudah dikonversi ke dalam </w:t>
      </w:r>
      <w:r w:rsidR="000E4AE6" w:rsidRPr="00383B7D">
        <w:rPr>
          <w:i/>
        </w:rPr>
        <w:t>file</w:t>
      </w:r>
      <w:r w:rsidR="000E4AE6">
        <w:t xml:space="preserve"> dengan ekstensi .net.xml dan </w:t>
      </w:r>
      <w:r w:rsidR="000E4AE6" w:rsidRPr="00383B7D">
        <w:rPr>
          <w:i/>
        </w:rPr>
        <w:t>file</w:t>
      </w:r>
      <w:r w:rsidR="000E4AE6">
        <w:t xml:space="preserve"> pergerakan </w:t>
      </w:r>
      <w:r w:rsidR="000E4AE6" w:rsidRPr="00383B7D">
        <w:rPr>
          <w:i/>
        </w:rPr>
        <w:t>node</w:t>
      </w:r>
      <w:r w:rsidR="000E4AE6">
        <w:t xml:space="preserve"> yang sudah di</w:t>
      </w:r>
      <w:r w:rsidR="000E4AE6" w:rsidRPr="00383B7D">
        <w:rPr>
          <w:i/>
        </w:rPr>
        <w:t>generate</w:t>
      </w:r>
      <w:r w:rsidR="000E4AE6">
        <w:t>.</w:t>
      </w:r>
      <w:r w:rsidR="00256316">
        <w:t xml:space="preserve"> Hasil dari penggabungan tersebut merupakan </w:t>
      </w:r>
      <w:r w:rsidR="00256316" w:rsidRPr="00383B7D">
        <w:rPr>
          <w:i/>
        </w:rPr>
        <w:t>file</w:t>
      </w:r>
      <w:r w:rsidR="00256316">
        <w:t xml:space="preserve"> </w:t>
      </w:r>
      <w:r w:rsidR="00AD03B8">
        <w:t xml:space="preserve">skenario yang berekstensi .xml. </w:t>
      </w:r>
      <w:r w:rsidR="00AD03B8" w:rsidRPr="00383B7D">
        <w:rPr>
          <w:i/>
        </w:rPr>
        <w:t>File</w:t>
      </w:r>
      <w:r w:rsidR="00AD03B8">
        <w:t xml:space="preserve"> yang dihasilkan tersebut dikonversi ke dalam bentuk </w:t>
      </w:r>
      <w:r w:rsidR="00AD03B8" w:rsidRPr="00383B7D">
        <w:rPr>
          <w:i/>
        </w:rPr>
        <w:t>file</w:t>
      </w:r>
      <w:r w:rsidR="00AD03B8">
        <w:t xml:space="preserve"> .tcl agar dapat diterapkan pada NS-2.</w:t>
      </w:r>
      <w:r w:rsidR="008350B5">
        <w:t xml:space="preserve"> Alur pembuatan skenario </w:t>
      </w:r>
      <w:r w:rsidR="008350B5" w:rsidRPr="00383B7D">
        <w:rPr>
          <w:i/>
        </w:rPr>
        <w:t>real</w:t>
      </w:r>
      <w:r w:rsidR="008350B5">
        <w:t xml:space="preserve"> dapat dilihat pada gambar</w:t>
      </w:r>
      <w:r w:rsidR="000E4AE6">
        <w:t xml:space="preserve"> </w:t>
      </w:r>
    </w:p>
    <w:p w:rsidR="00E92890" w:rsidRPr="00852480" w:rsidRDefault="00E92890" w:rsidP="00383124"/>
    <w:p w:rsidR="007D06E1" w:rsidRPr="004563E4" w:rsidRDefault="000016DD" w:rsidP="007D06E1">
      <w:pPr>
        <w:pStyle w:val="Heading2"/>
      </w:pPr>
      <w:r>
        <w:t>Perancangan Simulasi pada NS-2</w:t>
      </w:r>
    </w:p>
    <w:p w:rsidR="00E74C26" w:rsidRDefault="00E74C26" w:rsidP="00E74C26">
      <w:pPr>
        <w:jc w:val="both"/>
      </w:pPr>
    </w:p>
    <w:p w:rsidR="00D741A2" w:rsidRDefault="00E74C26" w:rsidP="00E74C26">
      <w:pPr>
        <w:ind w:firstLine="576"/>
        <w:jc w:val="both"/>
      </w:pPr>
      <w:r>
        <w:t xml:space="preserve">Simulasi VANET pada NS-2 dilakukan dengan menggabungkan </w:t>
      </w:r>
      <w:r w:rsidRPr="00B73894">
        <w:rPr>
          <w:i/>
        </w:rPr>
        <w:t>file</w:t>
      </w:r>
      <w:r>
        <w:t xml:space="preserve"> skenario yang telah dibuat menggunakan SUMO dan </w:t>
      </w:r>
      <w:r w:rsidRPr="00B73894">
        <w:rPr>
          <w:i/>
        </w:rPr>
        <w:t>file</w:t>
      </w:r>
      <w:r>
        <w:t xml:space="preserve"> skrip tcl yang berisikan konfigurasi lingkungan simulasi.</w:t>
      </w:r>
      <w:r w:rsidR="00120524">
        <w:t xml:space="preserve"> Konfigurasi lingkungan simulasi VANET pada NS-2 dapat dilihat pada tabel</w:t>
      </w:r>
    </w:p>
    <w:p w:rsidR="00190886" w:rsidRDefault="00190886" w:rsidP="00E74C26">
      <w:pPr>
        <w:ind w:firstLine="576"/>
        <w:jc w:val="both"/>
      </w:pPr>
      <w:r>
        <w:t xml:space="preserve">Selain konfigurasi lingkungan simulasi VANET, pada skrip tcl tersebut juga ditambahkan perintah untuk menugaskan </w:t>
      </w:r>
      <w:r w:rsidRPr="00B73894">
        <w:rPr>
          <w:i/>
        </w:rPr>
        <w:t>node</w:t>
      </w:r>
      <w:r>
        <w:t xml:space="preserve"> </w:t>
      </w:r>
      <w:r>
        <w:lastRenderedPageBreak/>
        <w:t xml:space="preserve">yang akan menjadi </w:t>
      </w:r>
      <w:r w:rsidRPr="00B73894">
        <w:rPr>
          <w:i/>
        </w:rPr>
        <w:t>attacker</w:t>
      </w:r>
      <w:r>
        <w:t xml:space="preserve"> untuk </w:t>
      </w:r>
      <w:r w:rsidRPr="00B73894">
        <w:rPr>
          <w:i/>
        </w:rPr>
        <w:t>Blackhole attack</w:t>
      </w:r>
      <w:r w:rsidR="007A3018">
        <w:t xml:space="preserve"> maupun </w:t>
      </w:r>
      <w:r w:rsidR="007A3018" w:rsidRPr="00B73894">
        <w:rPr>
          <w:i/>
        </w:rPr>
        <w:t>Wormhole a</w:t>
      </w:r>
      <w:r w:rsidRPr="00B73894">
        <w:rPr>
          <w:i/>
        </w:rPr>
        <w:t>ttack</w:t>
      </w:r>
      <w:r>
        <w:t>.</w:t>
      </w:r>
    </w:p>
    <w:p w:rsidR="007A3018" w:rsidRDefault="007A3018" w:rsidP="00E74C26">
      <w:pPr>
        <w:ind w:firstLine="576"/>
        <w:jc w:val="both"/>
      </w:pPr>
      <w:r>
        <w:t xml:space="preserve">Agar </w:t>
      </w:r>
      <w:r w:rsidRPr="00B73894">
        <w:rPr>
          <w:i/>
        </w:rPr>
        <w:t>node attacker</w:t>
      </w:r>
      <w:r>
        <w:t xml:space="preserve"> dapat menjalankan tugasnya melakukan </w:t>
      </w:r>
      <w:r w:rsidRPr="00B73894">
        <w:rPr>
          <w:i/>
        </w:rPr>
        <w:t>Blackhole attack</w:t>
      </w:r>
      <w:r>
        <w:t xml:space="preserve"> atau </w:t>
      </w:r>
      <w:r w:rsidRPr="00B73894">
        <w:rPr>
          <w:i/>
        </w:rPr>
        <w:t>Wormhole attack</w:t>
      </w:r>
      <w:r>
        <w:t>, ditambahkan</w:t>
      </w:r>
      <w:r w:rsidR="00580BB8">
        <w:t xml:space="preserve"> beberapa</w:t>
      </w:r>
      <w:r>
        <w:t xml:space="preserve"> kode untuk melakukan </w:t>
      </w:r>
      <w:r w:rsidRPr="00B73894">
        <w:rPr>
          <w:i/>
        </w:rPr>
        <w:t>Blackhole attack</w:t>
      </w:r>
      <w:r>
        <w:t xml:space="preserve"> dan </w:t>
      </w:r>
      <w:r w:rsidRPr="00B73894">
        <w:rPr>
          <w:i/>
        </w:rPr>
        <w:t>Wormhole attack</w:t>
      </w:r>
      <w:r>
        <w:t xml:space="preserve"> pada kode routing protocol AODV di NS-2.</w:t>
      </w:r>
    </w:p>
    <w:p w:rsidR="000664C9" w:rsidRDefault="000664C9" w:rsidP="00E74C26">
      <w:pPr>
        <w:ind w:firstLine="576"/>
        <w:jc w:val="both"/>
      </w:pPr>
      <w:r>
        <w:t>Kode yang ditambahkan diantaranya adalah deklarasi variabel pada</w:t>
      </w:r>
      <w:r w:rsidRPr="00B73894">
        <w:rPr>
          <w:i/>
        </w:rPr>
        <w:t xml:space="preserve"> file</w:t>
      </w:r>
      <w:r>
        <w:t xml:space="preserve"> aodv.h. Kemudian pada</w:t>
      </w:r>
      <w:r w:rsidRPr="00B73894">
        <w:rPr>
          <w:i/>
        </w:rPr>
        <w:t xml:space="preserve"> file</w:t>
      </w:r>
      <w:r>
        <w:t xml:space="preserve"> aodv.cc ditambahkan kode untuk mengenali </w:t>
      </w:r>
      <w:r w:rsidRPr="00B73894">
        <w:rPr>
          <w:i/>
        </w:rPr>
        <w:t>node attacker</w:t>
      </w:r>
      <w:r>
        <w:t xml:space="preserve"> dan </w:t>
      </w:r>
      <w:r w:rsidR="006F2798">
        <w:t xml:space="preserve">alur penyerangan. Ketika </w:t>
      </w:r>
      <w:r w:rsidR="00B23778">
        <w:t xml:space="preserve">simulasi NS-2 dijalankan </w:t>
      </w:r>
      <w:r w:rsidR="00B23778" w:rsidRPr="00B73894">
        <w:rPr>
          <w:i/>
        </w:rPr>
        <w:t>routing protocol</w:t>
      </w:r>
      <w:r w:rsidR="00B23778">
        <w:t xml:space="preserve"> AODV akan mengenali apakah suatu </w:t>
      </w:r>
      <w:r w:rsidR="00B23778" w:rsidRPr="00B73894">
        <w:rPr>
          <w:i/>
        </w:rPr>
        <w:t>node</w:t>
      </w:r>
      <w:r w:rsidR="00B23778">
        <w:t xml:space="preserve"> adalah </w:t>
      </w:r>
      <w:r w:rsidR="00B23778" w:rsidRPr="00B73894">
        <w:rPr>
          <w:i/>
        </w:rPr>
        <w:t>Blackhole attacker</w:t>
      </w:r>
      <w:r w:rsidR="00B23778">
        <w:t xml:space="preserve"> atau </w:t>
      </w:r>
      <w:r w:rsidR="00B23778" w:rsidRPr="00B73894">
        <w:rPr>
          <w:i/>
        </w:rPr>
        <w:t>Wormhole attacker</w:t>
      </w:r>
      <w:r w:rsidR="00B23778">
        <w:t xml:space="preserve">. Jika </w:t>
      </w:r>
      <w:r w:rsidR="00B23778" w:rsidRPr="00B73894">
        <w:rPr>
          <w:i/>
        </w:rPr>
        <w:t>node</w:t>
      </w:r>
      <w:r w:rsidR="00B23778">
        <w:t xml:space="preserve"> tersebut adalah </w:t>
      </w:r>
      <w:r w:rsidR="00B23778" w:rsidRPr="00B73894">
        <w:rPr>
          <w:i/>
        </w:rPr>
        <w:t>Blackhole attacker</w:t>
      </w:r>
      <w:r w:rsidR="00B23778">
        <w:t xml:space="preserve">, maka </w:t>
      </w:r>
      <w:r w:rsidR="00B23778" w:rsidRPr="00B73894">
        <w:rPr>
          <w:i/>
        </w:rPr>
        <w:t>node</w:t>
      </w:r>
      <w:r w:rsidR="00B23778">
        <w:t xml:space="preserve"> tersebut akan melakukan </w:t>
      </w:r>
      <w:r w:rsidR="00B23778" w:rsidRPr="00B73894">
        <w:rPr>
          <w:i/>
        </w:rPr>
        <w:t>drop</w:t>
      </w:r>
      <w:r w:rsidR="00B23778">
        <w:t xml:space="preserve"> pada setiap paket yang diterimanya, sedangkan jika </w:t>
      </w:r>
      <w:r w:rsidR="00B23778" w:rsidRPr="00B73894">
        <w:rPr>
          <w:i/>
        </w:rPr>
        <w:t>node</w:t>
      </w:r>
      <w:r w:rsidR="00B23778">
        <w:t xml:space="preserve"> tersebut adalah </w:t>
      </w:r>
      <w:r w:rsidR="00B23778" w:rsidRPr="00B73894">
        <w:rPr>
          <w:i/>
        </w:rPr>
        <w:t>Wormhole attacker</w:t>
      </w:r>
      <w:r w:rsidR="00B23778">
        <w:t xml:space="preserve">, maka </w:t>
      </w:r>
      <w:r w:rsidR="00B23778" w:rsidRPr="00B73894">
        <w:rPr>
          <w:i/>
        </w:rPr>
        <w:t>node</w:t>
      </w:r>
      <w:r w:rsidR="00B23778">
        <w:t xml:space="preserve"> tersebut akan mengubah </w:t>
      </w:r>
      <w:r w:rsidR="00B23778" w:rsidRPr="00B73894">
        <w:rPr>
          <w:i/>
        </w:rPr>
        <w:t>node</w:t>
      </w:r>
      <w:r w:rsidR="00B23778">
        <w:t xml:space="preserve"> tujuan yang ada pada paket </w:t>
      </w:r>
      <w:r w:rsidR="00B23778" w:rsidRPr="002B6DA6">
        <w:rPr>
          <w:i/>
        </w:rPr>
        <w:t>header</w:t>
      </w:r>
      <w:r w:rsidR="00B23778">
        <w:t>. Diagram alur pembuatan simulasi penyerangan dapat dilihat pada gambar</w:t>
      </w:r>
    </w:p>
    <w:p w:rsidR="001C2B37" w:rsidRDefault="001C2B37" w:rsidP="00E74C26">
      <w:pPr>
        <w:ind w:firstLine="576"/>
        <w:jc w:val="both"/>
      </w:pPr>
    </w:p>
    <w:p w:rsidR="00383124" w:rsidRPr="00FE7A36" w:rsidRDefault="00383124" w:rsidP="00FE7A36">
      <w:pPr>
        <w:ind w:left="576"/>
        <w:jc w:val="both"/>
      </w:pPr>
    </w:p>
    <w:p w:rsidR="00465EC1" w:rsidRDefault="000016DD" w:rsidP="00465EC1">
      <w:pPr>
        <w:pStyle w:val="Heading2"/>
        <w:rPr>
          <w:i/>
        </w:rPr>
      </w:pPr>
      <w:r>
        <w:t>Perancangan Metrik Analisis</w:t>
      </w:r>
    </w:p>
    <w:p w:rsidR="009D59BC" w:rsidRDefault="009D59BC" w:rsidP="009D59BC"/>
    <w:p w:rsidR="009D59BC" w:rsidRPr="00A355E9" w:rsidRDefault="00A355E9" w:rsidP="00A355E9">
      <w:pPr>
        <w:ind w:firstLine="576"/>
        <w:jc w:val="both"/>
      </w:pPr>
      <w:r>
        <w:t xml:space="preserve">Berikut ini merupakan parameter-parameter yang akan dianalisis pada Tugas Akhir ini untuk dapat membandingkan performa dari </w:t>
      </w:r>
      <w:r w:rsidRPr="00BA5355">
        <w:rPr>
          <w:i/>
        </w:rPr>
        <w:t>routing protocol</w:t>
      </w:r>
      <w:r>
        <w:t xml:space="preserve"> AODV yang telah dilakukan modifikasi dan </w:t>
      </w:r>
      <w:r w:rsidRPr="00BA5355">
        <w:rPr>
          <w:i/>
        </w:rPr>
        <w:t>routing protocol</w:t>
      </w:r>
      <w:r>
        <w:t xml:space="preserve"> AODV yang asli:</w:t>
      </w:r>
    </w:p>
    <w:p w:rsidR="00465EC1" w:rsidRPr="004B1B4B" w:rsidRDefault="00465EC1" w:rsidP="00465EC1"/>
    <w:p w:rsidR="00465EC1" w:rsidRPr="008D2E82" w:rsidRDefault="000016DD" w:rsidP="00465EC1">
      <w:pPr>
        <w:pStyle w:val="Heading3"/>
        <w:rPr>
          <w:i/>
        </w:rPr>
      </w:pPr>
      <w:r>
        <w:rPr>
          <w:i/>
        </w:rPr>
        <w:t>Packet Delivery Ratio</w:t>
      </w:r>
      <w:r w:rsidR="008A68FD">
        <w:rPr>
          <w:i/>
        </w:rPr>
        <w:t xml:space="preserve"> </w:t>
      </w:r>
      <w:r w:rsidR="008A68FD" w:rsidRPr="008A68FD">
        <w:t>(PDR)</w:t>
      </w:r>
    </w:p>
    <w:p w:rsidR="005D2979" w:rsidRDefault="005D2979" w:rsidP="007D06E1">
      <w:pPr>
        <w:jc w:val="both"/>
        <w:rPr>
          <w:lang w:val="en-US"/>
        </w:rPr>
      </w:pPr>
    </w:p>
    <w:p w:rsidR="00991DB4" w:rsidRDefault="004F205D" w:rsidP="004F205D">
      <w:pPr>
        <w:ind w:firstLine="720"/>
        <w:jc w:val="both"/>
      </w:pPr>
      <w:r w:rsidRPr="00BA5355">
        <w:rPr>
          <w:i/>
        </w:rPr>
        <w:t>Packet Delivery Ratio</w:t>
      </w:r>
      <w:r>
        <w:t xml:space="preserve"> merupakan perbandingan antara jumlah paket yang diterima dengan jumlah paket yang dikirimkan.</w:t>
      </w:r>
      <w:r w:rsidR="00065559">
        <w:t xml:space="preserve"> </w:t>
      </w:r>
      <w:r w:rsidR="00065559" w:rsidRPr="00BA5355">
        <w:rPr>
          <w:i/>
        </w:rPr>
        <w:t>Packet Delivery Ratio</w:t>
      </w:r>
      <w:r w:rsidR="00065559">
        <w:t xml:space="preserve"> dihitung dengan persamaan</w:t>
      </w:r>
    </w:p>
    <w:p w:rsidR="008A68FD" w:rsidRPr="004F205D" w:rsidRDefault="008A68FD" w:rsidP="004F205D">
      <w:pPr>
        <w:ind w:firstLine="720"/>
        <w:jc w:val="both"/>
      </w:pPr>
      <w:r w:rsidRPr="00BA5355">
        <w:rPr>
          <w:i/>
        </w:rPr>
        <w:t>Packet Delivery Ratio</w:t>
      </w:r>
      <w:r>
        <w:t xml:space="preserve"> dapat menunjukkan keberhasilan paket yang dikirimkan. Semakin tinggi </w:t>
      </w:r>
      <w:r w:rsidRPr="00BA5355">
        <w:rPr>
          <w:i/>
        </w:rPr>
        <w:t>Packet Delivery Ratio</w:t>
      </w:r>
      <w:r>
        <w:t>, artinya semakin berhasil pengiriman paket yang dilakukan.</w:t>
      </w:r>
    </w:p>
    <w:p w:rsidR="00991DB4" w:rsidRDefault="00991DB4" w:rsidP="007D06E1">
      <w:pPr>
        <w:jc w:val="both"/>
        <w:rPr>
          <w:b/>
          <w:sz w:val="28"/>
        </w:rPr>
      </w:pPr>
    </w:p>
    <w:p w:rsidR="00465EC1" w:rsidRPr="00EC5310" w:rsidRDefault="00901BCB" w:rsidP="00465EC1">
      <w:pPr>
        <w:pStyle w:val="Heading3"/>
        <w:rPr>
          <w:i/>
        </w:rPr>
      </w:pPr>
      <w:r w:rsidRPr="00901BCB">
        <w:lastRenderedPageBreak/>
        <w:t>Rata-rata</w:t>
      </w:r>
      <w:r w:rsidR="000016DD">
        <w:rPr>
          <w:i/>
        </w:rPr>
        <w:t xml:space="preserve"> End to End Delay</w:t>
      </w:r>
      <w:r w:rsidR="008A68FD">
        <w:rPr>
          <w:i/>
        </w:rPr>
        <w:t xml:space="preserve"> </w:t>
      </w:r>
      <w:r w:rsidR="008A68FD" w:rsidRPr="008A68FD">
        <w:t>(E2E)</w:t>
      </w:r>
    </w:p>
    <w:p w:rsidR="00277853" w:rsidRDefault="00277853" w:rsidP="00991DB4">
      <w:pPr>
        <w:jc w:val="both"/>
      </w:pPr>
    </w:p>
    <w:p w:rsidR="00991DB4" w:rsidRPr="002F7471" w:rsidRDefault="002F7471" w:rsidP="002F7471">
      <w:pPr>
        <w:ind w:firstLine="720"/>
        <w:jc w:val="both"/>
      </w:pPr>
      <w:r>
        <w:t xml:space="preserve">Rata-rata </w:t>
      </w:r>
      <w:r w:rsidRPr="00BA5355">
        <w:rPr>
          <w:i/>
        </w:rPr>
        <w:t>End to End Delay</w:t>
      </w:r>
      <w:r>
        <w:t xml:space="preserve"> merupakan rata-rata dari </w:t>
      </w:r>
      <w:r w:rsidRPr="00BA5355">
        <w:rPr>
          <w:i/>
        </w:rPr>
        <w:t>delay</w:t>
      </w:r>
      <w:r>
        <w:t xml:space="preserve"> atau waktu yang dibutuhkan tiap paket untuk sampai ke </w:t>
      </w:r>
      <w:r w:rsidRPr="00BA5355">
        <w:rPr>
          <w:i/>
        </w:rPr>
        <w:t>node</w:t>
      </w:r>
      <w:r>
        <w:t xml:space="preserve"> tujuan. </w:t>
      </w:r>
      <w:r w:rsidRPr="00BA5355">
        <w:rPr>
          <w:i/>
        </w:rPr>
        <w:t>Delay</w:t>
      </w:r>
      <w:r>
        <w:t xml:space="preserve"> tiap paket didapatkan dari rentang waktu antara </w:t>
      </w:r>
      <w:r w:rsidRPr="00BA5355">
        <w:rPr>
          <w:i/>
        </w:rPr>
        <w:t>node</w:t>
      </w:r>
      <w:r>
        <w:t xml:space="preserve"> asal mengirimkan paket dan </w:t>
      </w:r>
      <w:r w:rsidRPr="00BA5355">
        <w:rPr>
          <w:i/>
        </w:rPr>
        <w:t>node</w:t>
      </w:r>
      <w:r>
        <w:t xml:space="preserve"> tujuan menerima paket. Dari </w:t>
      </w:r>
      <w:r w:rsidRPr="00BA5355">
        <w:rPr>
          <w:i/>
        </w:rPr>
        <w:t>delay</w:t>
      </w:r>
      <w:r>
        <w:t xml:space="preserve"> tiap paket tersebut akan didapatkan rata-rata </w:t>
      </w:r>
      <w:r w:rsidRPr="00BA5355">
        <w:rPr>
          <w:i/>
        </w:rPr>
        <w:t>end to end delay</w:t>
      </w:r>
      <w:r w:rsidR="000F0C7A">
        <w:t>, yang dapat</w:t>
      </w:r>
      <w:r>
        <w:t xml:space="preserve"> dihitung dengan persamaan</w:t>
      </w:r>
    </w:p>
    <w:p w:rsidR="000016DD" w:rsidRDefault="000016DD" w:rsidP="000016DD">
      <w:pPr>
        <w:jc w:val="both"/>
        <w:rPr>
          <w:lang w:val="en-US"/>
        </w:rPr>
      </w:pPr>
    </w:p>
    <w:p w:rsidR="000016DD" w:rsidRDefault="000016DD" w:rsidP="000016DD">
      <w:pPr>
        <w:pStyle w:val="Heading3"/>
        <w:rPr>
          <w:i/>
        </w:rPr>
      </w:pPr>
      <w:r w:rsidRPr="000016DD">
        <w:rPr>
          <w:i/>
        </w:rPr>
        <w:t>Routing Overhead</w:t>
      </w:r>
      <w:r w:rsidR="00310D5A">
        <w:rPr>
          <w:i/>
        </w:rPr>
        <w:t xml:space="preserve"> </w:t>
      </w:r>
      <w:r w:rsidR="00310D5A" w:rsidRPr="00310D5A">
        <w:t>(RO)</w:t>
      </w:r>
    </w:p>
    <w:p w:rsidR="001B6CED" w:rsidRDefault="001B6CED" w:rsidP="001B6CED"/>
    <w:p w:rsidR="001B6CED" w:rsidRPr="001B6CED" w:rsidRDefault="001B6CED" w:rsidP="001B6CED">
      <w:pPr>
        <w:ind w:firstLine="576"/>
        <w:jc w:val="both"/>
      </w:pPr>
      <w:r w:rsidRPr="00BA5355">
        <w:rPr>
          <w:i/>
        </w:rPr>
        <w:t>Routing Overhead</w:t>
      </w:r>
      <w:r>
        <w:t xml:space="preserve"> adalah jumlah paket kontrol </w:t>
      </w:r>
      <w:r w:rsidRPr="00BA5355">
        <w:rPr>
          <w:i/>
        </w:rPr>
        <w:t>routing</w:t>
      </w:r>
      <w:r>
        <w:t xml:space="preserve"> yang ditransmisikan per data paket ke </w:t>
      </w:r>
      <w:r w:rsidRPr="00BA5355">
        <w:rPr>
          <w:i/>
        </w:rPr>
        <w:t>node</w:t>
      </w:r>
      <w:r>
        <w:t xml:space="preserve"> tujuan selama simulasi terjadi. </w:t>
      </w:r>
      <w:r w:rsidRPr="00BA5355">
        <w:rPr>
          <w:i/>
        </w:rPr>
        <w:t>Routing Overhead</w:t>
      </w:r>
      <w:r>
        <w:t xml:space="preserve"> didapatkan dengan menjumlahkan semua paket kontrol </w:t>
      </w:r>
      <w:r w:rsidRPr="00BA5355">
        <w:rPr>
          <w:i/>
        </w:rPr>
        <w:t>routing</w:t>
      </w:r>
      <w:r>
        <w:t xml:space="preserve"> yang ditransmisikan, baik itu paket </w:t>
      </w:r>
      <w:r w:rsidRPr="00BA5355">
        <w:rPr>
          <w:i/>
        </w:rPr>
        <w:t>route request</w:t>
      </w:r>
      <w:r>
        <w:t xml:space="preserve"> (RREQ), </w:t>
      </w:r>
      <w:r w:rsidRPr="00BA5355">
        <w:rPr>
          <w:i/>
        </w:rPr>
        <w:t>route reply</w:t>
      </w:r>
      <w:r>
        <w:t xml:space="preserve"> (RREP), maupun </w:t>
      </w:r>
      <w:r w:rsidRPr="00BA5355">
        <w:rPr>
          <w:i/>
        </w:rPr>
        <w:t>route error</w:t>
      </w:r>
      <w:r>
        <w:t xml:space="preserve"> (RERR).</w:t>
      </w:r>
      <w:r w:rsidR="00C500AE">
        <w:t xml:space="preserve"> Perhitungan </w:t>
      </w:r>
      <w:r w:rsidR="00C500AE" w:rsidRPr="00BA5355">
        <w:rPr>
          <w:i/>
        </w:rPr>
        <w:t>Routing Overhead</w:t>
      </w:r>
      <w:r w:rsidR="00C500AE">
        <w:t xml:space="preserve"> dapat dilihat dengan persamaan</w:t>
      </w:r>
    </w:p>
    <w:p w:rsidR="004871ED" w:rsidRPr="00D87624" w:rsidRDefault="004871ED" w:rsidP="00D87624">
      <w:pPr>
        <w:ind w:firstLine="720"/>
        <w:jc w:val="both"/>
        <w:rPr>
          <w:lang w:val="en-US"/>
        </w:rPr>
      </w:pPr>
    </w:p>
    <w:p w:rsidR="00D43664" w:rsidRDefault="00B16A8A" w:rsidP="00EE4E37">
      <w:pPr>
        <w:pStyle w:val="Heading2"/>
      </w:pPr>
      <w:bookmarkStart w:id="95" w:name="_Toc470245321"/>
      <w:r>
        <w:rPr>
          <w:lang w:val="en-US"/>
        </w:rPr>
        <w:t xml:space="preserve">Perancangan </w:t>
      </w:r>
      <w:bookmarkEnd w:id="95"/>
      <w:r w:rsidR="0080256F">
        <w:t>Modifikasi</w:t>
      </w:r>
      <w:r w:rsidR="000016DD">
        <w:t xml:space="preserve"> pada</w:t>
      </w:r>
      <w:r w:rsidR="0030413B">
        <w:t xml:space="preserve"> </w:t>
      </w:r>
      <w:r w:rsidR="0030413B" w:rsidRPr="0030413B">
        <w:rPr>
          <w:i/>
        </w:rPr>
        <w:t>Routing Protocol</w:t>
      </w:r>
      <w:r w:rsidR="000016DD">
        <w:t xml:space="preserve"> AODV</w:t>
      </w:r>
      <w:bookmarkStart w:id="96" w:name="_Toc371761019"/>
      <w:bookmarkStart w:id="97" w:name="_Toc371761162"/>
    </w:p>
    <w:p w:rsidR="00E64621" w:rsidRDefault="00E64621" w:rsidP="00E64621"/>
    <w:p w:rsidR="00E64621" w:rsidRPr="00E64621" w:rsidRDefault="00BF1E40" w:rsidP="0043721E">
      <w:pPr>
        <w:ind w:firstLine="576"/>
        <w:jc w:val="both"/>
      </w:pPr>
      <w:r w:rsidRPr="005C3462">
        <w:rPr>
          <w:i/>
        </w:rPr>
        <w:t>Routing Protocol</w:t>
      </w:r>
      <w:r>
        <w:t xml:space="preserve"> AODV tidak memiliki benteng sekuritas sehingga rentan terjadi serangan, dalam hal ini adalah </w:t>
      </w:r>
      <w:r w:rsidRPr="005C3462">
        <w:rPr>
          <w:i/>
        </w:rPr>
        <w:t>Blackhole</w:t>
      </w:r>
      <w:r>
        <w:t xml:space="preserve"> dan </w:t>
      </w:r>
      <w:r w:rsidRPr="005C3462">
        <w:rPr>
          <w:i/>
        </w:rPr>
        <w:t>Wormhole attack</w:t>
      </w:r>
      <w:r>
        <w:t xml:space="preserve">. </w:t>
      </w:r>
      <w:r w:rsidR="0043721E">
        <w:t xml:space="preserve">Modifikasi pada </w:t>
      </w:r>
      <w:r w:rsidR="0043721E" w:rsidRPr="005C3462">
        <w:rPr>
          <w:i/>
        </w:rPr>
        <w:t>Routing Protocol</w:t>
      </w:r>
      <w:r w:rsidR="0043721E">
        <w:t xml:space="preserve"> AODV dilakukan dengan adanya penambahan aspek sekuritas guna mengatasi </w:t>
      </w:r>
      <w:r w:rsidR="0043721E" w:rsidRPr="005C3462">
        <w:rPr>
          <w:i/>
        </w:rPr>
        <w:t>Blackhole</w:t>
      </w:r>
      <w:r w:rsidR="0043721E">
        <w:t xml:space="preserve"> dan </w:t>
      </w:r>
      <w:r w:rsidR="0043721E" w:rsidRPr="005C3462">
        <w:rPr>
          <w:i/>
        </w:rPr>
        <w:t>Wormhole attack</w:t>
      </w:r>
      <w:r w:rsidR="0043721E">
        <w:t xml:space="preserve">. Aspek sekuritas yang ditambahkan adalah dengan mengimplementasikan ECDSA sebagai algoritma </w:t>
      </w:r>
      <w:r w:rsidR="0043721E" w:rsidRPr="005C3462">
        <w:rPr>
          <w:i/>
        </w:rPr>
        <w:t>digital signature</w:t>
      </w:r>
      <w:r w:rsidR="0043721E">
        <w:t xml:space="preserve"> untuk menjaga keaslian paket yang diterima. Penerapan evaluasi oleh tiap </w:t>
      </w:r>
      <w:r w:rsidR="0043721E" w:rsidRPr="005C3462">
        <w:rPr>
          <w:i/>
        </w:rPr>
        <w:t>node</w:t>
      </w:r>
      <w:r w:rsidR="0043721E">
        <w:t xml:space="preserve"> kepada </w:t>
      </w:r>
      <w:r w:rsidR="0043721E" w:rsidRPr="005C3462">
        <w:rPr>
          <w:i/>
        </w:rPr>
        <w:t>node</w:t>
      </w:r>
      <w:r w:rsidR="0043721E">
        <w:t xml:space="preserve"> tetangganya juga dilakukan untuk memilih </w:t>
      </w:r>
      <w:r w:rsidR="0043721E" w:rsidRPr="005C3462">
        <w:rPr>
          <w:i/>
        </w:rPr>
        <w:t>node nexthop</w:t>
      </w:r>
      <w:r w:rsidR="0043721E">
        <w:t xml:space="preserve"> yang aman.</w:t>
      </w:r>
      <w:r>
        <w:t xml:space="preserve"> </w:t>
      </w:r>
      <w:r w:rsidR="004144E2">
        <w:t xml:space="preserve">Alur modifikasi yang dilakukan pada </w:t>
      </w:r>
      <w:r w:rsidR="004144E2" w:rsidRPr="005C3462">
        <w:rPr>
          <w:i/>
        </w:rPr>
        <w:t>routing protocol</w:t>
      </w:r>
      <w:r w:rsidR="004144E2">
        <w:t xml:space="preserve"> AODV diwujudkan dalam bentuk </w:t>
      </w:r>
      <w:r w:rsidR="004144E2" w:rsidRPr="005C3462">
        <w:rPr>
          <w:i/>
        </w:rPr>
        <w:t>pseudocode</w:t>
      </w:r>
      <w:r w:rsidR="004144E2">
        <w:t>, yang dapat dilihat pada gambar</w:t>
      </w:r>
    </w:p>
    <w:p w:rsidR="0011570C" w:rsidRDefault="0011570C" w:rsidP="007D06E1">
      <w:pPr>
        <w:jc w:val="center"/>
        <w:rPr>
          <w:b/>
          <w:i/>
        </w:rPr>
      </w:pPr>
    </w:p>
    <w:p w:rsidR="0011570C" w:rsidRDefault="00F11631" w:rsidP="00847B9C">
      <w:pPr>
        <w:rPr>
          <w:b/>
          <w:i/>
        </w:rPr>
      </w:pPr>
      <w:r>
        <w:rPr>
          <w:b/>
          <w:i/>
        </w:rPr>
        <w:br w:type="page"/>
      </w:r>
    </w:p>
    <w:p w:rsidR="00551359" w:rsidRPr="00551359" w:rsidRDefault="00551359" w:rsidP="00551359">
      <w:pPr>
        <w:jc w:val="center"/>
        <w:rPr>
          <w:rFonts w:eastAsia="Times New Roman"/>
          <w:b/>
          <w:i/>
          <w:lang w:val="it-IT" w:eastAsia="ja-JP"/>
        </w:rPr>
      </w:pPr>
      <w:r w:rsidRPr="00551359">
        <w:rPr>
          <w:rFonts w:eastAsia="Times New Roman"/>
          <w:b/>
          <w:i/>
          <w:lang w:val="it-IT" w:eastAsia="ja-JP"/>
        </w:rPr>
        <w:lastRenderedPageBreak/>
        <w:t>[Halaman ini sengaja dikosongkan]</w:t>
      </w: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11570C" w:rsidRDefault="0011570C" w:rsidP="007D06E1">
      <w:pPr>
        <w:jc w:val="center"/>
        <w:rPr>
          <w:b/>
          <w:i/>
        </w:rPr>
      </w:pPr>
    </w:p>
    <w:p w:rsidR="00DC6FAE" w:rsidRDefault="00DC6FAE" w:rsidP="00DC6FAE">
      <w:pPr>
        <w:rPr>
          <w:b/>
          <w:i/>
        </w:rPr>
        <w:sectPr w:rsidR="00DC6FAE" w:rsidSect="00841877">
          <w:type w:val="continuous"/>
          <w:pgSz w:w="8392" w:h="11907"/>
          <w:pgMar w:top="1418" w:right="1134" w:bottom="1418" w:left="1418" w:header="709" w:footer="709" w:gutter="0"/>
          <w:cols w:space="708"/>
          <w:titlePg/>
          <w:docGrid w:linePitch="360"/>
        </w:sectPr>
      </w:pPr>
    </w:p>
    <w:p w:rsidR="0081051B" w:rsidRDefault="0081051B" w:rsidP="007D06E1">
      <w:pPr>
        <w:pStyle w:val="Heading1"/>
        <w:ind w:hanging="567"/>
        <w:sectPr w:rsidR="0081051B" w:rsidSect="005646E9">
          <w:type w:val="continuous"/>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98" w:name="_Toc470245322"/>
      <w:r w:rsidRPr="003157DE">
        <w:lastRenderedPageBreak/>
        <w:t>BAB IV</w:t>
      </w:r>
      <w:r w:rsidRPr="003157DE">
        <w:br/>
      </w:r>
      <w:bookmarkStart w:id="99" w:name="_Toc377600099"/>
      <w:r w:rsidRPr="003157DE">
        <w:t>IMPLEMENTASI</w:t>
      </w:r>
      <w:bookmarkEnd w:id="96"/>
      <w:bookmarkEnd w:id="97"/>
      <w:bookmarkEnd w:id="98"/>
      <w:bookmarkEnd w:id="99"/>
    </w:p>
    <w:p w:rsidR="007D06E1" w:rsidRPr="003157DE" w:rsidRDefault="007D06E1" w:rsidP="007D06E1">
      <w:pPr>
        <w:pStyle w:val="gambar"/>
        <w:jc w:val="both"/>
        <w:rPr>
          <w:b/>
        </w:rPr>
      </w:pPr>
    </w:p>
    <w:p w:rsidR="007D06E1" w:rsidRPr="003157DE" w:rsidRDefault="00AA7544" w:rsidP="00AA7544">
      <w:pPr>
        <w:tabs>
          <w:tab w:val="center" w:pos="2919"/>
          <w:tab w:val="left" w:pos="5016"/>
        </w:tabs>
        <w:ind w:firstLine="567"/>
        <w:jc w:val="both"/>
      </w:pPr>
      <w:r>
        <w:rPr>
          <w:color w:val="000000"/>
        </w:rPr>
        <w:tab/>
        <w:t>Bab ini membahas mengenai implementasi dari perancangan sistem yang telah dijabarkan pada bab sebelumnya.</w:t>
      </w:r>
    </w:p>
    <w:p w:rsidR="007D06E1" w:rsidRPr="003157DE" w:rsidRDefault="007D06E1" w:rsidP="007D06E1">
      <w:pPr>
        <w:tabs>
          <w:tab w:val="center" w:pos="2919"/>
          <w:tab w:val="left" w:pos="5016"/>
        </w:tabs>
        <w:ind w:firstLine="709"/>
        <w:jc w:val="both"/>
        <w:rPr>
          <w:color w:val="000000"/>
        </w:rPr>
      </w:pPr>
    </w:p>
    <w:p w:rsidR="007D06E1" w:rsidRDefault="00E44B1D" w:rsidP="007D06E1">
      <w:pPr>
        <w:pStyle w:val="Heading2"/>
      </w:pPr>
      <w:r>
        <w:t>Implementasi Skenario Mobilitas</w:t>
      </w:r>
    </w:p>
    <w:p w:rsidR="00753E41" w:rsidRDefault="00753E41" w:rsidP="00753E41"/>
    <w:p w:rsidR="00753E41" w:rsidRPr="00753E41" w:rsidRDefault="00753E41" w:rsidP="00753E41">
      <w:pPr>
        <w:ind w:firstLine="576"/>
        <w:jc w:val="both"/>
      </w:pPr>
      <w:r>
        <w:t xml:space="preserve">Implementasi skenario mobilitas VANET dibagi menjadi dua, yaitu skenario </w:t>
      </w:r>
      <w:r w:rsidRPr="000B5A14">
        <w:rPr>
          <w:i/>
        </w:rPr>
        <w:t>grid</w:t>
      </w:r>
      <w:r>
        <w:t xml:space="preserve"> yang menggunakan peta jalan berpetak dan skenario </w:t>
      </w:r>
      <w:r w:rsidRPr="000B5A14">
        <w:rPr>
          <w:i/>
        </w:rPr>
        <w:t>real</w:t>
      </w:r>
      <w:r>
        <w:t xml:space="preserve"> yang menggunakan peta</w:t>
      </w:r>
      <w:r w:rsidR="000B5A14">
        <w:t xml:space="preserve"> hasil pengambilan</w:t>
      </w:r>
      <w:r>
        <w:t xml:space="preserve"> suatu area di kota Surabaya.</w:t>
      </w:r>
    </w:p>
    <w:p w:rsidR="00E44B1D" w:rsidRDefault="00E44B1D" w:rsidP="00E44B1D"/>
    <w:p w:rsidR="00E44B1D" w:rsidRDefault="00E44B1D" w:rsidP="00E44B1D">
      <w:pPr>
        <w:pStyle w:val="Heading3"/>
        <w:rPr>
          <w:i/>
        </w:rPr>
      </w:pPr>
      <w:r>
        <w:t xml:space="preserve">Skenario </w:t>
      </w:r>
      <w:r w:rsidRPr="00E44B1D">
        <w:rPr>
          <w:i/>
        </w:rPr>
        <w:t>Grid</w:t>
      </w:r>
    </w:p>
    <w:p w:rsidR="00847B9C" w:rsidRDefault="00847B9C" w:rsidP="00847B9C"/>
    <w:p w:rsidR="00847B9C" w:rsidRDefault="00847B9C" w:rsidP="00847B9C">
      <w:pPr>
        <w:ind w:firstLine="720"/>
        <w:jc w:val="both"/>
      </w:pPr>
      <w:r>
        <w:t xml:space="preserve">Dalam mengimplementasikan skenario </w:t>
      </w:r>
      <w:r w:rsidRPr="00630920">
        <w:rPr>
          <w:i/>
        </w:rPr>
        <w:t>grid</w:t>
      </w:r>
      <w:r>
        <w:t xml:space="preserve">, SUMO menyediakan </w:t>
      </w:r>
      <w:r w:rsidRPr="00630920">
        <w:rPr>
          <w:i/>
        </w:rPr>
        <w:t>tools</w:t>
      </w:r>
      <w:r>
        <w:t xml:space="preserve"> untuk membuat peta </w:t>
      </w:r>
      <w:r w:rsidRPr="00630920">
        <w:rPr>
          <w:i/>
        </w:rPr>
        <w:t>grid</w:t>
      </w:r>
      <w:r>
        <w:t xml:space="preserve"> yaitu </w:t>
      </w:r>
      <w:r w:rsidRPr="004127B6">
        <w:t>netgenerate</w:t>
      </w:r>
      <w:r>
        <w:t xml:space="preserve">. </w:t>
      </w:r>
      <w:r w:rsidR="00E64AFF">
        <w:t xml:space="preserve">Pada Tugas Akhir ini, penulis membuat peta </w:t>
      </w:r>
      <w:r w:rsidR="00E64AFF" w:rsidRPr="00630920">
        <w:rPr>
          <w:i/>
        </w:rPr>
        <w:t>grid</w:t>
      </w:r>
      <w:r w:rsidR="00E64AFF">
        <w:t xml:space="preserve"> dengan luas 1500 m x 1500 m yang terdiri dari titik persimpangan antara jalan vertikal dan jalan horizontal </w:t>
      </w:r>
      <w:r w:rsidR="00AE3F83">
        <w:t>sebanyak 11 titik x 11 t</w:t>
      </w:r>
      <w:r w:rsidR="003A09D1">
        <w:t>itik. Dengan jumlah titik persimpangan sebanyak 11 titik tersebut, maka terbentuk 10 buah petak. Sehingga untuk mencapai luas area sebesar 1500 m x 1500 m dibutuhkan luas per petak sebesar 150 m x 150 m.</w:t>
      </w:r>
      <w:r w:rsidR="009221B3">
        <w:t xml:space="preserve"> Berikut perintah </w:t>
      </w:r>
      <w:r w:rsidR="009221B3" w:rsidRPr="004127B6">
        <w:t>netgenerate</w:t>
      </w:r>
      <w:r w:rsidR="009221B3">
        <w:t xml:space="preserve"> untuk membuat peta tersebut dengan kecepatan </w:t>
      </w:r>
      <w:r w:rsidR="009221B3" w:rsidRPr="00630920">
        <w:rPr>
          <w:i/>
        </w:rPr>
        <w:t>default</w:t>
      </w:r>
      <w:r w:rsidR="009221B3">
        <w:t xml:space="preserve"> kendaraan sebesar 20 m/s</w:t>
      </w:r>
      <w:r w:rsidR="009675BB">
        <w:t xml:space="preserve"> dapat dilihat pada gambar</w:t>
      </w:r>
    </w:p>
    <w:p w:rsidR="005C343F" w:rsidRDefault="005C343F" w:rsidP="00847B9C">
      <w:pPr>
        <w:ind w:firstLine="720"/>
        <w:jc w:val="both"/>
      </w:pPr>
      <w:r>
        <w:t xml:space="preserve">Gambar hasil peta yang telah dibuat dengan </w:t>
      </w:r>
      <w:r w:rsidRPr="004127B6">
        <w:t>netgenerate</w:t>
      </w:r>
      <w:r>
        <w:t xml:space="preserve"> dapat dilihat pada gambar</w:t>
      </w:r>
    </w:p>
    <w:p w:rsidR="009F3E54" w:rsidRDefault="009F3E54" w:rsidP="00847B9C">
      <w:pPr>
        <w:ind w:firstLine="720"/>
        <w:jc w:val="both"/>
      </w:pPr>
      <w:r>
        <w:t xml:space="preserve">Setelah peta terbentuk, </w:t>
      </w:r>
      <w:r w:rsidR="00B05AFE">
        <w:t xml:space="preserve">maka dilakukan pembuatan </w:t>
      </w:r>
      <w:r w:rsidR="00B05AFE" w:rsidRPr="00B05AFE">
        <w:rPr>
          <w:i/>
        </w:rPr>
        <w:t>node</w:t>
      </w:r>
      <w:r w:rsidR="00B05AFE">
        <w:t xml:space="preserve"> dan pergerakan </w:t>
      </w:r>
      <w:r w:rsidR="00B05AFE" w:rsidRPr="00B05AFE">
        <w:rPr>
          <w:i/>
        </w:rPr>
        <w:t>node</w:t>
      </w:r>
      <w:r w:rsidR="00B05AFE">
        <w:t xml:space="preserve"> dengan menentukan titik awal dan titik akhir setiap </w:t>
      </w:r>
      <w:r w:rsidR="00B05AFE" w:rsidRPr="00B05AFE">
        <w:rPr>
          <w:i/>
        </w:rPr>
        <w:t>node</w:t>
      </w:r>
      <w:r w:rsidR="00B05AFE">
        <w:t xml:space="preserve"> secara random menggunakan </w:t>
      </w:r>
      <w:r w:rsidR="00B05AFE" w:rsidRPr="00B05AFE">
        <w:rPr>
          <w:i/>
        </w:rPr>
        <w:t xml:space="preserve">tools </w:t>
      </w:r>
      <w:r w:rsidR="00B05AFE" w:rsidRPr="004127B6">
        <w:t>randomTrips.</w:t>
      </w:r>
      <w:r w:rsidR="002F22F2" w:rsidRPr="004127B6">
        <w:t xml:space="preserve"> </w:t>
      </w:r>
      <w:r w:rsidR="002F22F2">
        <w:t xml:space="preserve">Perintah penggunaan </w:t>
      </w:r>
      <w:r w:rsidR="002F22F2" w:rsidRPr="002F22F2">
        <w:rPr>
          <w:i/>
        </w:rPr>
        <w:t xml:space="preserve">tools </w:t>
      </w:r>
      <w:r w:rsidR="002F22F2" w:rsidRPr="004127B6">
        <w:t>randomTrips</w:t>
      </w:r>
      <w:r w:rsidR="002F22F2">
        <w:t xml:space="preserve"> untuk membuat </w:t>
      </w:r>
      <w:r w:rsidR="002F22F2" w:rsidRPr="002F22F2">
        <w:rPr>
          <w:i/>
        </w:rPr>
        <w:t>node</w:t>
      </w:r>
      <w:r w:rsidR="002F22F2">
        <w:t xml:space="preserve"> sebanyak </w:t>
      </w:r>
      <w:r w:rsidR="002F22F2" w:rsidRPr="004127B6">
        <w:t>n</w:t>
      </w:r>
      <w:r w:rsidR="002F22F2" w:rsidRPr="002F22F2">
        <w:rPr>
          <w:i/>
        </w:rPr>
        <w:t xml:space="preserve"> node</w:t>
      </w:r>
      <w:r w:rsidR="002F22F2">
        <w:t xml:space="preserve"> dengan pergerakannya dapat dilihat pada gambar</w:t>
      </w:r>
    </w:p>
    <w:p w:rsidR="00D432F0" w:rsidRDefault="00C15F70" w:rsidP="00847B9C">
      <w:pPr>
        <w:ind w:firstLine="720"/>
        <w:jc w:val="both"/>
      </w:pPr>
      <w:r>
        <w:t>Selanjutnya dibuatkan rute yang digunakan kendaraan untuk mencapai tujuan</w:t>
      </w:r>
      <w:r w:rsidR="00F831B0">
        <w:t xml:space="preserve"> dari </w:t>
      </w:r>
      <w:r w:rsidR="00F831B0" w:rsidRPr="00986AC8">
        <w:rPr>
          <w:i/>
        </w:rPr>
        <w:t>file</w:t>
      </w:r>
      <w:r w:rsidR="00F831B0">
        <w:t xml:space="preserve"> hasil sebelumnya menggunakan </w:t>
      </w:r>
      <w:r w:rsidR="00F831B0" w:rsidRPr="00986AC8">
        <w:rPr>
          <w:i/>
        </w:rPr>
        <w:lastRenderedPageBreak/>
        <w:t xml:space="preserve">tools </w:t>
      </w:r>
      <w:r w:rsidR="00F831B0" w:rsidRPr="004127B6">
        <w:t>duarouter</w:t>
      </w:r>
      <w:r w:rsidR="00F831B0">
        <w:t xml:space="preserve">. Secara </w:t>
      </w:r>
      <w:r w:rsidR="00F831B0" w:rsidRPr="00986AC8">
        <w:rPr>
          <w:i/>
        </w:rPr>
        <w:t>default</w:t>
      </w:r>
      <w:r w:rsidR="00F831B0">
        <w:t xml:space="preserve"> algoritma yang digunakan untuk membuat rute ini adalah algoritma dijkstra. Perintah penggunaan </w:t>
      </w:r>
      <w:r w:rsidR="00F831B0" w:rsidRPr="00986AC8">
        <w:rPr>
          <w:i/>
        </w:rPr>
        <w:t xml:space="preserve">tools </w:t>
      </w:r>
      <w:r w:rsidR="00F831B0" w:rsidRPr="004127B6">
        <w:t>duarouter</w:t>
      </w:r>
      <w:r w:rsidR="00F831B0">
        <w:t xml:space="preserve"> dapat dilihat pada gambar</w:t>
      </w:r>
    </w:p>
    <w:p w:rsidR="00F831B0" w:rsidRDefault="008C3E54" w:rsidP="00847B9C">
      <w:pPr>
        <w:ind w:firstLine="720"/>
        <w:jc w:val="both"/>
      </w:pPr>
      <w:r>
        <w:t xml:space="preserve">Untuk menjadikan peta dan pergerakan </w:t>
      </w:r>
      <w:r w:rsidRPr="00986AC8">
        <w:rPr>
          <w:i/>
        </w:rPr>
        <w:t>node</w:t>
      </w:r>
      <w:r>
        <w:t xml:space="preserve"> yang telah di</w:t>
      </w:r>
      <w:r w:rsidRPr="00986AC8">
        <w:rPr>
          <w:i/>
        </w:rPr>
        <w:t>generate</w:t>
      </w:r>
      <w:r>
        <w:t xml:space="preserve"> menjadi sebuah skenario dalam bentuk </w:t>
      </w:r>
      <w:r w:rsidRPr="00986AC8">
        <w:rPr>
          <w:i/>
        </w:rPr>
        <w:t>file</w:t>
      </w:r>
      <w:r>
        <w:t xml:space="preserve"> berekstensi .xml, dibutuhkan sebuah </w:t>
      </w:r>
      <w:r w:rsidRPr="00986AC8">
        <w:rPr>
          <w:i/>
        </w:rPr>
        <w:t>file</w:t>
      </w:r>
      <w:r>
        <w:t xml:space="preserve"> skrip dengan ekstensi .sumocfg guna menggabungkan </w:t>
      </w:r>
      <w:r w:rsidRPr="00986AC8">
        <w:rPr>
          <w:i/>
        </w:rPr>
        <w:t>file</w:t>
      </w:r>
      <w:r>
        <w:t xml:space="preserve"> peta dan rute pergerakan </w:t>
      </w:r>
      <w:r w:rsidRPr="00986AC8">
        <w:rPr>
          <w:i/>
        </w:rPr>
        <w:t>node</w:t>
      </w:r>
      <w:r>
        <w:t xml:space="preserve">. Isi dari </w:t>
      </w:r>
      <w:r w:rsidRPr="00986AC8">
        <w:rPr>
          <w:i/>
        </w:rPr>
        <w:t>file</w:t>
      </w:r>
      <w:r>
        <w:t xml:space="preserve"> skrip tersebut dapat dilihat pada gambar</w:t>
      </w:r>
    </w:p>
    <w:p w:rsidR="00372F5E" w:rsidRDefault="00372F5E" w:rsidP="00847B9C">
      <w:pPr>
        <w:ind w:firstLine="720"/>
        <w:jc w:val="both"/>
      </w:pPr>
      <w:r w:rsidRPr="00986AC8">
        <w:rPr>
          <w:i/>
        </w:rPr>
        <w:t>File</w:t>
      </w:r>
      <w:r>
        <w:t xml:space="preserve"> .sumocfg disimpan dalam direktori yang sama dengan </w:t>
      </w:r>
      <w:r w:rsidRPr="00986AC8">
        <w:rPr>
          <w:i/>
        </w:rPr>
        <w:t>file</w:t>
      </w:r>
      <w:r>
        <w:t xml:space="preserve"> peta dan </w:t>
      </w:r>
      <w:r w:rsidRPr="00986AC8">
        <w:rPr>
          <w:i/>
        </w:rPr>
        <w:t>file</w:t>
      </w:r>
      <w:r>
        <w:t xml:space="preserve"> rute pergerakan </w:t>
      </w:r>
      <w:r w:rsidRPr="00986AC8">
        <w:rPr>
          <w:i/>
        </w:rPr>
        <w:t>node</w:t>
      </w:r>
      <w:r>
        <w:t xml:space="preserve">. Untuk percobaan sebelum dikonversi, </w:t>
      </w:r>
      <w:r w:rsidRPr="00986AC8">
        <w:rPr>
          <w:i/>
        </w:rPr>
        <w:t>file</w:t>
      </w:r>
      <w:r>
        <w:t xml:space="preserve"> .sumocfg dapat dibuka dengan menggunakan </w:t>
      </w:r>
      <w:r w:rsidRPr="00986AC8">
        <w:rPr>
          <w:i/>
        </w:rPr>
        <w:t xml:space="preserve">tools </w:t>
      </w:r>
      <w:r w:rsidRPr="004127B6">
        <w:t>sumo-gui</w:t>
      </w:r>
      <w:r>
        <w:t>. Cuplikan pergerakan kendaraan dapat dilihat pada gambar</w:t>
      </w:r>
    </w:p>
    <w:p w:rsidR="007C45A0" w:rsidRDefault="007C45A0" w:rsidP="00847B9C">
      <w:pPr>
        <w:ind w:firstLine="720"/>
        <w:jc w:val="both"/>
      </w:pPr>
      <w:r>
        <w:t xml:space="preserve">Kemudian buat </w:t>
      </w:r>
      <w:r w:rsidRPr="00986AC8">
        <w:rPr>
          <w:i/>
        </w:rPr>
        <w:t>file</w:t>
      </w:r>
      <w:r>
        <w:t xml:space="preserve"> skenario dalam bentuk </w:t>
      </w:r>
      <w:r w:rsidRPr="00986AC8">
        <w:rPr>
          <w:i/>
        </w:rPr>
        <w:t>file</w:t>
      </w:r>
      <w:r>
        <w:t xml:space="preserve"> .xml dari sebuah </w:t>
      </w:r>
      <w:r w:rsidRPr="00986AC8">
        <w:rPr>
          <w:i/>
        </w:rPr>
        <w:t>file</w:t>
      </w:r>
      <w:r>
        <w:t xml:space="preserve"> skrip berekstensi .sumocfg menggunakan </w:t>
      </w:r>
      <w:r w:rsidRPr="00986AC8">
        <w:rPr>
          <w:i/>
        </w:rPr>
        <w:t>tools</w:t>
      </w:r>
      <w:r w:rsidR="004127B6">
        <w:t xml:space="preserve"> SUMO</w:t>
      </w:r>
      <w:r>
        <w:t xml:space="preserve">. Perintah untuk menggunakan </w:t>
      </w:r>
      <w:r w:rsidRPr="00986AC8">
        <w:rPr>
          <w:i/>
        </w:rPr>
        <w:t xml:space="preserve">tools </w:t>
      </w:r>
      <w:r w:rsidR="004127B6">
        <w:t xml:space="preserve">SUMO </w:t>
      </w:r>
      <w:r>
        <w:t>dapat dilihat pada gambar</w:t>
      </w:r>
    </w:p>
    <w:p w:rsidR="003E7F7F" w:rsidRPr="002F22F2" w:rsidRDefault="003E7F7F" w:rsidP="00847B9C">
      <w:pPr>
        <w:ind w:firstLine="720"/>
        <w:jc w:val="both"/>
      </w:pPr>
      <w:r w:rsidRPr="00986AC8">
        <w:rPr>
          <w:i/>
        </w:rPr>
        <w:t>File</w:t>
      </w:r>
      <w:r>
        <w:t xml:space="preserve"> skenario berekstensi .xml selanjutnya dikonversi ke dalam bentuk </w:t>
      </w:r>
      <w:r w:rsidRPr="00986AC8">
        <w:rPr>
          <w:i/>
        </w:rPr>
        <w:t>file</w:t>
      </w:r>
      <w:r>
        <w:t xml:space="preserve"> berekstensi .tcl agar dapat disimulasikan menggunakan NS-2. </w:t>
      </w:r>
      <w:r w:rsidRPr="00986AC8">
        <w:rPr>
          <w:i/>
        </w:rPr>
        <w:t>Tools</w:t>
      </w:r>
      <w:r>
        <w:t xml:space="preserve"> yang digunakan untuk melakukan konversi ini adalah </w:t>
      </w:r>
      <w:r w:rsidRPr="00986AC8">
        <w:rPr>
          <w:i/>
        </w:rPr>
        <w:t>traceExporter</w:t>
      </w:r>
      <w:r>
        <w:t xml:space="preserve">. Perintah untuk menggunakan </w:t>
      </w:r>
      <w:r w:rsidRPr="00986AC8">
        <w:rPr>
          <w:i/>
        </w:rPr>
        <w:t>traceExporter</w:t>
      </w:r>
      <w:r>
        <w:t xml:space="preserve"> dapat dilihat pada gambar</w:t>
      </w:r>
    </w:p>
    <w:p w:rsidR="00847B9C" w:rsidRPr="00847B9C" w:rsidRDefault="00847B9C" w:rsidP="00847B9C"/>
    <w:p w:rsidR="007D06E1" w:rsidRDefault="00E44B1D" w:rsidP="00EE4E37">
      <w:pPr>
        <w:pStyle w:val="Heading3"/>
        <w:rPr>
          <w:i/>
        </w:rPr>
      </w:pPr>
      <w:r>
        <w:t xml:space="preserve">Skenario </w:t>
      </w:r>
      <w:r w:rsidRPr="00E44B1D">
        <w:rPr>
          <w:i/>
        </w:rPr>
        <w:t>Real</w:t>
      </w:r>
    </w:p>
    <w:p w:rsidR="007449AA" w:rsidRDefault="007449AA" w:rsidP="007449AA"/>
    <w:p w:rsidR="007449AA" w:rsidRDefault="007449AA" w:rsidP="00941B55">
      <w:pPr>
        <w:ind w:firstLine="576"/>
        <w:jc w:val="both"/>
      </w:pPr>
      <w:r>
        <w:t xml:space="preserve">Dalam mengimplementasikan skenario </w:t>
      </w:r>
      <w:r w:rsidRPr="00A77081">
        <w:rPr>
          <w:i/>
        </w:rPr>
        <w:t>real</w:t>
      </w:r>
      <w:r>
        <w:t>, langkah pertama adalah dengan menentukan area yang akan dijadikan area simulasi. Pada Tugas Akhir ini penulis mengambil area jalan sekitar Kertajaya Surabaya. Setelah menentukan area simulasi, ekspor data peta tersebut dari OpenStreetMap</w:t>
      </w:r>
      <w:r w:rsidR="00941B55">
        <w:t xml:space="preserve"> seperti yang ditunjukkan pada gambar</w:t>
      </w:r>
    </w:p>
    <w:p w:rsidR="00371C8A" w:rsidRDefault="00371C8A" w:rsidP="00941B55">
      <w:pPr>
        <w:ind w:firstLine="576"/>
        <w:jc w:val="both"/>
      </w:pPr>
      <w:r w:rsidRPr="00A77081">
        <w:rPr>
          <w:i/>
        </w:rPr>
        <w:t>File</w:t>
      </w:r>
      <w:r>
        <w:t xml:space="preserve"> hasil ekspor dari OpenStreetMap tersebut adalah </w:t>
      </w:r>
      <w:r w:rsidRPr="00A77081">
        <w:rPr>
          <w:i/>
        </w:rPr>
        <w:t>file</w:t>
      </w:r>
      <w:r>
        <w:t xml:space="preserve"> peta dengan ekstensi .osm. Kemudian konversi </w:t>
      </w:r>
      <w:r w:rsidRPr="00A77081">
        <w:rPr>
          <w:i/>
        </w:rPr>
        <w:t>file</w:t>
      </w:r>
      <w:r>
        <w:t xml:space="preserve"> .osm tersebut menjadi peta dalam bentuk </w:t>
      </w:r>
      <w:r w:rsidRPr="00A77081">
        <w:rPr>
          <w:i/>
        </w:rPr>
        <w:t>file</w:t>
      </w:r>
      <w:r>
        <w:t xml:space="preserve"> berekstensi .xml menggunakan </w:t>
      </w:r>
      <w:r w:rsidRPr="00A77081">
        <w:rPr>
          <w:i/>
        </w:rPr>
        <w:lastRenderedPageBreak/>
        <w:t>tools</w:t>
      </w:r>
      <w:r>
        <w:t xml:space="preserve"> netconvert. Perintah untuk menggunakan netconver</w:t>
      </w:r>
      <w:r w:rsidR="0089633E">
        <w:t>t dapat dilihat pada gambar</w:t>
      </w:r>
    </w:p>
    <w:p w:rsidR="0089633E" w:rsidRDefault="0089633E" w:rsidP="00941B55">
      <w:pPr>
        <w:ind w:firstLine="576"/>
        <w:jc w:val="both"/>
      </w:pPr>
      <w:r>
        <w:t xml:space="preserve">Hasil konversi peta dari </w:t>
      </w:r>
      <w:r w:rsidRPr="009476A8">
        <w:rPr>
          <w:i/>
        </w:rPr>
        <w:t>file</w:t>
      </w:r>
      <w:r>
        <w:t xml:space="preserve"> berekstensi .osm menjadi </w:t>
      </w:r>
      <w:r w:rsidRPr="009476A8">
        <w:rPr>
          <w:i/>
        </w:rPr>
        <w:t>file</w:t>
      </w:r>
      <w:r>
        <w:t xml:space="preserve"> berekstensi .xml dapat dilihat menggunakan </w:t>
      </w:r>
      <w:r w:rsidRPr="009476A8">
        <w:rPr>
          <w:i/>
        </w:rPr>
        <w:t>tools</w:t>
      </w:r>
      <w:r>
        <w:t xml:space="preserve"> sumo-gui seperti yang ditunjukkan pada gambar</w:t>
      </w:r>
    </w:p>
    <w:p w:rsidR="00E31895" w:rsidRDefault="00E31895" w:rsidP="00941B55">
      <w:pPr>
        <w:ind w:firstLine="576"/>
        <w:jc w:val="both"/>
      </w:pPr>
      <w:r>
        <w:t xml:space="preserve">Langkah selanjutnya sama dengan ketika membuat skenario mobilitas </w:t>
      </w:r>
      <w:r w:rsidRPr="009476A8">
        <w:rPr>
          <w:i/>
        </w:rPr>
        <w:t>grid</w:t>
      </w:r>
      <w:r>
        <w:t xml:space="preserve">, yaitu membuat </w:t>
      </w:r>
      <w:r w:rsidRPr="009476A8">
        <w:rPr>
          <w:i/>
        </w:rPr>
        <w:t>node</w:t>
      </w:r>
      <w:r>
        <w:t xml:space="preserve">, asal, dan tujuan </w:t>
      </w:r>
      <w:r w:rsidRPr="009476A8">
        <w:rPr>
          <w:i/>
        </w:rPr>
        <w:t>node</w:t>
      </w:r>
      <w:r>
        <w:t xml:space="preserve"> menggunakan </w:t>
      </w:r>
      <w:r w:rsidRPr="009476A8">
        <w:rPr>
          <w:i/>
        </w:rPr>
        <w:t>tools</w:t>
      </w:r>
      <w:r>
        <w:t xml:space="preserve"> randomTrips. Lalu membuat rute </w:t>
      </w:r>
      <w:r w:rsidRPr="009476A8">
        <w:rPr>
          <w:i/>
        </w:rPr>
        <w:t>node</w:t>
      </w:r>
      <w:r>
        <w:t xml:space="preserve"> untuk sampai ke tujuan menggunakan </w:t>
      </w:r>
      <w:r w:rsidRPr="00E51E1B">
        <w:rPr>
          <w:i/>
        </w:rPr>
        <w:t>tools</w:t>
      </w:r>
      <w:r>
        <w:t xml:space="preserve"> duarouter. Kemudian membuat </w:t>
      </w:r>
      <w:r w:rsidRPr="00E51E1B">
        <w:rPr>
          <w:i/>
        </w:rPr>
        <w:t>file</w:t>
      </w:r>
      <w:r>
        <w:t xml:space="preserve"> skenario berekstensi </w:t>
      </w:r>
      <w:r w:rsidR="00AE2D60">
        <w:t xml:space="preserve">.xml menggunakan </w:t>
      </w:r>
      <w:r w:rsidR="00AE2D60" w:rsidRPr="00E51E1B">
        <w:rPr>
          <w:i/>
        </w:rPr>
        <w:t>tools</w:t>
      </w:r>
      <w:r w:rsidR="00AE2D60">
        <w:t xml:space="preserve"> SUMO dengan bantuan </w:t>
      </w:r>
      <w:r w:rsidR="00AE2D60" w:rsidRPr="00E51E1B">
        <w:rPr>
          <w:i/>
        </w:rPr>
        <w:t>file</w:t>
      </w:r>
      <w:r w:rsidR="00AE2D60">
        <w:t xml:space="preserve"> skrip berekstensi .sumocfg. Selanjutnya konversikan </w:t>
      </w:r>
      <w:r w:rsidR="00AE2D60" w:rsidRPr="00E51E1B">
        <w:rPr>
          <w:i/>
        </w:rPr>
        <w:t>file</w:t>
      </w:r>
      <w:r w:rsidR="00AE2D60">
        <w:t xml:space="preserve"> skenario berekstensi .xml tersebut menjadi </w:t>
      </w:r>
      <w:r w:rsidR="00AE2D60" w:rsidRPr="00E51E1B">
        <w:rPr>
          <w:i/>
        </w:rPr>
        <w:t>file</w:t>
      </w:r>
      <w:r w:rsidR="00AE2D60">
        <w:t xml:space="preserve"> skenario berekstensi .tcl untuk dapat disimulasikan pada NS-2 menggunakan </w:t>
      </w:r>
      <w:r w:rsidR="00AE2D60" w:rsidRPr="00E51E1B">
        <w:rPr>
          <w:i/>
        </w:rPr>
        <w:t>tools</w:t>
      </w:r>
      <w:r w:rsidR="00AE2D60">
        <w:t xml:space="preserve"> traceExporter. Perintah untuk menggunakan </w:t>
      </w:r>
      <w:r w:rsidR="00AE2D60" w:rsidRPr="00E51E1B">
        <w:rPr>
          <w:i/>
        </w:rPr>
        <w:t>tools</w:t>
      </w:r>
      <w:r w:rsidR="00AE2D60">
        <w:t xml:space="preserve"> tersebut sama dengan ketika membuat skenario </w:t>
      </w:r>
      <w:r w:rsidR="00AE2D60" w:rsidRPr="00E51E1B">
        <w:rPr>
          <w:i/>
        </w:rPr>
        <w:t>grid</w:t>
      </w:r>
      <w:r w:rsidR="00AE2D60">
        <w:t xml:space="preserve"> di atas.</w:t>
      </w:r>
    </w:p>
    <w:p w:rsidR="00F93A16" w:rsidRPr="007449AA" w:rsidRDefault="00F93A16" w:rsidP="00941B55">
      <w:pPr>
        <w:ind w:firstLine="576"/>
        <w:jc w:val="both"/>
      </w:pPr>
      <w:r>
        <w:t xml:space="preserve">Untuk melihat percobaan pergerakan </w:t>
      </w:r>
      <w:r w:rsidRPr="00E51E1B">
        <w:rPr>
          <w:i/>
        </w:rPr>
        <w:t>node</w:t>
      </w:r>
      <w:r>
        <w:t xml:space="preserve"> pada </w:t>
      </w:r>
      <w:r w:rsidRPr="00E51E1B">
        <w:rPr>
          <w:i/>
        </w:rPr>
        <w:t>file</w:t>
      </w:r>
      <w:r>
        <w:t xml:space="preserve"> .sumocfg dapat dengan menggunakan tools sumo-gui seperti pada gambar</w:t>
      </w:r>
    </w:p>
    <w:p w:rsidR="007D06E1" w:rsidRPr="003157DE" w:rsidRDefault="007D06E1" w:rsidP="007D06E1">
      <w:pPr>
        <w:ind w:firstLine="576"/>
        <w:jc w:val="both"/>
      </w:pPr>
    </w:p>
    <w:p w:rsidR="007D06E1" w:rsidRDefault="007D06E1" w:rsidP="007D06E1">
      <w:pPr>
        <w:pStyle w:val="Heading2"/>
      </w:pPr>
      <w:bookmarkStart w:id="100" w:name="_Toc470245324"/>
      <w:r w:rsidRPr="003157DE">
        <w:t>Implementasi</w:t>
      </w:r>
      <w:bookmarkEnd w:id="100"/>
      <w:r w:rsidR="0030413B">
        <w:t xml:space="preserve"> Modifikasi pada </w:t>
      </w:r>
      <w:r w:rsidR="0030413B" w:rsidRPr="0030413B">
        <w:rPr>
          <w:i/>
        </w:rPr>
        <w:t>Routing Protocol</w:t>
      </w:r>
      <w:r w:rsidR="0030413B">
        <w:t xml:space="preserve"> AODV</w:t>
      </w:r>
    </w:p>
    <w:p w:rsidR="00DB4C91" w:rsidRDefault="00DB4C91" w:rsidP="00DB4C91"/>
    <w:p w:rsidR="00DB4C91" w:rsidRDefault="00DB4C91" w:rsidP="00DB4C91">
      <w:pPr>
        <w:ind w:firstLine="576"/>
        <w:jc w:val="both"/>
      </w:pPr>
      <w:r w:rsidRPr="00E51E1B">
        <w:rPr>
          <w:i/>
        </w:rPr>
        <w:t>Routing protocol</w:t>
      </w:r>
      <w:r>
        <w:t xml:space="preserve"> AODV merupakan salah satu </w:t>
      </w:r>
      <w:r w:rsidRPr="00E51E1B">
        <w:rPr>
          <w:i/>
        </w:rPr>
        <w:t>routing protocol</w:t>
      </w:r>
      <w:r>
        <w:t xml:space="preserve"> yang umum digunakan dalam simulasi VANET. Namun, </w:t>
      </w:r>
      <w:r w:rsidRPr="00E51E1B">
        <w:rPr>
          <w:i/>
        </w:rPr>
        <w:t>routing protocol</w:t>
      </w:r>
      <w:r>
        <w:t xml:space="preserve"> ini belum dilengkapi dengan aspek sekuritas sehingga memungkinkan penurunan performa yang cukup drastis ketika terjadi serangan. Beberapa serangan yang memungkinkan terjadi adalah </w:t>
      </w:r>
      <w:r w:rsidRPr="00E51E1B">
        <w:rPr>
          <w:i/>
        </w:rPr>
        <w:t>Blackhole</w:t>
      </w:r>
      <w:r>
        <w:t xml:space="preserve"> dan </w:t>
      </w:r>
      <w:r w:rsidRPr="00E51E1B">
        <w:rPr>
          <w:i/>
        </w:rPr>
        <w:t>Wormhole attack</w:t>
      </w:r>
      <w:r>
        <w:t>.</w:t>
      </w:r>
    </w:p>
    <w:p w:rsidR="00DB4C91" w:rsidRDefault="00DB4C91" w:rsidP="00DB4C91">
      <w:pPr>
        <w:ind w:firstLine="576"/>
        <w:jc w:val="both"/>
      </w:pPr>
      <w:r>
        <w:t xml:space="preserve">Pada Tugas Akhir ini dilakukan modifikasi pada </w:t>
      </w:r>
      <w:r w:rsidRPr="00E51E1B">
        <w:rPr>
          <w:i/>
        </w:rPr>
        <w:t>routing protocol</w:t>
      </w:r>
      <w:r>
        <w:t xml:space="preserve"> AODV guna menambahkan aspek sekuritas untuk menjaga performa </w:t>
      </w:r>
      <w:r w:rsidRPr="00E51E1B">
        <w:rPr>
          <w:i/>
        </w:rPr>
        <w:t>routing protocol</w:t>
      </w:r>
      <w:r>
        <w:t>. Berikut perubahan yang dilakukan</w:t>
      </w:r>
      <w:r w:rsidR="00110D83">
        <w:t xml:space="preserve"> pada </w:t>
      </w:r>
      <w:r w:rsidR="00110D83" w:rsidRPr="00E51E1B">
        <w:rPr>
          <w:i/>
        </w:rPr>
        <w:t>routing protocol</w:t>
      </w:r>
      <w:r w:rsidR="00110D83">
        <w:t xml:space="preserve"> AODV:</w:t>
      </w:r>
    </w:p>
    <w:p w:rsidR="00110D83" w:rsidRDefault="00110D83" w:rsidP="00110D83">
      <w:pPr>
        <w:pStyle w:val="ListParagraph"/>
        <w:numPr>
          <w:ilvl w:val="0"/>
          <w:numId w:val="22"/>
        </w:numPr>
        <w:jc w:val="both"/>
      </w:pPr>
      <w:r>
        <w:t xml:space="preserve">Modifikasi </w:t>
      </w:r>
      <w:r w:rsidRPr="00E51E1B">
        <w:rPr>
          <w:i/>
        </w:rPr>
        <w:t>packet header</w:t>
      </w:r>
    </w:p>
    <w:p w:rsidR="00110D83" w:rsidRDefault="00110D83" w:rsidP="00110D83">
      <w:pPr>
        <w:pStyle w:val="ListParagraph"/>
        <w:numPr>
          <w:ilvl w:val="0"/>
          <w:numId w:val="22"/>
        </w:numPr>
        <w:jc w:val="both"/>
      </w:pPr>
      <w:r>
        <w:t xml:space="preserve">Penambahan evaluasi pada tiap </w:t>
      </w:r>
      <w:r w:rsidRPr="00E51E1B">
        <w:rPr>
          <w:i/>
        </w:rPr>
        <w:t>node</w:t>
      </w:r>
    </w:p>
    <w:p w:rsidR="00110D83" w:rsidRDefault="00110D83" w:rsidP="00110D83">
      <w:pPr>
        <w:pStyle w:val="ListParagraph"/>
        <w:numPr>
          <w:ilvl w:val="0"/>
          <w:numId w:val="22"/>
        </w:numPr>
        <w:jc w:val="both"/>
      </w:pPr>
      <w:r>
        <w:t>Implementasi ECDSA</w:t>
      </w:r>
    </w:p>
    <w:p w:rsidR="00110D83" w:rsidRDefault="00110D83" w:rsidP="00110D83">
      <w:pPr>
        <w:pStyle w:val="ListParagraph"/>
        <w:numPr>
          <w:ilvl w:val="0"/>
          <w:numId w:val="22"/>
        </w:numPr>
        <w:jc w:val="both"/>
      </w:pPr>
      <w:r>
        <w:t xml:space="preserve">Modifikasi pemilihan </w:t>
      </w:r>
      <w:r w:rsidRPr="00E51E1B">
        <w:rPr>
          <w:i/>
        </w:rPr>
        <w:t>node</w:t>
      </w:r>
    </w:p>
    <w:p w:rsidR="00110D83" w:rsidRDefault="009010C1" w:rsidP="009010C1">
      <w:pPr>
        <w:ind w:firstLine="720"/>
        <w:jc w:val="both"/>
      </w:pPr>
      <w:r>
        <w:lastRenderedPageBreak/>
        <w:t xml:space="preserve">Kode implementasi dari </w:t>
      </w:r>
      <w:r w:rsidRPr="00E51E1B">
        <w:rPr>
          <w:i/>
        </w:rPr>
        <w:t>routing protocol</w:t>
      </w:r>
      <w:r>
        <w:t xml:space="preserve"> AODV pada NS-2 versi 2.35 berada pada direktori ns-2.35/aodv. Di dalam diretori tersebut terdapat beberapa </w:t>
      </w:r>
      <w:r w:rsidRPr="00E51E1B">
        <w:rPr>
          <w:i/>
        </w:rPr>
        <w:t>file</w:t>
      </w:r>
      <w:r>
        <w:t>, diantaranya</w:t>
      </w:r>
      <w:r w:rsidR="001A3802">
        <w:t xml:space="preserve"> aodv.cc, aodv.h, dan aodv_packet.h.</w:t>
      </w:r>
      <w:r w:rsidR="00D75296">
        <w:t xml:space="preserve"> Ketiga </w:t>
      </w:r>
      <w:r w:rsidR="00D75296" w:rsidRPr="00385422">
        <w:rPr>
          <w:i/>
        </w:rPr>
        <w:t>file</w:t>
      </w:r>
      <w:r w:rsidR="00D75296">
        <w:t xml:space="preserve"> tersebut akan dimodifikasi untuk dapat mengatasi </w:t>
      </w:r>
      <w:r w:rsidR="00D75296" w:rsidRPr="00E51E1B">
        <w:rPr>
          <w:i/>
        </w:rPr>
        <w:t>Blackhole</w:t>
      </w:r>
      <w:r w:rsidR="00D75296">
        <w:t xml:space="preserve"> dan </w:t>
      </w:r>
      <w:r w:rsidR="00D75296" w:rsidRPr="00E51E1B">
        <w:rPr>
          <w:i/>
        </w:rPr>
        <w:t>Wormhole attack</w:t>
      </w:r>
      <w:r w:rsidR="00D75296">
        <w:t xml:space="preserve"> yang telah disebutkan sebelumnya.</w:t>
      </w:r>
    </w:p>
    <w:p w:rsidR="00970F93" w:rsidRPr="00DB4C91" w:rsidRDefault="00970F93" w:rsidP="009010C1">
      <w:pPr>
        <w:ind w:firstLine="720"/>
        <w:jc w:val="both"/>
      </w:pPr>
      <w:r>
        <w:t xml:space="preserve">Pada bagian ini penulis akan menjelaskan langkah-langkah dalam mengimplementasikan modifikasi </w:t>
      </w:r>
      <w:r w:rsidRPr="00E51E1B">
        <w:rPr>
          <w:i/>
        </w:rPr>
        <w:t>routing protocol</w:t>
      </w:r>
      <w:r>
        <w:t xml:space="preserve"> AODV untuk mengatasi </w:t>
      </w:r>
      <w:r w:rsidRPr="00E51E1B">
        <w:rPr>
          <w:i/>
        </w:rPr>
        <w:t>Blackhole</w:t>
      </w:r>
      <w:r>
        <w:t xml:space="preserve"> dan </w:t>
      </w:r>
      <w:r w:rsidRPr="00E51E1B">
        <w:rPr>
          <w:i/>
        </w:rPr>
        <w:t>Wormhole attack</w:t>
      </w:r>
      <w:r>
        <w:t>.</w:t>
      </w:r>
    </w:p>
    <w:p w:rsidR="0030413B" w:rsidRDefault="0030413B" w:rsidP="0030413B"/>
    <w:p w:rsidR="009F5298" w:rsidRDefault="009F5298" w:rsidP="009F5298">
      <w:pPr>
        <w:pStyle w:val="Heading3"/>
      </w:pPr>
      <w:r>
        <w:t>Modifikasi Makefile</w:t>
      </w:r>
    </w:p>
    <w:p w:rsidR="0076017F" w:rsidRDefault="0076017F" w:rsidP="0076017F"/>
    <w:p w:rsidR="0076017F" w:rsidRPr="0076017F" w:rsidRDefault="0076017F" w:rsidP="0076017F">
      <w:pPr>
        <w:ind w:firstLine="720"/>
        <w:jc w:val="both"/>
      </w:pPr>
      <w:r>
        <w:t xml:space="preserve">Untuk dapat memanggil dan menjalankan </w:t>
      </w:r>
      <w:r w:rsidRPr="00385422">
        <w:rPr>
          <w:i/>
        </w:rPr>
        <w:t>library</w:t>
      </w:r>
      <w:r>
        <w:t xml:space="preserve"> OpenSSL pada NS-2 dilakukan modifikasi pada Makefile. </w:t>
      </w:r>
      <w:r w:rsidRPr="00385422">
        <w:rPr>
          <w:i/>
        </w:rPr>
        <w:t>File</w:t>
      </w:r>
      <w:r>
        <w:t xml:space="preserve"> ini terdapat pada direktori ns2.35.  Perubahan yang dilakukan pada Makefile ini dapat dilihat pada gambar</w:t>
      </w:r>
    </w:p>
    <w:p w:rsidR="00161756" w:rsidRPr="00161756" w:rsidRDefault="00161756" w:rsidP="00161756"/>
    <w:p w:rsidR="0030413B" w:rsidRDefault="001324AC" w:rsidP="0030413B">
      <w:pPr>
        <w:pStyle w:val="Heading3"/>
        <w:rPr>
          <w:i/>
        </w:rPr>
      </w:pPr>
      <w:r>
        <w:t xml:space="preserve">Modifikasi </w:t>
      </w:r>
      <w:r w:rsidRPr="001324AC">
        <w:rPr>
          <w:i/>
        </w:rPr>
        <w:t>Packet Header</w:t>
      </w:r>
    </w:p>
    <w:p w:rsidR="00E51E1B" w:rsidRDefault="00E51E1B" w:rsidP="00E51E1B"/>
    <w:p w:rsidR="00E51E1B" w:rsidRDefault="00654A82" w:rsidP="00654A82">
      <w:pPr>
        <w:ind w:firstLine="720"/>
        <w:jc w:val="both"/>
      </w:pPr>
      <w:r>
        <w:t xml:space="preserve">Seperti yang telah dijelaskan pada subbab, aspek sekuritas yang ditambahkan adalah dengan mengimplementasikan ECDSA sebagai algoritma </w:t>
      </w:r>
      <w:r w:rsidRPr="00385422">
        <w:rPr>
          <w:i/>
        </w:rPr>
        <w:t>digital signature</w:t>
      </w:r>
      <w:r>
        <w:t xml:space="preserve"> untuk menjaga keaslian paket data. Oleh karena itu diperlukan beberapa variabel untuk menambahkan </w:t>
      </w:r>
      <w:r w:rsidRPr="00385422">
        <w:rPr>
          <w:i/>
        </w:rPr>
        <w:t>digital signature</w:t>
      </w:r>
      <w:r>
        <w:t xml:space="preserve"> pada </w:t>
      </w:r>
      <w:r w:rsidRPr="00385422">
        <w:rPr>
          <w:i/>
        </w:rPr>
        <w:t>packet header</w:t>
      </w:r>
      <w:r w:rsidR="00E176BB">
        <w:t xml:space="preserve"> yang dikirimkan</w:t>
      </w:r>
      <w:r>
        <w:t>.</w:t>
      </w:r>
    </w:p>
    <w:p w:rsidR="009F5298" w:rsidRDefault="009F5298" w:rsidP="00654A82">
      <w:pPr>
        <w:ind w:firstLine="720"/>
        <w:jc w:val="both"/>
      </w:pPr>
      <w:r>
        <w:t xml:space="preserve">Untuk menambahkan variabel tersebut pada </w:t>
      </w:r>
      <w:r w:rsidRPr="00385422">
        <w:rPr>
          <w:i/>
        </w:rPr>
        <w:t>packet header</w:t>
      </w:r>
      <w:r>
        <w:t xml:space="preserve">, dilakukan modifikasi pada </w:t>
      </w:r>
      <w:r w:rsidRPr="00385422">
        <w:rPr>
          <w:i/>
        </w:rPr>
        <w:t>file</w:t>
      </w:r>
      <w:r>
        <w:t xml:space="preserve"> aodv_packet.h. Variabel-variabel yang di</w:t>
      </w:r>
      <w:r w:rsidR="00385422">
        <w:t>tambahkan diletakkan pada struktur data</w:t>
      </w:r>
      <w:r>
        <w:t xml:space="preserve"> </w:t>
      </w:r>
      <w:r w:rsidRPr="00385422">
        <w:rPr>
          <w:i/>
        </w:rPr>
        <w:t>packet header request</w:t>
      </w:r>
      <w:r>
        <w:t xml:space="preserve">. Agar dapat menyimpan </w:t>
      </w:r>
      <w:r w:rsidRPr="00570038">
        <w:rPr>
          <w:i/>
        </w:rPr>
        <w:t>public key</w:t>
      </w:r>
      <w:r>
        <w:t xml:space="preserve"> dan </w:t>
      </w:r>
      <w:r w:rsidRPr="00570038">
        <w:rPr>
          <w:i/>
        </w:rPr>
        <w:t>digital signature</w:t>
      </w:r>
      <w:r>
        <w:t xml:space="preserve">, diperlukan inisialisasi untuk memanggil </w:t>
      </w:r>
      <w:r w:rsidRPr="00570038">
        <w:rPr>
          <w:i/>
        </w:rPr>
        <w:t>library</w:t>
      </w:r>
      <w:r>
        <w:t xml:space="preserve"> OpenSSL. Daftar </w:t>
      </w:r>
      <w:r w:rsidRPr="00570038">
        <w:rPr>
          <w:i/>
        </w:rPr>
        <w:t>library</w:t>
      </w:r>
      <w:r>
        <w:t xml:space="preserve"> OpenSSL</w:t>
      </w:r>
      <w:r w:rsidR="00161756">
        <w:t xml:space="preserve"> yang dilibatkan dapat dilihat pada gambar</w:t>
      </w:r>
    </w:p>
    <w:p w:rsidR="00161756" w:rsidRPr="00C15E9D" w:rsidRDefault="00161756" w:rsidP="00654A82">
      <w:pPr>
        <w:ind w:firstLine="720"/>
        <w:jc w:val="both"/>
      </w:pPr>
      <w:r>
        <w:t>Kemudian ditambahkan beberapa variabel dianta</w:t>
      </w:r>
      <w:r w:rsidR="003578CB">
        <w:t xml:space="preserve">ranya </w:t>
      </w:r>
      <w:r w:rsidR="003578CB">
        <w:rPr>
          <w:rStyle w:val="pl-k"/>
          <w:rFonts w:ascii="Consolas" w:hAnsi="Consolas" w:cs="Consolas"/>
          <w:color w:val="A71D5D"/>
          <w:sz w:val="18"/>
          <w:szCs w:val="18"/>
          <w:shd w:val="clear" w:color="auto" w:fill="FFFFFF"/>
        </w:rPr>
        <w:t>int</w:t>
      </w:r>
      <w:r w:rsidR="003578CB">
        <w:rPr>
          <w:rFonts w:ascii="Consolas" w:hAnsi="Consolas" w:cs="Consolas"/>
          <w:color w:val="24292E"/>
          <w:sz w:val="18"/>
          <w:szCs w:val="18"/>
          <w:shd w:val="clear" w:color="auto" w:fill="FFFFFF"/>
        </w:rPr>
        <w:t xml:space="preserve"> record</w:t>
      </w:r>
      <w:r w:rsidR="003578CB" w:rsidRPr="003578CB">
        <w:rPr>
          <w:color w:val="24292E"/>
          <w:shd w:val="clear" w:color="auto" w:fill="FFFFFF"/>
        </w:rPr>
        <w:t>,</w:t>
      </w:r>
      <w:r w:rsidR="003578CB">
        <w:rPr>
          <w:rFonts w:ascii="Consolas" w:hAnsi="Consolas" w:cs="Consolas"/>
          <w:color w:val="24292E"/>
          <w:sz w:val="18"/>
          <w:szCs w:val="18"/>
          <w:shd w:val="clear" w:color="auto" w:fill="FFFFFF"/>
        </w:rPr>
        <w:t xml:space="preserve"> </w:t>
      </w:r>
      <w:r w:rsidR="003578CB">
        <w:rPr>
          <w:rFonts w:ascii="Consolas" w:hAnsi="Consolas" w:cs="Consolas"/>
          <w:color w:val="A71D5D"/>
          <w:sz w:val="18"/>
          <w:szCs w:val="18"/>
          <w:shd w:val="clear" w:color="auto" w:fill="FFFFFF"/>
        </w:rPr>
        <w:t xml:space="preserve">char </w:t>
      </w:r>
      <w:r w:rsidR="003578CB">
        <w:rPr>
          <w:rFonts w:ascii="Consolas" w:hAnsi="Consolas" w:cs="Consolas"/>
          <w:color w:val="24292E"/>
          <w:sz w:val="18"/>
          <w:szCs w:val="18"/>
          <w:shd w:val="clear" w:color="auto" w:fill="FFFFFF"/>
        </w:rPr>
        <w:t>mdString[SHA256_DIGEST_LENGTH*</w:t>
      </w:r>
      <w:r w:rsidR="003578CB">
        <w:rPr>
          <w:rStyle w:val="pl-c1"/>
          <w:rFonts w:ascii="Consolas" w:hAnsi="Consolas" w:cs="Consolas"/>
          <w:color w:val="0086B3"/>
          <w:sz w:val="18"/>
          <w:szCs w:val="18"/>
          <w:shd w:val="clear" w:color="auto" w:fill="FFFFFF"/>
        </w:rPr>
        <w:t>2</w:t>
      </w:r>
      <w:r w:rsidR="003578CB">
        <w:rPr>
          <w:rFonts w:ascii="Consolas" w:hAnsi="Consolas" w:cs="Consolas"/>
          <w:color w:val="24292E"/>
          <w:sz w:val="18"/>
          <w:szCs w:val="18"/>
          <w:shd w:val="clear" w:color="auto" w:fill="FFFFFF"/>
        </w:rPr>
        <w:t>+</w:t>
      </w:r>
      <w:r w:rsidR="003578CB">
        <w:rPr>
          <w:rStyle w:val="pl-c1"/>
          <w:rFonts w:ascii="Consolas" w:hAnsi="Consolas" w:cs="Consolas"/>
          <w:color w:val="0086B3"/>
          <w:sz w:val="18"/>
          <w:szCs w:val="18"/>
          <w:shd w:val="clear" w:color="auto" w:fill="FFFFFF"/>
        </w:rPr>
        <w:t>1</w:t>
      </w:r>
      <w:r w:rsidR="003578CB">
        <w:rPr>
          <w:rFonts w:ascii="Consolas" w:hAnsi="Consolas" w:cs="Consolas"/>
          <w:color w:val="24292E"/>
          <w:sz w:val="18"/>
          <w:szCs w:val="18"/>
          <w:shd w:val="clear" w:color="auto" w:fill="FFFFFF"/>
        </w:rPr>
        <w:t>]</w:t>
      </w:r>
      <w:r w:rsidR="003578CB">
        <w:rPr>
          <w:color w:val="24292E"/>
          <w:shd w:val="clear" w:color="auto" w:fill="FFFFFF"/>
        </w:rPr>
        <w:t>,</w:t>
      </w:r>
      <w:r w:rsidR="003578CB">
        <w:rPr>
          <w:rFonts w:ascii="Consolas" w:hAnsi="Consolas" w:cs="Consolas"/>
          <w:color w:val="A71D5D"/>
          <w:sz w:val="18"/>
          <w:szCs w:val="18"/>
          <w:shd w:val="clear" w:color="auto" w:fill="FFFFFF"/>
        </w:rPr>
        <w:t xml:space="preserve"> </w:t>
      </w:r>
      <w:r w:rsidR="003578CB">
        <w:rPr>
          <w:rFonts w:ascii="Consolas" w:hAnsi="Consolas" w:cs="Consolas"/>
          <w:color w:val="24292E"/>
          <w:sz w:val="18"/>
          <w:szCs w:val="18"/>
          <w:shd w:val="clear" w:color="auto" w:fill="FFFFFF"/>
        </w:rPr>
        <w:t>EC_KEY *eckey</w:t>
      </w:r>
      <w:r w:rsidR="003578CB" w:rsidRPr="003578CB">
        <w:rPr>
          <w:color w:val="24292E"/>
          <w:shd w:val="clear" w:color="auto" w:fill="FFFFFF"/>
        </w:rPr>
        <w:t>,</w:t>
      </w:r>
      <w:r w:rsidR="003578CB">
        <w:rPr>
          <w:color w:val="24292E"/>
          <w:shd w:val="clear" w:color="auto" w:fill="FFFFFF"/>
        </w:rPr>
        <w:t xml:space="preserve"> </w:t>
      </w:r>
      <w:r w:rsidR="003578CB" w:rsidRPr="00C8278E">
        <w:rPr>
          <w:shd w:val="clear" w:color="auto" w:fill="FFFFFF"/>
        </w:rPr>
        <w:t>dan</w:t>
      </w:r>
      <w:r w:rsidR="003578CB">
        <w:rPr>
          <w:color w:val="24292E"/>
          <w:shd w:val="clear" w:color="auto" w:fill="FFFFFF"/>
        </w:rPr>
        <w:t xml:space="preserve"> </w:t>
      </w:r>
      <w:r w:rsidR="003578CB">
        <w:rPr>
          <w:rFonts w:ascii="Consolas" w:hAnsi="Consolas" w:cs="Consolas"/>
          <w:color w:val="24292E"/>
          <w:sz w:val="18"/>
          <w:szCs w:val="18"/>
          <w:shd w:val="clear" w:color="auto" w:fill="FFFFFF"/>
        </w:rPr>
        <w:t>ECDSA_SIG *signature</w:t>
      </w:r>
      <w:r w:rsidR="003578CB">
        <w:rPr>
          <w:color w:val="24292E"/>
          <w:shd w:val="clear" w:color="auto" w:fill="FFFFFF"/>
        </w:rPr>
        <w:t>.</w:t>
      </w:r>
      <w:r w:rsidR="00FA41C1">
        <w:rPr>
          <w:color w:val="24292E"/>
          <w:shd w:val="clear" w:color="auto" w:fill="FFFFFF"/>
        </w:rPr>
        <w:t xml:space="preserve"> </w:t>
      </w:r>
      <w:r w:rsidR="00FA41C1" w:rsidRPr="00C8278E">
        <w:rPr>
          <w:shd w:val="clear" w:color="auto" w:fill="FFFFFF"/>
        </w:rPr>
        <w:t>Variabel</w:t>
      </w:r>
      <w:r w:rsidR="00FA41C1">
        <w:rPr>
          <w:color w:val="24292E"/>
          <w:shd w:val="clear" w:color="auto" w:fill="FFFFFF"/>
        </w:rPr>
        <w:t xml:space="preserve"> </w:t>
      </w:r>
      <w:r w:rsidR="00FA41C1">
        <w:rPr>
          <w:rFonts w:ascii="Consolas" w:hAnsi="Consolas" w:cs="Consolas"/>
          <w:color w:val="24292E"/>
          <w:sz w:val="18"/>
          <w:szCs w:val="18"/>
          <w:shd w:val="clear" w:color="auto" w:fill="FFFFFF"/>
        </w:rPr>
        <w:t xml:space="preserve">record </w:t>
      </w:r>
      <w:r w:rsidR="00FA41C1" w:rsidRPr="00C8278E">
        <w:rPr>
          <w:shd w:val="clear" w:color="auto" w:fill="FFFFFF"/>
        </w:rPr>
        <w:t xml:space="preserve">digunakan </w:t>
      </w:r>
      <w:r w:rsidR="00FA41C1" w:rsidRPr="00C8278E">
        <w:rPr>
          <w:shd w:val="clear" w:color="auto" w:fill="FFFFFF"/>
        </w:rPr>
        <w:lastRenderedPageBreak/>
        <w:t>untuk mengetahui darimana paket terse</w:t>
      </w:r>
      <w:r w:rsidR="00324981" w:rsidRPr="00C8278E">
        <w:rPr>
          <w:shd w:val="clear" w:color="auto" w:fill="FFFFFF"/>
        </w:rPr>
        <w:t>but dikirim atau di</w:t>
      </w:r>
      <w:r w:rsidR="00324981" w:rsidRPr="00570038">
        <w:rPr>
          <w:i/>
          <w:shd w:val="clear" w:color="auto" w:fill="FFFFFF"/>
        </w:rPr>
        <w:t>forward</w:t>
      </w:r>
      <w:r w:rsidR="00324981" w:rsidRPr="00C8278E">
        <w:rPr>
          <w:shd w:val="clear" w:color="auto" w:fill="FFFFFF"/>
        </w:rPr>
        <w:t>.</w:t>
      </w:r>
      <w:r w:rsidR="00324981">
        <w:rPr>
          <w:color w:val="24292E"/>
          <w:shd w:val="clear" w:color="auto" w:fill="FFFFFF"/>
        </w:rPr>
        <w:t xml:space="preserve"> </w:t>
      </w:r>
      <w:r w:rsidR="00324981" w:rsidRPr="00C8278E">
        <w:rPr>
          <w:shd w:val="clear" w:color="auto" w:fill="FFFFFF"/>
        </w:rPr>
        <w:t>Variabel ini digunakan pada saat proses evaluasi tiap node yang akan dijelaskan pada subbab,</w:t>
      </w:r>
      <w:r w:rsidR="00C8278E" w:rsidRPr="00C8278E">
        <w:rPr>
          <w:shd w:val="clear" w:color="auto" w:fill="FFFFFF"/>
        </w:rPr>
        <w:t xml:space="preserve"> Variabel</w:t>
      </w:r>
      <w:r w:rsidR="00C8278E">
        <w:rPr>
          <w:color w:val="24292E"/>
          <w:shd w:val="clear" w:color="auto" w:fill="FFFFFF"/>
        </w:rPr>
        <w:t xml:space="preserve"> </w:t>
      </w:r>
      <w:r w:rsidR="00C8278E">
        <w:rPr>
          <w:rFonts w:ascii="Consolas" w:hAnsi="Consolas" w:cs="Consolas"/>
          <w:color w:val="24292E"/>
          <w:sz w:val="18"/>
          <w:szCs w:val="18"/>
          <w:shd w:val="clear" w:color="auto" w:fill="FFFFFF"/>
        </w:rPr>
        <w:t>mdString</w:t>
      </w:r>
      <w:r w:rsidR="00C8278E">
        <w:rPr>
          <w:color w:val="24292E"/>
          <w:shd w:val="clear" w:color="auto" w:fill="FFFFFF"/>
        </w:rPr>
        <w:t xml:space="preserve"> </w:t>
      </w:r>
      <w:r w:rsidR="00C8278E" w:rsidRPr="00C8278E">
        <w:rPr>
          <w:shd w:val="clear" w:color="auto" w:fill="FFFFFF"/>
        </w:rPr>
        <w:t xml:space="preserve">digunakan untuk menyimpan nilai </w:t>
      </w:r>
      <w:r w:rsidR="00C8278E" w:rsidRPr="00570038">
        <w:rPr>
          <w:i/>
          <w:shd w:val="clear" w:color="auto" w:fill="FFFFFF"/>
        </w:rPr>
        <w:t>hash</w:t>
      </w:r>
      <w:r w:rsidR="00C8278E" w:rsidRPr="00C8278E">
        <w:rPr>
          <w:shd w:val="clear" w:color="auto" w:fill="FFFFFF"/>
        </w:rPr>
        <w:t xml:space="preserve"> dari isi paket. Variabel</w:t>
      </w:r>
      <w:r w:rsidR="00C8278E">
        <w:rPr>
          <w:color w:val="24292E"/>
          <w:shd w:val="clear" w:color="auto" w:fill="FFFFFF"/>
        </w:rPr>
        <w:t xml:space="preserve"> </w:t>
      </w:r>
      <w:r w:rsidR="00C15E9D">
        <w:rPr>
          <w:rFonts w:ascii="Consolas" w:hAnsi="Consolas" w:cs="Consolas"/>
          <w:color w:val="24292E"/>
          <w:sz w:val="18"/>
          <w:szCs w:val="18"/>
          <w:shd w:val="clear" w:color="auto" w:fill="FFFFFF"/>
        </w:rPr>
        <w:t>eckey</w:t>
      </w:r>
      <w:r w:rsidR="00C15E9D">
        <w:rPr>
          <w:shd w:val="clear" w:color="auto" w:fill="FFFFFF"/>
        </w:rPr>
        <w:t xml:space="preserve"> digunakan untuk menyimpan </w:t>
      </w:r>
      <w:r w:rsidR="00C15E9D" w:rsidRPr="00570038">
        <w:rPr>
          <w:i/>
          <w:shd w:val="clear" w:color="auto" w:fill="FFFFFF"/>
        </w:rPr>
        <w:t>public key</w:t>
      </w:r>
      <w:r w:rsidR="00C15E9D">
        <w:rPr>
          <w:shd w:val="clear" w:color="auto" w:fill="FFFFFF"/>
        </w:rPr>
        <w:t xml:space="preserve">, sedangkan variabel </w:t>
      </w:r>
      <w:r w:rsidR="00C15E9D">
        <w:rPr>
          <w:rFonts w:ascii="Consolas" w:hAnsi="Consolas" w:cs="Consolas"/>
          <w:color w:val="24292E"/>
          <w:sz w:val="18"/>
          <w:szCs w:val="18"/>
          <w:shd w:val="clear" w:color="auto" w:fill="FFFFFF"/>
        </w:rPr>
        <w:t>signature</w:t>
      </w:r>
      <w:r w:rsidR="00C15E9D">
        <w:rPr>
          <w:shd w:val="clear" w:color="auto" w:fill="FFFFFF"/>
        </w:rPr>
        <w:t xml:space="preserve"> digunakan untuk menyimpan </w:t>
      </w:r>
      <w:r w:rsidR="00C15E9D" w:rsidRPr="00570038">
        <w:rPr>
          <w:i/>
          <w:shd w:val="clear" w:color="auto" w:fill="FFFFFF"/>
        </w:rPr>
        <w:t>digital signature</w:t>
      </w:r>
      <w:r w:rsidR="00C15E9D">
        <w:rPr>
          <w:shd w:val="clear" w:color="auto" w:fill="FFFFFF"/>
        </w:rPr>
        <w:t xml:space="preserve">. Kode implementasi perubahan struktur </w:t>
      </w:r>
      <w:r w:rsidR="00C15E9D" w:rsidRPr="00570038">
        <w:rPr>
          <w:i/>
          <w:shd w:val="clear" w:color="auto" w:fill="FFFFFF"/>
        </w:rPr>
        <w:t>packet header</w:t>
      </w:r>
      <w:r w:rsidR="00C15E9D">
        <w:rPr>
          <w:shd w:val="clear" w:color="auto" w:fill="FFFFFF"/>
        </w:rPr>
        <w:t xml:space="preserve"> dapat dilihat pada gambar</w:t>
      </w:r>
    </w:p>
    <w:p w:rsidR="00E51E1B" w:rsidRPr="00E51E1B" w:rsidRDefault="00E51E1B" w:rsidP="00E51E1B"/>
    <w:p w:rsidR="001324AC" w:rsidRDefault="00617B42" w:rsidP="001324AC">
      <w:pPr>
        <w:pStyle w:val="Heading3"/>
        <w:rPr>
          <w:i/>
        </w:rPr>
      </w:pPr>
      <w:r>
        <w:t xml:space="preserve">Penambahan </w:t>
      </w:r>
      <w:r w:rsidR="001324AC">
        <w:t xml:space="preserve">Evaluasi pada Tiap </w:t>
      </w:r>
      <w:r w:rsidR="001324AC" w:rsidRPr="00365042">
        <w:rPr>
          <w:i/>
        </w:rPr>
        <w:t>Node</w:t>
      </w:r>
    </w:p>
    <w:p w:rsidR="001551F1" w:rsidRDefault="001551F1" w:rsidP="001551F1"/>
    <w:p w:rsidR="001551F1" w:rsidRDefault="001551F1" w:rsidP="001551F1">
      <w:pPr>
        <w:ind w:firstLine="720"/>
        <w:jc w:val="both"/>
      </w:pPr>
      <w:r>
        <w:t xml:space="preserve">Evaluasi pada tiap </w:t>
      </w:r>
      <w:r w:rsidRPr="00E94D81">
        <w:rPr>
          <w:i/>
        </w:rPr>
        <w:t>node</w:t>
      </w:r>
      <w:r>
        <w:t xml:space="preserve"> ini dilakukan untuk dapat mendeteksi </w:t>
      </w:r>
      <w:r w:rsidRPr="00E94D81">
        <w:rPr>
          <w:i/>
        </w:rPr>
        <w:t>node neighbor</w:t>
      </w:r>
      <w:r>
        <w:t xml:space="preserve"> yang kemungkinan melakukan </w:t>
      </w:r>
      <w:r w:rsidRPr="00E94D81">
        <w:rPr>
          <w:i/>
        </w:rPr>
        <w:t>Blackhole attack</w:t>
      </w:r>
      <w:r>
        <w:t>.</w:t>
      </w:r>
      <w:r w:rsidR="00F4732C">
        <w:t xml:space="preserve"> </w:t>
      </w:r>
      <w:r w:rsidR="001A74C1">
        <w:t xml:space="preserve">Secara teknis, tiap </w:t>
      </w:r>
      <w:r w:rsidR="001A74C1" w:rsidRPr="00E94D81">
        <w:rPr>
          <w:i/>
        </w:rPr>
        <w:t>node</w:t>
      </w:r>
      <w:r w:rsidR="001A74C1">
        <w:t xml:space="preserve"> akan menghitung jumlah paket yang diterima dan jumlah paket yang dikirimkan kepada </w:t>
      </w:r>
      <w:r w:rsidR="001A74C1" w:rsidRPr="00E94D81">
        <w:rPr>
          <w:i/>
        </w:rPr>
        <w:t>neighbor</w:t>
      </w:r>
      <w:r w:rsidR="001A74C1">
        <w:t>nya, kemudian dilakukan perbandingan dari hasil jumlah tersebut.</w:t>
      </w:r>
      <w:r w:rsidR="00785DDB">
        <w:t xml:space="preserve"> Penambahan evaluasi ini di</w:t>
      </w:r>
      <w:r w:rsidR="00E94D81">
        <w:t>letakkan</w:t>
      </w:r>
      <w:r w:rsidR="00785DDB">
        <w:t xml:space="preserve"> pada </w:t>
      </w:r>
      <w:r w:rsidR="00785DDB" w:rsidRPr="00E94D81">
        <w:rPr>
          <w:i/>
        </w:rPr>
        <w:t>file</w:t>
      </w:r>
      <w:r w:rsidR="00785DDB">
        <w:t xml:space="preserve"> aodv.cc.</w:t>
      </w:r>
      <w:r w:rsidR="001A74C1">
        <w:t xml:space="preserve"> </w:t>
      </w:r>
      <w:r w:rsidR="00F4732C">
        <w:t xml:space="preserve">Untuk dapat melakukan evaluasi ini, terlebih dahulu setiap </w:t>
      </w:r>
      <w:r w:rsidR="00F4732C" w:rsidRPr="00E94D81">
        <w:rPr>
          <w:i/>
        </w:rPr>
        <w:t>node</w:t>
      </w:r>
      <w:r w:rsidR="00F4732C">
        <w:t xml:space="preserve"> harus mengetahui siapa saja </w:t>
      </w:r>
      <w:r w:rsidR="00F4732C" w:rsidRPr="00E94D81">
        <w:rPr>
          <w:i/>
        </w:rPr>
        <w:t>node</w:t>
      </w:r>
      <w:r w:rsidR="00F4732C">
        <w:t xml:space="preserve"> tetangganya. Oleh karena itu</w:t>
      </w:r>
      <w:r w:rsidR="00E94D81">
        <w:t>,</w:t>
      </w:r>
      <w:r w:rsidR="00F4732C">
        <w:t xml:space="preserve"> </w:t>
      </w:r>
      <w:r w:rsidR="00F4732C" w:rsidRPr="00E94D81">
        <w:rPr>
          <w:i/>
        </w:rPr>
        <w:t>hello packet</w:t>
      </w:r>
      <w:r w:rsidR="00F4732C">
        <w:t xml:space="preserve"> harus diaktifkan terlebih dahulu. Pengaktifan </w:t>
      </w:r>
      <w:r w:rsidR="00F4732C" w:rsidRPr="00E94D81">
        <w:rPr>
          <w:i/>
        </w:rPr>
        <w:t>hello p</w:t>
      </w:r>
      <w:r w:rsidR="00BD588A" w:rsidRPr="00E94D81">
        <w:rPr>
          <w:i/>
        </w:rPr>
        <w:t>acket</w:t>
      </w:r>
      <w:r w:rsidR="00BD588A">
        <w:t xml:space="preserve"> dapat dilihat pada gambar</w:t>
      </w:r>
    </w:p>
    <w:p w:rsidR="00851EA9" w:rsidRDefault="00163FD3" w:rsidP="00851EA9">
      <w:pPr>
        <w:ind w:firstLine="720"/>
        <w:jc w:val="both"/>
        <w:rPr>
          <w:shd w:val="clear" w:color="auto" w:fill="FFFFFF"/>
        </w:rPr>
      </w:pPr>
      <w:r>
        <w:t xml:space="preserve">Setelah </w:t>
      </w:r>
      <w:r w:rsidRPr="00E94D81">
        <w:rPr>
          <w:i/>
        </w:rPr>
        <w:t>hello packet</w:t>
      </w:r>
      <w:r>
        <w:t xml:space="preserve"> diaktifkan, diperlukan sebuah variabel yang digunakan untuk menyimpan </w:t>
      </w:r>
      <w:r w:rsidRPr="00E94D81">
        <w:rPr>
          <w:i/>
        </w:rPr>
        <w:t>node neighbor</w:t>
      </w:r>
      <w:r>
        <w:t xml:space="preserve"> dari tiap </w:t>
      </w:r>
      <w:r w:rsidRPr="00E94D81">
        <w:rPr>
          <w:i/>
        </w:rPr>
        <w:t>node</w:t>
      </w:r>
      <w:r>
        <w:t xml:space="preserve"> yaitu </w:t>
      </w:r>
      <w:r>
        <w:rPr>
          <w:rFonts w:ascii="Consolas" w:hAnsi="Consolas" w:cs="Consolas"/>
          <w:color w:val="24292E"/>
          <w:sz w:val="18"/>
          <w:szCs w:val="18"/>
          <w:shd w:val="clear" w:color="auto" w:fill="FFFFFF"/>
        </w:rPr>
        <w:t>std::vector&lt;std::vector&lt;</w:t>
      </w:r>
      <w:r>
        <w:rPr>
          <w:rStyle w:val="pl-k"/>
          <w:rFonts w:ascii="Consolas" w:hAnsi="Consolas" w:cs="Consolas"/>
          <w:color w:val="A71D5D"/>
          <w:sz w:val="18"/>
          <w:szCs w:val="18"/>
          <w:shd w:val="clear" w:color="auto" w:fill="FFFFFF"/>
        </w:rPr>
        <w:t>int</w:t>
      </w:r>
      <w:r>
        <w:rPr>
          <w:rFonts w:ascii="Consolas" w:hAnsi="Consolas" w:cs="Consolas"/>
          <w:color w:val="24292E"/>
          <w:sz w:val="18"/>
          <w:szCs w:val="18"/>
          <w:shd w:val="clear" w:color="auto" w:fill="FFFFFF"/>
        </w:rPr>
        <w:t xml:space="preserve">&gt;&gt; </w:t>
      </w:r>
      <w:r>
        <w:rPr>
          <w:rStyle w:val="pl-en"/>
          <w:rFonts w:ascii="Consolas" w:hAnsi="Consolas" w:cs="Consolas"/>
          <w:color w:val="795DA3"/>
          <w:sz w:val="18"/>
          <w:szCs w:val="18"/>
          <w:shd w:val="clear" w:color="auto" w:fill="FFFFFF"/>
        </w:rPr>
        <w:t>myneigh</w:t>
      </w:r>
      <w:r>
        <w:rPr>
          <w:rFonts w:ascii="Consolas" w:hAnsi="Consolas" w:cs="Consolas"/>
          <w:color w:val="24292E"/>
          <w:sz w:val="18"/>
          <w:szCs w:val="18"/>
          <w:shd w:val="clear" w:color="auto" w:fill="FFFFFF"/>
        </w:rPr>
        <w:t>(</w:t>
      </w:r>
      <w:r>
        <w:rPr>
          <w:rStyle w:val="pl-c1"/>
          <w:rFonts w:ascii="Consolas" w:hAnsi="Consolas" w:cs="Consolas"/>
          <w:color w:val="0086B3"/>
          <w:sz w:val="18"/>
          <w:szCs w:val="18"/>
          <w:shd w:val="clear" w:color="auto" w:fill="FFFFFF"/>
        </w:rPr>
        <w:t>50</w:t>
      </w:r>
      <w:r>
        <w:rPr>
          <w:rFonts w:ascii="Consolas" w:hAnsi="Consolas" w:cs="Consolas"/>
          <w:color w:val="24292E"/>
          <w:sz w:val="18"/>
          <w:szCs w:val="18"/>
          <w:shd w:val="clear" w:color="auto" w:fill="FFFFFF"/>
        </w:rPr>
        <w:t>)</w:t>
      </w:r>
      <w:r w:rsidRPr="00163FD3">
        <w:rPr>
          <w:shd w:val="clear" w:color="auto" w:fill="FFFFFF"/>
        </w:rPr>
        <w:t>.</w:t>
      </w:r>
      <w:r w:rsidR="0021425E">
        <w:rPr>
          <w:shd w:val="clear" w:color="auto" w:fill="FFFFFF"/>
        </w:rPr>
        <w:t xml:space="preserve"> Kode implementasi penyimpanan </w:t>
      </w:r>
      <w:r w:rsidR="0021425E" w:rsidRPr="00E94D81">
        <w:rPr>
          <w:i/>
          <w:shd w:val="clear" w:color="auto" w:fill="FFFFFF"/>
        </w:rPr>
        <w:t>node neighbor</w:t>
      </w:r>
      <w:r w:rsidR="0021425E">
        <w:rPr>
          <w:shd w:val="clear" w:color="auto" w:fill="FFFFFF"/>
        </w:rPr>
        <w:t xml:space="preserve"> ini dilakukan pada fungsi </w:t>
      </w:r>
      <w:r w:rsidR="0021425E">
        <w:rPr>
          <w:rFonts w:ascii="Consolas" w:hAnsi="Consolas" w:cs="Consolas"/>
          <w:color w:val="795DA3"/>
          <w:sz w:val="18"/>
          <w:szCs w:val="18"/>
          <w:shd w:val="clear" w:color="auto" w:fill="FFFFFF"/>
        </w:rPr>
        <w:t>AODV::recvHello</w:t>
      </w:r>
      <w:r w:rsidR="0021425E">
        <w:rPr>
          <w:shd w:val="clear" w:color="auto" w:fill="FFFFFF"/>
        </w:rPr>
        <w:t xml:space="preserve"> </w:t>
      </w:r>
      <w:r w:rsidR="00D00586">
        <w:rPr>
          <w:shd w:val="clear" w:color="auto" w:fill="FFFFFF"/>
        </w:rPr>
        <w:t xml:space="preserve">dan </w:t>
      </w:r>
      <w:r w:rsidR="0021425E">
        <w:rPr>
          <w:shd w:val="clear" w:color="auto" w:fill="FFFFFF"/>
        </w:rPr>
        <w:t>dapat dilihat pada lampiran</w:t>
      </w:r>
    </w:p>
    <w:p w:rsidR="0021425E" w:rsidRDefault="00851EA9" w:rsidP="001551F1">
      <w:pPr>
        <w:ind w:firstLine="720"/>
        <w:jc w:val="both"/>
        <w:rPr>
          <w:shd w:val="clear" w:color="auto" w:fill="FFFFFF"/>
        </w:rPr>
      </w:pPr>
      <w:r>
        <w:t xml:space="preserve">Kemudian diperlukan beberapa variabel untuk menjumlahkan paket yang diterima oleh </w:t>
      </w:r>
      <w:r w:rsidRPr="00E94D81">
        <w:rPr>
          <w:i/>
        </w:rPr>
        <w:t>node</w:t>
      </w:r>
      <w:r>
        <w:t xml:space="preserve"> a dari </w:t>
      </w:r>
      <w:r w:rsidRPr="00E94D81">
        <w:rPr>
          <w:i/>
        </w:rPr>
        <w:t>node</w:t>
      </w:r>
      <w:r>
        <w:t xml:space="preserve"> b dan paket yang dikirim dari </w:t>
      </w:r>
      <w:r w:rsidRPr="00E94D81">
        <w:rPr>
          <w:i/>
        </w:rPr>
        <w:t>node</w:t>
      </w:r>
      <w:r>
        <w:t xml:space="preserve"> a ke </w:t>
      </w:r>
      <w:r w:rsidRPr="00E94D81">
        <w:rPr>
          <w:i/>
        </w:rPr>
        <w:t>node</w:t>
      </w:r>
      <w:r>
        <w:t xml:space="preserve"> b, serta variabel untuk membandingkan keduanya. Variabel-variabel tersebut diantaranya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kirimdari[</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int</w:t>
      </w:r>
      <w:r w:rsidR="00785DDB">
        <w:rPr>
          <w:rFonts w:ascii="Consolas" w:hAnsi="Consolas" w:cs="Consolas"/>
          <w:color w:val="24292E"/>
          <w:sz w:val="18"/>
          <w:szCs w:val="18"/>
          <w:shd w:val="clear" w:color="auto" w:fill="FFFFFF"/>
        </w:rPr>
        <w:t xml:space="preserve"> kirimke[</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shd w:val="clear" w:color="auto" w:fill="FFFFFF"/>
        </w:rPr>
        <w:t xml:space="preserve">, </w:t>
      </w:r>
      <w:r w:rsidR="00785DDB">
        <w:rPr>
          <w:rStyle w:val="pl-k"/>
          <w:rFonts w:ascii="Consolas" w:hAnsi="Consolas" w:cs="Consolas"/>
          <w:color w:val="A71D5D"/>
          <w:sz w:val="18"/>
          <w:szCs w:val="18"/>
          <w:shd w:val="clear" w:color="auto" w:fill="FFFFFF"/>
        </w:rPr>
        <w:t>double</w:t>
      </w:r>
      <w:r w:rsidR="00785DDB">
        <w:rPr>
          <w:rFonts w:ascii="Consolas" w:hAnsi="Consolas" w:cs="Consolas"/>
          <w:color w:val="24292E"/>
          <w:sz w:val="18"/>
          <w:szCs w:val="18"/>
          <w:shd w:val="clear" w:color="auto" w:fill="FFFFFF"/>
        </w:rPr>
        <w:t xml:space="preserve"> forward_eval[</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rStyle w:val="pl-c1"/>
          <w:rFonts w:ascii="Consolas" w:hAnsi="Consolas" w:cs="Consolas"/>
          <w:color w:val="0086B3"/>
          <w:sz w:val="18"/>
          <w:szCs w:val="18"/>
          <w:shd w:val="clear" w:color="auto" w:fill="FFFFFF"/>
        </w:rPr>
        <w:t>50</w:t>
      </w:r>
      <w:r w:rsidR="00785DDB">
        <w:rPr>
          <w:rFonts w:ascii="Consolas" w:hAnsi="Consolas" w:cs="Consolas"/>
          <w:color w:val="24292E"/>
          <w:sz w:val="18"/>
          <w:szCs w:val="18"/>
          <w:shd w:val="clear" w:color="auto" w:fill="FFFFFF"/>
        </w:rPr>
        <w:t>]</w:t>
      </w:r>
      <w:r w:rsidR="00785DDB">
        <w:rPr>
          <w:color w:val="24292E"/>
          <w:shd w:val="clear" w:color="auto" w:fill="FFFFFF"/>
        </w:rPr>
        <w:t xml:space="preserve">. </w:t>
      </w:r>
      <w:r w:rsidR="00785DDB">
        <w:rPr>
          <w:shd w:val="clear" w:color="auto" w:fill="FFFFFF"/>
        </w:rPr>
        <w:t>Gambaran inisialisasi variabel dapat d</w:t>
      </w:r>
      <w:r w:rsidR="00656569">
        <w:rPr>
          <w:shd w:val="clear" w:color="auto" w:fill="FFFFFF"/>
        </w:rPr>
        <w:t>ilihat pada gambar</w:t>
      </w:r>
    </w:p>
    <w:p w:rsidR="00084320" w:rsidRPr="00EB0EA3" w:rsidRDefault="00084320" w:rsidP="001551F1">
      <w:pPr>
        <w:ind w:firstLine="720"/>
        <w:jc w:val="both"/>
      </w:pPr>
      <w:r>
        <w:rPr>
          <w:shd w:val="clear" w:color="auto" w:fill="FFFFFF"/>
        </w:rPr>
        <w:t xml:space="preserve">Selanjutnya setiap </w:t>
      </w:r>
      <w:r w:rsidRPr="00E94D81">
        <w:rPr>
          <w:i/>
          <w:shd w:val="clear" w:color="auto" w:fill="FFFFFF"/>
        </w:rPr>
        <w:t>node</w:t>
      </w:r>
      <w:r>
        <w:rPr>
          <w:shd w:val="clear" w:color="auto" w:fill="FFFFFF"/>
        </w:rPr>
        <w:t xml:space="preserve"> akan menjumlahkan paket yang diterima </w:t>
      </w:r>
      <w:r w:rsidR="00E94D81">
        <w:rPr>
          <w:shd w:val="clear" w:color="auto" w:fill="FFFFFF"/>
        </w:rPr>
        <w:t>dari</w:t>
      </w:r>
      <w:r>
        <w:rPr>
          <w:shd w:val="clear" w:color="auto" w:fill="FFFFFF"/>
        </w:rPr>
        <w:t xml:space="preserve"> </w:t>
      </w:r>
      <w:r w:rsidRPr="00E94D81">
        <w:rPr>
          <w:i/>
          <w:shd w:val="clear" w:color="auto" w:fill="FFFFFF"/>
        </w:rPr>
        <w:t>node</w:t>
      </w:r>
      <w:r>
        <w:rPr>
          <w:shd w:val="clear" w:color="auto" w:fill="FFFFFF"/>
        </w:rPr>
        <w:t xml:space="preserve"> tetangganya setiap kali menerima paket. </w:t>
      </w:r>
      <w:r w:rsidRPr="00E94D81">
        <w:rPr>
          <w:i/>
          <w:shd w:val="clear" w:color="auto" w:fill="FFFFFF"/>
        </w:rPr>
        <w:t>Node</w:t>
      </w:r>
      <w:r>
        <w:rPr>
          <w:shd w:val="clear" w:color="auto" w:fill="FFFFFF"/>
        </w:rPr>
        <w:t xml:space="preserve"> tersebut juga akan menjumlahkan paket yang dikirimkan kepada </w:t>
      </w:r>
      <w:r w:rsidRPr="00E94D81">
        <w:rPr>
          <w:i/>
          <w:shd w:val="clear" w:color="auto" w:fill="FFFFFF"/>
        </w:rPr>
        <w:lastRenderedPageBreak/>
        <w:t>node</w:t>
      </w:r>
      <w:r>
        <w:rPr>
          <w:shd w:val="clear" w:color="auto" w:fill="FFFFFF"/>
        </w:rPr>
        <w:t xml:space="preserve"> tetangganya setiap akan melakukan </w:t>
      </w:r>
      <w:r w:rsidRPr="00E94D81">
        <w:rPr>
          <w:i/>
          <w:shd w:val="clear" w:color="auto" w:fill="FFFFFF"/>
        </w:rPr>
        <w:t>forward</w:t>
      </w:r>
      <w:r>
        <w:rPr>
          <w:shd w:val="clear" w:color="auto" w:fill="FFFFFF"/>
        </w:rPr>
        <w:t>.</w:t>
      </w:r>
      <w:r w:rsidR="00BE1681">
        <w:rPr>
          <w:shd w:val="clear" w:color="auto" w:fill="FFFFFF"/>
        </w:rPr>
        <w:t xml:space="preserve"> Kemudian </w:t>
      </w:r>
      <w:r w:rsidR="00BE1681" w:rsidRPr="00E94D81">
        <w:rPr>
          <w:i/>
          <w:shd w:val="clear" w:color="auto" w:fill="FFFFFF"/>
        </w:rPr>
        <w:t>node</w:t>
      </w:r>
      <w:r w:rsidR="00BE1681">
        <w:rPr>
          <w:shd w:val="clear" w:color="auto" w:fill="FFFFFF"/>
        </w:rPr>
        <w:t xml:space="preserve"> tersebut membandingkan jumlah paket yang diterima dengan jumlah paket yang dikirimkan dan menyimpan nilainya pada variabel </w:t>
      </w:r>
      <w:r w:rsidR="00BE1681">
        <w:rPr>
          <w:rFonts w:ascii="Consolas" w:hAnsi="Consolas" w:cs="Consolas"/>
          <w:color w:val="24292E"/>
          <w:sz w:val="18"/>
          <w:szCs w:val="18"/>
          <w:shd w:val="clear" w:color="auto" w:fill="FFFFFF"/>
        </w:rPr>
        <w:t>forward_eval</w:t>
      </w:r>
      <w:r w:rsidR="00BE1681">
        <w:rPr>
          <w:shd w:val="clear" w:color="auto" w:fill="FFFFFF"/>
        </w:rPr>
        <w:t xml:space="preserve">. Nilai dari variabel tersebut akan dijadikan bahan evaluasi ketika akan memilih apakah </w:t>
      </w:r>
      <w:r w:rsidR="00BE1681" w:rsidRPr="00E94D81">
        <w:rPr>
          <w:i/>
          <w:shd w:val="clear" w:color="auto" w:fill="FFFFFF"/>
        </w:rPr>
        <w:t>node</w:t>
      </w:r>
      <w:r w:rsidR="00BE1681">
        <w:rPr>
          <w:shd w:val="clear" w:color="auto" w:fill="FFFFFF"/>
        </w:rPr>
        <w:t xml:space="preserve"> yang akan dijadikan </w:t>
      </w:r>
      <w:r w:rsidR="00BE1681" w:rsidRPr="00E94D81">
        <w:rPr>
          <w:i/>
          <w:shd w:val="clear" w:color="auto" w:fill="FFFFFF"/>
        </w:rPr>
        <w:t>nexthop node</w:t>
      </w:r>
      <w:r w:rsidR="00BE1681">
        <w:rPr>
          <w:shd w:val="clear" w:color="auto" w:fill="FFFFFF"/>
        </w:rPr>
        <w:t xml:space="preserve"> adalah </w:t>
      </w:r>
      <w:r w:rsidR="00BE1681" w:rsidRPr="00E94D81">
        <w:rPr>
          <w:i/>
          <w:shd w:val="clear" w:color="auto" w:fill="FFFFFF"/>
        </w:rPr>
        <w:t>node</w:t>
      </w:r>
      <w:r w:rsidR="00BE1681">
        <w:rPr>
          <w:shd w:val="clear" w:color="auto" w:fill="FFFFFF"/>
        </w:rPr>
        <w:t xml:space="preserve"> yang aman.</w:t>
      </w:r>
      <w:r w:rsidR="00EB0EA3">
        <w:rPr>
          <w:shd w:val="clear" w:color="auto" w:fill="FFFFFF"/>
        </w:rPr>
        <w:t xml:space="preserve"> Kode implementasi evaluasi ini diletakkan pada fungsi </w:t>
      </w:r>
      <w:r w:rsidR="00EB0EA3">
        <w:rPr>
          <w:rFonts w:ascii="Consolas" w:hAnsi="Consolas" w:cs="Consolas"/>
          <w:color w:val="795DA3"/>
          <w:sz w:val="18"/>
          <w:szCs w:val="18"/>
          <w:shd w:val="clear" w:color="auto" w:fill="FFFFFF"/>
        </w:rPr>
        <w:t>AODV::recvRequest</w:t>
      </w:r>
      <w:r w:rsidR="00EB0EA3">
        <w:rPr>
          <w:shd w:val="clear" w:color="auto" w:fill="FFFFFF"/>
        </w:rPr>
        <w:t xml:space="preserve"> dan dapat dilihat pada lampiran</w:t>
      </w:r>
    </w:p>
    <w:p w:rsidR="001551F1" w:rsidRPr="001551F1" w:rsidRDefault="001551F1" w:rsidP="001551F1"/>
    <w:p w:rsidR="001324AC" w:rsidRDefault="001D6531" w:rsidP="001324AC">
      <w:pPr>
        <w:pStyle w:val="Heading3"/>
      </w:pPr>
      <w:r>
        <w:t>Implementasi</w:t>
      </w:r>
      <w:r w:rsidR="001324AC">
        <w:t xml:space="preserve"> ECDSA</w:t>
      </w:r>
    </w:p>
    <w:p w:rsidR="00342ED1" w:rsidRDefault="00342ED1" w:rsidP="00342ED1"/>
    <w:p w:rsidR="00044A11" w:rsidRDefault="00342ED1" w:rsidP="00044A11">
      <w:pPr>
        <w:ind w:firstLine="720"/>
        <w:jc w:val="both"/>
      </w:pPr>
      <w:r>
        <w:t>Implement</w:t>
      </w:r>
      <w:r w:rsidR="00BC7ADE">
        <w:t xml:space="preserve">asi ECDSA diletakkan pada </w:t>
      </w:r>
      <w:r w:rsidR="00BC7ADE" w:rsidRPr="00BC7ADE">
        <w:rPr>
          <w:i/>
        </w:rPr>
        <w:t>file</w:t>
      </w:r>
      <w:r w:rsidR="00BC7ADE">
        <w:t xml:space="preserve"> a</w:t>
      </w:r>
      <w:r>
        <w:t xml:space="preserve">odv.cc. ECDSA digunakan sebagai algoritma </w:t>
      </w:r>
      <w:r w:rsidRPr="00BC7ADE">
        <w:rPr>
          <w:i/>
        </w:rPr>
        <w:t>digital signature</w:t>
      </w:r>
      <w:r>
        <w:t xml:space="preserve"> untuk menjag</w:t>
      </w:r>
      <w:r w:rsidR="00FB486F">
        <w:t>a</w:t>
      </w:r>
      <w:r w:rsidR="00FC19A3">
        <w:t xml:space="preserve"> keaslian paket </w:t>
      </w:r>
      <w:r>
        <w:t xml:space="preserve">yang diterima oleh suatu </w:t>
      </w:r>
      <w:r w:rsidRPr="00BC7ADE">
        <w:rPr>
          <w:i/>
        </w:rPr>
        <w:t>node</w:t>
      </w:r>
      <w:r>
        <w:t xml:space="preserve">. </w:t>
      </w:r>
      <w:r w:rsidR="00F86EC1" w:rsidRPr="00BC7ADE">
        <w:rPr>
          <w:i/>
        </w:rPr>
        <w:t>Malicious node</w:t>
      </w:r>
      <w:r w:rsidR="00F86EC1">
        <w:t xml:space="preserve"> dapat dideteksi melakukan </w:t>
      </w:r>
      <w:r w:rsidR="00F86EC1" w:rsidRPr="00BC7ADE">
        <w:rPr>
          <w:i/>
        </w:rPr>
        <w:t>Wormhole attack</w:t>
      </w:r>
      <w:r w:rsidR="00F86EC1">
        <w:t xml:space="preserve"> oleh </w:t>
      </w:r>
      <w:r w:rsidR="00F86EC1" w:rsidRPr="00BC7ADE">
        <w:rPr>
          <w:i/>
        </w:rPr>
        <w:t>node</w:t>
      </w:r>
      <w:r w:rsidR="00F86EC1">
        <w:t xml:space="preserve"> tetangganya dengan melakukan pengecekan </w:t>
      </w:r>
      <w:r w:rsidR="00F86EC1" w:rsidRPr="00BC7ADE">
        <w:rPr>
          <w:i/>
        </w:rPr>
        <w:t>digital signature</w:t>
      </w:r>
      <w:r w:rsidR="00F86EC1">
        <w:t xml:space="preserve"> yang sebelumnya telah ditambahkan pada </w:t>
      </w:r>
      <w:r w:rsidR="00F86EC1" w:rsidRPr="00094D62">
        <w:rPr>
          <w:i/>
        </w:rPr>
        <w:t>packet header</w:t>
      </w:r>
      <w:r w:rsidR="00F86EC1">
        <w:t>.</w:t>
      </w:r>
      <w:r w:rsidR="00BF4DC9">
        <w:t xml:space="preserve"> Untuk mengimplementasikan ECDSA ini diperlukan </w:t>
      </w:r>
      <w:r w:rsidR="00BF4DC9" w:rsidRPr="00094D62">
        <w:rPr>
          <w:i/>
        </w:rPr>
        <w:t>library</w:t>
      </w:r>
      <w:r w:rsidR="00BF4DC9">
        <w:t xml:space="preserve"> OpenSSL yang dipanggil terlebih dahulu seperti yang ditunjukkan pada gambar</w:t>
      </w:r>
    </w:p>
    <w:p w:rsidR="009A3495" w:rsidRDefault="009A3495" w:rsidP="009A3495">
      <w:pPr>
        <w:ind w:firstLine="720"/>
        <w:jc w:val="both"/>
        <w:rPr>
          <w:shd w:val="clear" w:color="auto" w:fill="FFFFFF"/>
        </w:rPr>
      </w:pPr>
      <w:r>
        <w:t xml:space="preserve">Secara garis besar, implementasi ECDSA ini dibagi menjadi dua tahap yaitu penandatanganan </w:t>
      </w:r>
      <w:r w:rsidR="00FC19A3">
        <w:t xml:space="preserve">paket yang akan dikirim dan verifikasi </w:t>
      </w:r>
      <w:r w:rsidR="00FC19A3" w:rsidRPr="00094D62">
        <w:rPr>
          <w:i/>
        </w:rPr>
        <w:t>signature</w:t>
      </w:r>
      <w:r w:rsidR="00FC19A3">
        <w:t xml:space="preserve"> yang ditambahkan pada </w:t>
      </w:r>
      <w:r w:rsidR="00FC19A3" w:rsidRPr="00094D62">
        <w:rPr>
          <w:i/>
        </w:rPr>
        <w:t>packet header</w:t>
      </w:r>
      <w:r w:rsidR="00FC19A3">
        <w:t>.</w:t>
      </w:r>
      <w:r w:rsidR="005955FD">
        <w:t xml:space="preserve"> Tahap penandatanganan paket dilakukan setiap</w:t>
      </w:r>
      <w:r w:rsidR="006B4699">
        <w:t xml:space="preserve"> kali</w:t>
      </w:r>
      <w:r w:rsidR="005955FD">
        <w:t xml:space="preserve"> </w:t>
      </w:r>
      <w:r w:rsidR="005955FD" w:rsidRPr="00094D62">
        <w:rPr>
          <w:i/>
        </w:rPr>
        <w:t>node</w:t>
      </w:r>
      <w:r w:rsidR="005955FD">
        <w:t xml:space="preserve"> akan mengirimkan paket</w:t>
      </w:r>
      <w:r w:rsidR="00073E0E">
        <w:t xml:space="preserve"> </w:t>
      </w:r>
      <w:r w:rsidR="00073E0E" w:rsidRPr="00094D62">
        <w:rPr>
          <w:i/>
        </w:rPr>
        <w:t>request</w:t>
      </w:r>
      <w:r w:rsidR="005955FD">
        <w:t>.</w:t>
      </w:r>
      <w:r w:rsidR="00BF47D6">
        <w:t xml:space="preserve"> Kode implementasi penandatanganan paket diletakkan pada fungsi </w:t>
      </w:r>
      <w:r w:rsidR="00BF47D6">
        <w:rPr>
          <w:rFonts w:ascii="Consolas" w:hAnsi="Consolas" w:cs="Consolas"/>
          <w:color w:val="795DA3"/>
          <w:sz w:val="18"/>
          <w:szCs w:val="18"/>
          <w:shd w:val="clear" w:color="auto" w:fill="FFFFFF"/>
        </w:rPr>
        <w:t>AODV::sendRequest</w:t>
      </w:r>
      <w:r w:rsidR="00BF47D6">
        <w:rPr>
          <w:color w:val="795DA3"/>
          <w:shd w:val="clear" w:color="auto" w:fill="FFFFFF"/>
        </w:rPr>
        <w:t xml:space="preserve"> </w:t>
      </w:r>
      <w:r w:rsidR="00BF47D6">
        <w:rPr>
          <w:shd w:val="clear" w:color="auto" w:fill="FFFFFF"/>
        </w:rPr>
        <w:t>dan dapat dilihat pada lampiran</w:t>
      </w:r>
    </w:p>
    <w:p w:rsidR="00441B55" w:rsidRPr="00D94D33" w:rsidRDefault="00441B55" w:rsidP="009A3495">
      <w:pPr>
        <w:ind w:firstLine="720"/>
        <w:jc w:val="both"/>
      </w:pPr>
      <w:r>
        <w:rPr>
          <w:shd w:val="clear" w:color="auto" w:fill="FFFFFF"/>
        </w:rPr>
        <w:t xml:space="preserve">Tahap verifikasi </w:t>
      </w:r>
      <w:r w:rsidRPr="00094D62">
        <w:rPr>
          <w:i/>
          <w:shd w:val="clear" w:color="auto" w:fill="FFFFFF"/>
        </w:rPr>
        <w:t>signature</w:t>
      </w:r>
      <w:r>
        <w:rPr>
          <w:shd w:val="clear" w:color="auto" w:fill="FFFFFF"/>
        </w:rPr>
        <w:t xml:space="preserve"> yang ditambahkan pada </w:t>
      </w:r>
      <w:r w:rsidRPr="00094D62">
        <w:rPr>
          <w:i/>
          <w:shd w:val="clear" w:color="auto" w:fill="FFFFFF"/>
        </w:rPr>
        <w:t>packet header</w:t>
      </w:r>
      <w:r>
        <w:rPr>
          <w:shd w:val="clear" w:color="auto" w:fill="FFFFFF"/>
        </w:rPr>
        <w:t xml:space="preserve"> dilakukan setiap kali </w:t>
      </w:r>
      <w:r w:rsidRPr="00094D62">
        <w:rPr>
          <w:i/>
          <w:shd w:val="clear" w:color="auto" w:fill="FFFFFF"/>
        </w:rPr>
        <w:t>node</w:t>
      </w:r>
      <w:r>
        <w:rPr>
          <w:shd w:val="clear" w:color="auto" w:fill="FFFFFF"/>
        </w:rPr>
        <w:t xml:space="preserve"> menerima paket. Beberapa variabel yang dibutuhkan </w:t>
      </w:r>
      <w:r w:rsidR="00313E5F">
        <w:rPr>
          <w:shd w:val="clear" w:color="auto" w:fill="FFFFFF"/>
        </w:rPr>
        <w:t xml:space="preserve">yaitu </w:t>
      </w:r>
      <w:r w:rsidR="00313E5F">
        <w:rPr>
          <w:rStyle w:val="pl-k"/>
          <w:rFonts w:ascii="Consolas" w:hAnsi="Consolas" w:cs="Consolas"/>
          <w:color w:val="A71D5D"/>
          <w:sz w:val="18"/>
          <w:szCs w:val="18"/>
          <w:shd w:val="clear" w:color="auto" w:fill="FFFFFF"/>
        </w:rPr>
        <w:t>int</w:t>
      </w:r>
      <w:r w:rsidR="00313E5F">
        <w:rPr>
          <w:rFonts w:ascii="Consolas" w:hAnsi="Consolas" w:cs="Consolas"/>
          <w:color w:val="24292E"/>
          <w:sz w:val="18"/>
          <w:szCs w:val="18"/>
          <w:shd w:val="clear" w:color="auto" w:fill="FFFFFF"/>
        </w:rPr>
        <w:t xml:space="preserve"> verified[</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color w:val="24292E"/>
          <w:shd w:val="clear" w:color="auto" w:fill="FFFFFF"/>
        </w:rPr>
        <w:t xml:space="preserve">, dan </w:t>
      </w:r>
      <w:r w:rsidR="00313E5F">
        <w:rPr>
          <w:rStyle w:val="pl-k"/>
          <w:rFonts w:ascii="Consolas" w:hAnsi="Consolas" w:cs="Consolas"/>
          <w:color w:val="A71D5D"/>
          <w:sz w:val="18"/>
          <w:szCs w:val="18"/>
          <w:shd w:val="clear" w:color="auto" w:fill="FFFFFF"/>
        </w:rPr>
        <w:t>double</w:t>
      </w:r>
      <w:r w:rsidR="00313E5F">
        <w:rPr>
          <w:rFonts w:ascii="Consolas" w:hAnsi="Consolas" w:cs="Consolas"/>
          <w:color w:val="24292E"/>
          <w:sz w:val="18"/>
          <w:szCs w:val="18"/>
          <w:shd w:val="clear" w:color="auto" w:fill="FFFFFF"/>
        </w:rPr>
        <w:t xml:space="preserve"> backward_eval[</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Pr>
          <w:rStyle w:val="pl-c1"/>
          <w:rFonts w:ascii="Consolas" w:hAnsi="Consolas" w:cs="Consolas"/>
          <w:color w:val="0086B3"/>
          <w:sz w:val="18"/>
          <w:szCs w:val="18"/>
          <w:shd w:val="clear" w:color="auto" w:fill="FFFFFF"/>
        </w:rPr>
        <w:t>50</w:t>
      </w:r>
      <w:r w:rsidR="00313E5F">
        <w:rPr>
          <w:rFonts w:ascii="Consolas" w:hAnsi="Consolas" w:cs="Consolas"/>
          <w:color w:val="24292E"/>
          <w:sz w:val="18"/>
          <w:szCs w:val="18"/>
          <w:shd w:val="clear" w:color="auto" w:fill="FFFFFF"/>
        </w:rPr>
        <w:t>]</w:t>
      </w:r>
      <w:r w:rsidR="00313E5F" w:rsidRPr="00933A7D">
        <w:rPr>
          <w:shd w:val="clear" w:color="auto" w:fill="FFFFFF"/>
        </w:rPr>
        <w:t>.</w:t>
      </w:r>
      <w:r w:rsidR="00933A7D">
        <w:rPr>
          <w:shd w:val="clear" w:color="auto" w:fill="FFFFFF"/>
        </w:rPr>
        <w:t xml:space="preserve"> </w:t>
      </w:r>
      <w:r w:rsidR="00D94D33">
        <w:rPr>
          <w:shd w:val="clear" w:color="auto" w:fill="FFFFFF"/>
        </w:rPr>
        <w:t xml:space="preserve">Jika paket lolos verifikasi, maka </w:t>
      </w:r>
      <w:r w:rsidR="00D94D33" w:rsidRPr="00094D62">
        <w:rPr>
          <w:i/>
          <w:shd w:val="clear" w:color="auto" w:fill="FFFFFF"/>
        </w:rPr>
        <w:t>counter</w:t>
      </w:r>
      <w:r w:rsidR="00D94D33">
        <w:rPr>
          <w:shd w:val="clear" w:color="auto" w:fill="FFFFFF"/>
        </w:rPr>
        <w:t xml:space="preserve"> untuk paket terverifikasi dari </w:t>
      </w:r>
      <w:r w:rsidR="00D94D33" w:rsidRPr="00094D62">
        <w:rPr>
          <w:i/>
          <w:shd w:val="clear" w:color="auto" w:fill="FFFFFF"/>
        </w:rPr>
        <w:t>node</w:t>
      </w:r>
      <w:r w:rsidR="00D94D33">
        <w:rPr>
          <w:shd w:val="clear" w:color="auto" w:fill="FFFFFF"/>
        </w:rPr>
        <w:t xml:space="preserve"> tetangganya akan di</w:t>
      </w:r>
      <w:r w:rsidR="00D94D33" w:rsidRPr="00094D62">
        <w:rPr>
          <w:i/>
          <w:shd w:val="clear" w:color="auto" w:fill="FFFFFF"/>
        </w:rPr>
        <w:t>increment</w:t>
      </w:r>
      <w:r w:rsidR="00D94D33">
        <w:rPr>
          <w:shd w:val="clear" w:color="auto" w:fill="FFFFFF"/>
        </w:rPr>
        <w:t xml:space="preserve"> dengan disimpan pada variabel </w:t>
      </w:r>
      <w:r w:rsidR="00D94D33">
        <w:rPr>
          <w:rStyle w:val="pl-k"/>
          <w:rFonts w:ascii="Consolas" w:hAnsi="Consolas" w:cs="Consolas"/>
          <w:color w:val="A71D5D"/>
          <w:sz w:val="18"/>
          <w:szCs w:val="18"/>
          <w:shd w:val="clear" w:color="auto" w:fill="FFFFFF"/>
        </w:rPr>
        <w:t>int</w:t>
      </w:r>
      <w:r w:rsidR="00D94D33">
        <w:rPr>
          <w:rFonts w:ascii="Consolas" w:hAnsi="Consolas" w:cs="Consolas"/>
          <w:color w:val="24292E"/>
          <w:sz w:val="18"/>
          <w:szCs w:val="18"/>
          <w:shd w:val="clear" w:color="auto" w:fill="FFFFFF"/>
        </w:rPr>
        <w:t xml:space="preserve"> verified</w:t>
      </w:r>
      <w:r w:rsidR="00D94D33" w:rsidRPr="00D94D33">
        <w:rPr>
          <w:shd w:val="clear" w:color="auto" w:fill="FFFFFF"/>
        </w:rPr>
        <w:t>.</w:t>
      </w:r>
      <w:r w:rsidR="00D94D33">
        <w:rPr>
          <w:shd w:val="clear" w:color="auto" w:fill="FFFFFF"/>
        </w:rPr>
        <w:t xml:space="preserve"> Namun jika paket tidak lolos verifikasi, maka </w:t>
      </w:r>
      <w:r w:rsidR="00D94D33" w:rsidRPr="00094D62">
        <w:rPr>
          <w:i/>
          <w:shd w:val="clear" w:color="auto" w:fill="FFFFFF"/>
        </w:rPr>
        <w:t>counter</w:t>
      </w:r>
      <w:r w:rsidR="00D94D33">
        <w:rPr>
          <w:shd w:val="clear" w:color="auto" w:fill="FFFFFF"/>
        </w:rPr>
        <w:t xml:space="preserve"> tidak akan di</w:t>
      </w:r>
      <w:r w:rsidR="00D94D33" w:rsidRPr="00094D62">
        <w:rPr>
          <w:i/>
          <w:shd w:val="clear" w:color="auto" w:fill="FFFFFF"/>
        </w:rPr>
        <w:t>increment</w:t>
      </w:r>
      <w:r w:rsidR="00D94D33">
        <w:rPr>
          <w:shd w:val="clear" w:color="auto" w:fill="FFFFFF"/>
        </w:rPr>
        <w:t xml:space="preserve">. Jumlah dari </w:t>
      </w:r>
      <w:r w:rsidR="00D94D33" w:rsidRPr="00094D62">
        <w:rPr>
          <w:i/>
          <w:shd w:val="clear" w:color="auto" w:fill="FFFFFF"/>
        </w:rPr>
        <w:t>counter</w:t>
      </w:r>
      <w:r w:rsidR="00D94D33">
        <w:rPr>
          <w:shd w:val="clear" w:color="auto" w:fill="FFFFFF"/>
        </w:rPr>
        <w:t xml:space="preserve"> ini dapat digunakan untuk mendapatkan hasil evaluasi </w:t>
      </w:r>
      <w:r w:rsidR="00D94D33">
        <w:rPr>
          <w:shd w:val="clear" w:color="auto" w:fill="FFFFFF"/>
        </w:rPr>
        <w:lastRenderedPageBreak/>
        <w:t xml:space="preserve">oleh suatu </w:t>
      </w:r>
      <w:r w:rsidR="00D94D33" w:rsidRPr="00094D62">
        <w:rPr>
          <w:i/>
          <w:shd w:val="clear" w:color="auto" w:fill="FFFFFF"/>
        </w:rPr>
        <w:t>node</w:t>
      </w:r>
      <w:r w:rsidR="00D94D33">
        <w:rPr>
          <w:shd w:val="clear" w:color="auto" w:fill="FFFFFF"/>
        </w:rPr>
        <w:t xml:space="preserve"> dari </w:t>
      </w:r>
      <w:r w:rsidR="00D94D33" w:rsidRPr="00094D62">
        <w:rPr>
          <w:i/>
          <w:shd w:val="clear" w:color="auto" w:fill="FFFFFF"/>
        </w:rPr>
        <w:t>node</w:t>
      </w:r>
      <w:r w:rsidR="00D94D33">
        <w:rPr>
          <w:shd w:val="clear" w:color="auto" w:fill="FFFFFF"/>
        </w:rPr>
        <w:t xml:space="preserve"> tetangganya yang disimpan dalam </w:t>
      </w:r>
      <w:r w:rsidR="00D94D33">
        <w:rPr>
          <w:rFonts w:ascii="Consolas" w:hAnsi="Consolas" w:cs="Consolas"/>
          <w:color w:val="24292E"/>
          <w:sz w:val="18"/>
          <w:szCs w:val="18"/>
          <w:shd w:val="clear" w:color="auto" w:fill="FFFFFF"/>
        </w:rPr>
        <w:t>backward_eval</w:t>
      </w:r>
      <w:r w:rsidR="00D94D33" w:rsidRPr="00D94D33">
        <w:rPr>
          <w:shd w:val="clear" w:color="auto" w:fill="FFFFFF"/>
        </w:rPr>
        <w:t>.</w:t>
      </w:r>
      <w:r w:rsidR="00D94D33">
        <w:rPr>
          <w:shd w:val="clear" w:color="auto" w:fill="FFFFFF"/>
        </w:rPr>
        <w:t xml:space="preserve"> Nilai dari variabel tersebut juga akan dijadikan bahan evaluasi ketika akan melakukan pemilihan </w:t>
      </w:r>
      <w:r w:rsidR="00D94D33" w:rsidRPr="00094D62">
        <w:rPr>
          <w:i/>
          <w:shd w:val="clear" w:color="auto" w:fill="FFFFFF"/>
        </w:rPr>
        <w:t>node</w:t>
      </w:r>
      <w:r w:rsidR="00D94D33">
        <w:rPr>
          <w:shd w:val="clear" w:color="auto" w:fill="FFFFFF"/>
        </w:rPr>
        <w:t xml:space="preserve">. Kode implementasi verifikasi </w:t>
      </w:r>
      <w:r w:rsidR="00D94D33" w:rsidRPr="00094D62">
        <w:rPr>
          <w:i/>
          <w:shd w:val="clear" w:color="auto" w:fill="FFFFFF"/>
        </w:rPr>
        <w:t>signature</w:t>
      </w:r>
      <w:r w:rsidR="00D94D33">
        <w:rPr>
          <w:shd w:val="clear" w:color="auto" w:fill="FFFFFF"/>
        </w:rPr>
        <w:t xml:space="preserve"> ini diletakkan pada fungsi </w:t>
      </w:r>
      <w:r w:rsidR="00D94D33">
        <w:rPr>
          <w:rFonts w:ascii="Consolas" w:hAnsi="Consolas" w:cs="Consolas"/>
          <w:color w:val="795DA3"/>
          <w:sz w:val="18"/>
          <w:szCs w:val="18"/>
          <w:shd w:val="clear" w:color="auto" w:fill="FFFFFF"/>
        </w:rPr>
        <w:t>AODV::recvRequest</w:t>
      </w:r>
      <w:r w:rsidR="00D94D33">
        <w:rPr>
          <w:shd w:val="clear" w:color="auto" w:fill="FFFFFF"/>
        </w:rPr>
        <w:t xml:space="preserve"> dan dapat dilihat pada lampiran</w:t>
      </w:r>
    </w:p>
    <w:p w:rsidR="009A3495" w:rsidRPr="00342ED1" w:rsidRDefault="009A3495" w:rsidP="009A3495">
      <w:pPr>
        <w:ind w:firstLine="720"/>
        <w:jc w:val="both"/>
      </w:pPr>
    </w:p>
    <w:p w:rsidR="001324AC" w:rsidRDefault="001324AC" w:rsidP="001324AC">
      <w:pPr>
        <w:pStyle w:val="Heading3"/>
        <w:rPr>
          <w:i/>
        </w:rPr>
      </w:pPr>
      <w:r>
        <w:t xml:space="preserve">Modifikasi Pemilihan </w:t>
      </w:r>
      <w:r w:rsidRPr="00365042">
        <w:rPr>
          <w:i/>
        </w:rPr>
        <w:t>Node</w:t>
      </w:r>
    </w:p>
    <w:p w:rsidR="00ED2CD5" w:rsidRDefault="00ED2CD5" w:rsidP="00ED2CD5"/>
    <w:p w:rsidR="00ED2CD5" w:rsidRPr="005E6F59" w:rsidRDefault="00C561A2" w:rsidP="00C561A2">
      <w:pPr>
        <w:ind w:firstLine="576"/>
        <w:jc w:val="both"/>
      </w:pPr>
      <w:r>
        <w:t xml:space="preserve">Modifikasi pemilihan </w:t>
      </w:r>
      <w:r w:rsidRPr="003548EB">
        <w:rPr>
          <w:i/>
        </w:rPr>
        <w:t>node</w:t>
      </w:r>
      <w:r>
        <w:t xml:space="preserve"> dilakukan ketika suatu </w:t>
      </w:r>
      <w:r w:rsidRPr="003548EB">
        <w:rPr>
          <w:i/>
        </w:rPr>
        <w:t>node</w:t>
      </w:r>
      <w:r>
        <w:t xml:space="preserve"> akan memilih </w:t>
      </w:r>
      <w:r w:rsidRPr="003548EB">
        <w:rPr>
          <w:i/>
        </w:rPr>
        <w:t>nexthop</w:t>
      </w:r>
      <w:r>
        <w:t xml:space="preserve"> untuk memastikan </w:t>
      </w:r>
      <w:r w:rsidRPr="003548EB">
        <w:rPr>
          <w:i/>
        </w:rPr>
        <w:t>node</w:t>
      </w:r>
      <w:r>
        <w:t xml:space="preserve"> yang akan dijadikan </w:t>
      </w:r>
      <w:r w:rsidRPr="003548EB">
        <w:rPr>
          <w:i/>
        </w:rPr>
        <w:t>nexthop</w:t>
      </w:r>
      <w:r>
        <w:t xml:space="preserve"> adalah </w:t>
      </w:r>
      <w:r w:rsidRPr="003548EB">
        <w:rPr>
          <w:i/>
        </w:rPr>
        <w:t>node</w:t>
      </w:r>
      <w:r>
        <w:t xml:space="preserve"> yang aman. Modifikasi ini diletakkan pada </w:t>
      </w:r>
      <w:r w:rsidRPr="003548EB">
        <w:rPr>
          <w:i/>
        </w:rPr>
        <w:t>file</w:t>
      </w:r>
      <w:r>
        <w:t xml:space="preserve"> aodv.cc.</w:t>
      </w:r>
      <w:r w:rsidR="001D5CDA">
        <w:t xml:space="preserve"> Sebelum </w:t>
      </w:r>
      <w:r w:rsidR="001D5CDA" w:rsidRPr="003548EB">
        <w:rPr>
          <w:i/>
        </w:rPr>
        <w:t>node</w:t>
      </w:r>
      <w:r w:rsidR="001D5CDA">
        <w:t xml:space="preserve"> memilih </w:t>
      </w:r>
      <w:r w:rsidR="001D5CDA" w:rsidRPr="003548EB">
        <w:rPr>
          <w:i/>
        </w:rPr>
        <w:t>nexthop</w:t>
      </w:r>
      <w:r w:rsidR="001D5CDA">
        <w:t xml:space="preserve">, </w:t>
      </w:r>
      <w:r w:rsidR="001D5CDA" w:rsidRPr="003548EB">
        <w:rPr>
          <w:i/>
        </w:rPr>
        <w:t>node</w:t>
      </w:r>
      <w:r w:rsidR="001D5CDA">
        <w:t xml:space="preserve"> tersebut akan mengakumulasikan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Tiap nilai </w:t>
      </w:r>
      <w:r w:rsidR="001D5CDA">
        <w:rPr>
          <w:rFonts w:ascii="Consolas" w:hAnsi="Consolas" w:cs="Consolas"/>
          <w:color w:val="24292E"/>
          <w:sz w:val="18"/>
          <w:szCs w:val="18"/>
          <w:shd w:val="clear" w:color="auto" w:fill="FFFFFF"/>
        </w:rPr>
        <w:t>forward_eval</w:t>
      </w:r>
      <w:r w:rsidR="001D5CDA">
        <w:rPr>
          <w:color w:val="24292E"/>
          <w:shd w:val="clear" w:color="auto" w:fill="FFFFFF"/>
        </w:rPr>
        <w:t xml:space="preserve"> </w:t>
      </w:r>
      <w:r w:rsidR="001D5CDA" w:rsidRPr="001D5CDA">
        <w:rPr>
          <w:shd w:val="clear" w:color="auto" w:fill="FFFFFF"/>
        </w:rPr>
        <w:t xml:space="preserve">dan </w:t>
      </w:r>
      <w:r w:rsidR="001D5CDA">
        <w:rPr>
          <w:rFonts w:ascii="Consolas" w:hAnsi="Consolas" w:cs="Consolas"/>
          <w:color w:val="24292E"/>
          <w:sz w:val="18"/>
          <w:szCs w:val="18"/>
          <w:shd w:val="clear" w:color="auto" w:fill="FFFFFF"/>
        </w:rPr>
        <w:t>backward_eval</w:t>
      </w:r>
      <w:r w:rsidR="001D5CDA">
        <w:rPr>
          <w:color w:val="24292E"/>
          <w:shd w:val="clear" w:color="auto" w:fill="FFFFFF"/>
        </w:rPr>
        <w:t xml:space="preserve"> </w:t>
      </w:r>
      <w:r w:rsidR="001D5CDA">
        <w:rPr>
          <w:shd w:val="clear" w:color="auto" w:fill="FFFFFF"/>
        </w:rPr>
        <w:t xml:space="preserve">dikalikan dengan angka desimal </w:t>
      </w:r>
      <w:r w:rsidR="001D5CDA" w:rsidRPr="003548EB">
        <w:rPr>
          <w:i/>
          <w:shd w:val="clear" w:color="auto" w:fill="FFFFFF"/>
        </w:rPr>
        <w:t>random</w:t>
      </w:r>
      <w:r w:rsidR="001D5CDA">
        <w:rPr>
          <w:shd w:val="clear" w:color="auto" w:fill="FFFFFF"/>
        </w:rPr>
        <w:t xml:space="preserve"> dari 0 sampai 1. Setelah dikalikan dengan angka </w:t>
      </w:r>
      <w:r w:rsidR="001D5CDA" w:rsidRPr="003548EB">
        <w:rPr>
          <w:i/>
          <w:shd w:val="clear" w:color="auto" w:fill="FFFFFF"/>
        </w:rPr>
        <w:t>random</w:t>
      </w:r>
      <w:r w:rsidR="001D5CDA">
        <w:rPr>
          <w:shd w:val="clear" w:color="auto" w:fill="FFFFFF"/>
        </w:rPr>
        <w:t xml:space="preserve">, kedua nilai tersebut dijumlahkan dan disimpan pada variabel </w:t>
      </w:r>
      <w:r w:rsidR="001D5CDA">
        <w:rPr>
          <w:rFonts w:ascii="Consolas" w:hAnsi="Consolas" w:cs="Consolas"/>
          <w:color w:val="24292E"/>
          <w:sz w:val="18"/>
          <w:szCs w:val="18"/>
          <w:shd w:val="clear" w:color="auto" w:fill="FFFFFF"/>
        </w:rPr>
        <w:t>eval_value[</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rStyle w:val="pl-c1"/>
          <w:rFonts w:ascii="Consolas" w:hAnsi="Consolas" w:cs="Consolas"/>
          <w:color w:val="0086B3"/>
          <w:sz w:val="18"/>
          <w:szCs w:val="18"/>
          <w:shd w:val="clear" w:color="auto" w:fill="FFFFFF"/>
        </w:rPr>
        <w:t>50</w:t>
      </w:r>
      <w:r w:rsidR="001D5CDA">
        <w:rPr>
          <w:rFonts w:ascii="Consolas" w:hAnsi="Consolas" w:cs="Consolas"/>
          <w:color w:val="24292E"/>
          <w:sz w:val="18"/>
          <w:szCs w:val="18"/>
          <w:shd w:val="clear" w:color="auto" w:fill="FFFFFF"/>
        </w:rPr>
        <w:t>]</w:t>
      </w:r>
      <w:r w:rsidR="001D5CDA">
        <w:rPr>
          <w:shd w:val="clear" w:color="auto" w:fill="FFFFFF"/>
        </w:rPr>
        <w:t xml:space="preserve">. Terdapat nilai </w:t>
      </w:r>
      <w:r w:rsidR="001D5CDA" w:rsidRPr="003548EB">
        <w:rPr>
          <w:i/>
          <w:shd w:val="clear" w:color="auto" w:fill="FFFFFF"/>
        </w:rPr>
        <w:t>threshold</w:t>
      </w:r>
      <w:r w:rsidR="001D5CDA">
        <w:rPr>
          <w:shd w:val="clear" w:color="auto" w:fill="FFFFFF"/>
        </w:rPr>
        <w:t xml:space="preserve"> yang telah ditetapkan untuk membedakan apakah suatu </w:t>
      </w:r>
      <w:r w:rsidR="001D5CDA" w:rsidRPr="003548EB">
        <w:rPr>
          <w:i/>
          <w:shd w:val="clear" w:color="auto" w:fill="FFFFFF"/>
        </w:rPr>
        <w:t>node</w:t>
      </w:r>
      <w:r w:rsidR="001D5CDA">
        <w:rPr>
          <w:shd w:val="clear" w:color="auto" w:fill="FFFFFF"/>
        </w:rPr>
        <w:t xml:space="preserve"> aman untuk dijadikan </w:t>
      </w:r>
      <w:r w:rsidR="001D5CDA" w:rsidRPr="003548EB">
        <w:rPr>
          <w:i/>
          <w:shd w:val="clear" w:color="auto" w:fill="FFFFFF"/>
        </w:rPr>
        <w:t>nexthop</w:t>
      </w:r>
      <w:r w:rsidR="001D5CDA">
        <w:rPr>
          <w:shd w:val="clear" w:color="auto" w:fill="FFFFFF"/>
        </w:rPr>
        <w:t xml:space="preserve">. Dalam Tugas Akhir ini, penulis menetapkan nilai </w:t>
      </w:r>
      <w:r w:rsidR="001D5CDA" w:rsidRPr="003548EB">
        <w:rPr>
          <w:i/>
          <w:shd w:val="clear" w:color="auto" w:fill="FFFFFF"/>
        </w:rPr>
        <w:t>threshold</w:t>
      </w:r>
      <w:r w:rsidR="001D5CDA">
        <w:rPr>
          <w:shd w:val="clear" w:color="auto" w:fill="FFFFFF"/>
        </w:rPr>
        <w:t>nya adalah 0.7.</w:t>
      </w:r>
      <w:r w:rsidR="005E6F59">
        <w:rPr>
          <w:shd w:val="clear" w:color="auto" w:fill="FFFFFF"/>
        </w:rPr>
        <w:t xml:space="preserve"> Jika nilai </w:t>
      </w:r>
      <w:r w:rsidR="005E6F59">
        <w:rPr>
          <w:rFonts w:ascii="Consolas" w:hAnsi="Consolas" w:cs="Consolas"/>
          <w:color w:val="24292E"/>
          <w:sz w:val="18"/>
          <w:szCs w:val="18"/>
          <w:shd w:val="clear" w:color="auto" w:fill="FFFFFF"/>
        </w:rPr>
        <w:t>eval_value</w:t>
      </w:r>
      <w:r w:rsidR="005E6F59">
        <w:rPr>
          <w:color w:val="24292E"/>
          <w:shd w:val="clear" w:color="auto" w:fill="FFFFFF"/>
        </w:rPr>
        <w:t xml:space="preserve"> </w:t>
      </w:r>
      <w:r w:rsidR="005E6F59">
        <w:rPr>
          <w:shd w:val="clear" w:color="auto" w:fill="FFFFFF"/>
        </w:rPr>
        <w:t xml:space="preserve">lebih dari 0.7, </w:t>
      </w:r>
      <w:r w:rsidR="005E6F59" w:rsidRPr="003548EB">
        <w:rPr>
          <w:i/>
          <w:shd w:val="clear" w:color="auto" w:fill="FFFFFF"/>
        </w:rPr>
        <w:t>node</w:t>
      </w:r>
      <w:r w:rsidR="005E6F59">
        <w:rPr>
          <w:shd w:val="clear" w:color="auto" w:fill="FFFFFF"/>
        </w:rPr>
        <w:t xml:space="preserve"> tersebut bisa dijadikan </w:t>
      </w:r>
      <w:r w:rsidR="005E6F59" w:rsidRPr="003548EB">
        <w:rPr>
          <w:i/>
          <w:shd w:val="clear" w:color="auto" w:fill="FFFFFF"/>
        </w:rPr>
        <w:t>nexthop</w:t>
      </w:r>
      <w:r w:rsidR="005E6F59">
        <w:rPr>
          <w:shd w:val="clear" w:color="auto" w:fill="FFFFFF"/>
        </w:rPr>
        <w:t xml:space="preserve">. Namun jika sebaliknya, </w:t>
      </w:r>
      <w:r w:rsidR="00206F9C">
        <w:rPr>
          <w:shd w:val="clear" w:color="auto" w:fill="FFFFFF"/>
        </w:rPr>
        <w:t xml:space="preserve">maka </w:t>
      </w:r>
      <w:r w:rsidR="00206F9C" w:rsidRPr="003548EB">
        <w:rPr>
          <w:i/>
          <w:shd w:val="clear" w:color="auto" w:fill="FFFFFF"/>
        </w:rPr>
        <w:t>node</w:t>
      </w:r>
      <w:r w:rsidR="00206F9C">
        <w:rPr>
          <w:shd w:val="clear" w:color="auto" w:fill="FFFFFF"/>
        </w:rPr>
        <w:t xml:space="preserve"> tersebut tidak dijadikan </w:t>
      </w:r>
      <w:r w:rsidR="00206F9C" w:rsidRPr="003548EB">
        <w:rPr>
          <w:i/>
          <w:shd w:val="clear" w:color="auto" w:fill="FFFFFF"/>
        </w:rPr>
        <w:t>nexthop</w:t>
      </w:r>
      <w:r w:rsidR="00206F9C">
        <w:rPr>
          <w:shd w:val="clear" w:color="auto" w:fill="FFFFFF"/>
        </w:rPr>
        <w:t>.</w:t>
      </w:r>
      <w:r w:rsidR="00D614A2">
        <w:rPr>
          <w:shd w:val="clear" w:color="auto" w:fill="FFFFFF"/>
        </w:rPr>
        <w:t xml:space="preserve"> </w:t>
      </w:r>
      <w:r w:rsidR="00D614A2">
        <w:rPr>
          <w:shd w:val="clear" w:color="auto" w:fill="FFFFFF"/>
        </w:rPr>
        <w:t xml:space="preserve">Kode </w:t>
      </w:r>
      <w:r w:rsidR="00D614A2">
        <w:rPr>
          <w:shd w:val="clear" w:color="auto" w:fill="FFFFFF"/>
        </w:rPr>
        <w:t xml:space="preserve">modifikasi pemilihan </w:t>
      </w:r>
      <w:r w:rsidR="00D614A2" w:rsidRPr="003548EB">
        <w:rPr>
          <w:i/>
          <w:shd w:val="clear" w:color="auto" w:fill="FFFFFF"/>
        </w:rPr>
        <w:t>node</w:t>
      </w:r>
      <w:r w:rsidR="00D614A2">
        <w:rPr>
          <w:shd w:val="clear" w:color="auto" w:fill="FFFFFF"/>
        </w:rPr>
        <w:t xml:space="preserve"> </w:t>
      </w:r>
      <w:r w:rsidR="00D614A2">
        <w:rPr>
          <w:shd w:val="clear" w:color="auto" w:fill="FFFFFF"/>
        </w:rPr>
        <w:t xml:space="preserve">ini diletakkan pada fungsi </w:t>
      </w:r>
      <w:r w:rsidR="00D614A2">
        <w:rPr>
          <w:rFonts w:ascii="Consolas" w:hAnsi="Consolas" w:cs="Consolas"/>
          <w:color w:val="795DA3"/>
          <w:sz w:val="18"/>
          <w:szCs w:val="18"/>
          <w:shd w:val="clear" w:color="auto" w:fill="FFFFFF"/>
        </w:rPr>
        <w:t>AODV::recvRequest</w:t>
      </w:r>
      <w:r w:rsidR="00D614A2">
        <w:rPr>
          <w:shd w:val="clear" w:color="auto" w:fill="FFFFFF"/>
        </w:rPr>
        <w:t xml:space="preserve"> dan dapat dilihat pada lampiran</w:t>
      </w:r>
      <w:bookmarkStart w:id="101" w:name="_GoBack"/>
      <w:bookmarkEnd w:id="101"/>
    </w:p>
    <w:p w:rsidR="001D6531" w:rsidRDefault="001D6531" w:rsidP="001D6531"/>
    <w:p w:rsidR="00AA760D" w:rsidRDefault="001D6531" w:rsidP="00AA760D">
      <w:pPr>
        <w:pStyle w:val="Heading2"/>
      </w:pPr>
      <w:r>
        <w:t xml:space="preserve">Implementasi Simulasi </w:t>
      </w:r>
      <w:r w:rsidR="00365042">
        <w:t>pada NS-2</w:t>
      </w:r>
    </w:p>
    <w:p w:rsidR="00365042" w:rsidRDefault="00365042" w:rsidP="00365042"/>
    <w:p w:rsidR="00365042" w:rsidRDefault="00365042" w:rsidP="00365042">
      <w:pPr>
        <w:pStyle w:val="Heading3"/>
      </w:pPr>
      <w:r>
        <w:t xml:space="preserve">Implementasi </w:t>
      </w:r>
      <w:r w:rsidRPr="00365042">
        <w:rPr>
          <w:i/>
        </w:rPr>
        <w:t>Blackhole Attack</w:t>
      </w:r>
    </w:p>
    <w:p w:rsidR="00365042" w:rsidRDefault="00365042" w:rsidP="00365042">
      <w:pPr>
        <w:pStyle w:val="Heading3"/>
        <w:rPr>
          <w:i/>
        </w:rPr>
      </w:pPr>
      <w:r>
        <w:t xml:space="preserve">Implementasi </w:t>
      </w:r>
      <w:r w:rsidRPr="00365042">
        <w:rPr>
          <w:i/>
        </w:rPr>
        <w:t>Wormhole Attack</w:t>
      </w:r>
    </w:p>
    <w:p w:rsidR="00542AE6" w:rsidRDefault="00542AE6" w:rsidP="00542AE6"/>
    <w:p w:rsidR="00542AE6" w:rsidRDefault="00542AE6" w:rsidP="00542AE6">
      <w:pPr>
        <w:pStyle w:val="Heading2"/>
      </w:pPr>
      <w:r>
        <w:t>Implementasi Metrik Analisis</w:t>
      </w:r>
    </w:p>
    <w:p w:rsidR="00564E75" w:rsidRDefault="00564E75" w:rsidP="00564E75"/>
    <w:p w:rsidR="001500AA" w:rsidRDefault="001500AA" w:rsidP="001500AA">
      <w:pPr>
        <w:ind w:firstLine="576"/>
        <w:jc w:val="both"/>
      </w:pPr>
      <w:r>
        <w:t xml:space="preserve">Simulasi yang telah dijalankan oleh NS-2 menghasilkan keluaran sebuah </w:t>
      </w:r>
      <w:r w:rsidRPr="00330A4F">
        <w:rPr>
          <w:i/>
        </w:rPr>
        <w:t>tracefile</w:t>
      </w:r>
      <w:r>
        <w:t xml:space="preserve"> yang berisikan data mengenai apa saja yang terjadi selama simulasi dalam bentuk </w:t>
      </w:r>
      <w:r w:rsidRPr="00522918">
        <w:rPr>
          <w:i/>
        </w:rPr>
        <w:t>plain text</w:t>
      </w:r>
      <w:r>
        <w:t xml:space="preserve">. Dari data </w:t>
      </w:r>
      <w:r w:rsidRPr="00522918">
        <w:rPr>
          <w:i/>
        </w:rPr>
        <w:lastRenderedPageBreak/>
        <w:t>tracefile</w:t>
      </w:r>
      <w:r>
        <w:t xml:space="preserve">, dapat dilakukan analisis performa </w:t>
      </w:r>
      <w:r w:rsidRPr="00522918">
        <w:rPr>
          <w:i/>
        </w:rPr>
        <w:t>routing protocol</w:t>
      </w:r>
      <w:r>
        <w:t xml:space="preserve"> dengan mengukur beberapa metrik. Pada Tugas Akhir ini, metrik yang akan dianalisis adalah </w:t>
      </w:r>
      <w:r w:rsidRPr="00522918">
        <w:rPr>
          <w:i/>
        </w:rPr>
        <w:t>Packet Delivery Ratio</w:t>
      </w:r>
      <w:r>
        <w:t xml:space="preserve"> (PDR), Rata-rata </w:t>
      </w:r>
      <w:r w:rsidRPr="00522918">
        <w:rPr>
          <w:i/>
        </w:rPr>
        <w:t>End to End Delay</w:t>
      </w:r>
      <w:r>
        <w:t xml:space="preserve"> (E2E), dan </w:t>
      </w:r>
      <w:r w:rsidRPr="00522918">
        <w:rPr>
          <w:i/>
        </w:rPr>
        <w:t>Routing Overhead</w:t>
      </w:r>
      <w:r>
        <w:t xml:space="preserve"> (RO).</w:t>
      </w:r>
    </w:p>
    <w:p w:rsidR="001500AA" w:rsidRDefault="001500AA" w:rsidP="00564E75"/>
    <w:p w:rsidR="00564E75" w:rsidRDefault="00564E75" w:rsidP="00564E75">
      <w:pPr>
        <w:pStyle w:val="Heading3"/>
        <w:rPr>
          <w:i/>
        </w:rPr>
      </w:pPr>
      <w:r>
        <w:t xml:space="preserve">Implementasi </w:t>
      </w:r>
      <w:r w:rsidRPr="005F5BF9">
        <w:rPr>
          <w:i/>
        </w:rPr>
        <w:t>Packet Delivery Ratio</w:t>
      </w:r>
      <w:r w:rsidR="004E1051">
        <w:rPr>
          <w:i/>
        </w:rPr>
        <w:t xml:space="preserve"> </w:t>
      </w:r>
      <w:r w:rsidR="004E1051" w:rsidRPr="004E1051">
        <w:t>(PDR)</w:t>
      </w:r>
    </w:p>
    <w:p w:rsidR="008244EA" w:rsidRDefault="008244EA" w:rsidP="008244EA"/>
    <w:p w:rsidR="008244EA" w:rsidRDefault="008244EA" w:rsidP="008244EA">
      <w:pPr>
        <w:ind w:firstLine="720"/>
        <w:jc w:val="both"/>
      </w:pPr>
      <w:r>
        <w:t xml:space="preserve">Pada bagian telah ditunjukkan contoh struktur data </w:t>
      </w:r>
      <w:r w:rsidRPr="00522918">
        <w:rPr>
          <w:i/>
        </w:rPr>
        <w:t>event</w:t>
      </w:r>
      <w:r>
        <w:t xml:space="preserve"> yang dicatat dalam </w:t>
      </w:r>
      <w:r w:rsidRPr="00522918">
        <w:rPr>
          <w:i/>
        </w:rPr>
        <w:t>tracefile</w:t>
      </w:r>
      <w:r>
        <w:t xml:space="preserve"> oleh NS-2. Kemud</w:t>
      </w:r>
      <w:r w:rsidR="00FC4A33">
        <w:t xml:space="preserve">ian, pada persamaan </w:t>
      </w:r>
      <w:r>
        <w:t xml:space="preserve">telah dijelaskan bagaimana menghitung PDR. Dengan begitu, dilakukan penghitungan PDR melalui bantuan skrip awk. Skrip awk untuk menghitung PDR </w:t>
      </w:r>
      <w:r w:rsidR="00B40F7B">
        <w:t xml:space="preserve">berdasarkan kedua informasi tersebut </w:t>
      </w:r>
      <w:r>
        <w:t>dapat dilihat pada lampiran.</w:t>
      </w:r>
    </w:p>
    <w:p w:rsidR="0053473B" w:rsidRDefault="0053473B" w:rsidP="008244EA">
      <w:pPr>
        <w:ind w:firstLine="720"/>
        <w:jc w:val="both"/>
      </w:pPr>
      <w:r>
        <w:t xml:space="preserve">Dalam perhitungan PDR, kata kunci yang perlu diperhatikan dari </w:t>
      </w:r>
      <w:r w:rsidRPr="00522918">
        <w:rPr>
          <w:i/>
        </w:rPr>
        <w:t>tracefile</w:t>
      </w:r>
      <w:r>
        <w:t xml:space="preserve"> adalah </w:t>
      </w:r>
      <w:r w:rsidRPr="00522918">
        <w:rPr>
          <w:i/>
        </w:rPr>
        <w:t>layer</w:t>
      </w:r>
      <w:r>
        <w:t xml:space="preserve"> AGT, karena kata kunci tersebut menunjukkan </w:t>
      </w:r>
      <w:r w:rsidRPr="00522918">
        <w:rPr>
          <w:i/>
        </w:rPr>
        <w:t>event</w:t>
      </w:r>
      <w:r>
        <w:t xml:space="preserve"> yang bersangkutan dengan paket komunikasi data. Kemudian hitung jumlah paket yang dikirimkan dan paket yang diterima dengan menggunakan karakter</w:t>
      </w:r>
      <w:r w:rsidR="004E1051">
        <w:t xml:space="preserve"> pada kolom pertama</w:t>
      </w:r>
      <w:r>
        <w:t xml:space="preserve"> sebagai </w:t>
      </w:r>
      <w:r w:rsidRPr="00522918">
        <w:rPr>
          <w:i/>
        </w:rPr>
        <w:t>filter</w:t>
      </w:r>
      <w:r w:rsidR="004E1051">
        <w:t>, karena kolom</w:t>
      </w:r>
      <w:r>
        <w:t xml:space="preserve"> pertama yang menunjukkan </w:t>
      </w:r>
      <w:r w:rsidRPr="00522918">
        <w:rPr>
          <w:i/>
        </w:rPr>
        <w:t>event</w:t>
      </w:r>
      <w:r>
        <w:t xml:space="preserve"> yang terjadi dari sebuah paket.</w:t>
      </w:r>
      <w:r w:rsidR="00004BBD">
        <w:t xml:space="preserve"> Setelah itu nilai PDR dapat dihitung dengan persamaan yang telah dijelaskan. </w:t>
      </w:r>
      <w:r w:rsidR="00004BBD" w:rsidRPr="00522918">
        <w:rPr>
          <w:i/>
        </w:rPr>
        <w:t>Pseudocode</w:t>
      </w:r>
      <w:r w:rsidR="00004BBD">
        <w:t xml:space="preserve"> untuk menghitung PDR dapat dilihat pada gambar</w:t>
      </w:r>
    </w:p>
    <w:p w:rsidR="003A33C7" w:rsidRDefault="003A33C7" w:rsidP="008244EA">
      <w:pPr>
        <w:ind w:firstLine="720"/>
        <w:jc w:val="both"/>
      </w:pPr>
      <w:r>
        <w:t xml:space="preserve">Contoh perintah pengeksekusian skrip awk untuk menganalisis </w:t>
      </w:r>
      <w:r w:rsidRPr="00522918">
        <w:rPr>
          <w:i/>
        </w:rPr>
        <w:t>tracefile</w:t>
      </w:r>
      <w:r>
        <w:t xml:space="preserve"> beserta outputnya dapat dilihat</w:t>
      </w:r>
      <w:r w:rsidR="009530E6">
        <w:t xml:space="preserve"> masing-masing</w:t>
      </w:r>
      <w:r>
        <w:t xml:space="preserve"> pada gambar dan </w:t>
      </w:r>
    </w:p>
    <w:p w:rsidR="008244EA" w:rsidRPr="008244EA" w:rsidRDefault="008244EA" w:rsidP="008244EA"/>
    <w:p w:rsidR="00564E75" w:rsidRDefault="00564E75" w:rsidP="00564E75">
      <w:pPr>
        <w:pStyle w:val="Heading3"/>
        <w:rPr>
          <w:i/>
        </w:rPr>
      </w:pPr>
      <w:r>
        <w:t xml:space="preserve">Implementasi </w:t>
      </w:r>
      <w:r w:rsidR="004E1051">
        <w:t xml:space="preserve">Rata-rata </w:t>
      </w:r>
      <w:r w:rsidRPr="005F5BF9">
        <w:rPr>
          <w:i/>
        </w:rPr>
        <w:t>End to End Delay</w:t>
      </w:r>
      <w:r w:rsidR="004E1051">
        <w:rPr>
          <w:i/>
        </w:rPr>
        <w:t xml:space="preserve"> </w:t>
      </w:r>
      <w:r w:rsidR="004E1051" w:rsidRPr="004E1051">
        <w:t>(E2E)</w:t>
      </w:r>
    </w:p>
    <w:p w:rsidR="004E1051" w:rsidRDefault="004E1051" w:rsidP="004E1051"/>
    <w:p w:rsidR="002057CB" w:rsidRDefault="002057CB" w:rsidP="00FC4A33">
      <w:pPr>
        <w:ind w:firstLine="720"/>
        <w:jc w:val="both"/>
      </w:pPr>
      <w:r>
        <w:t xml:space="preserve">Perhitungan E2E </w:t>
      </w:r>
      <w:r w:rsidR="00FC4A33">
        <w:t>telah dijelaskan melalui persamaan. Skrip awk untuk menghitung E2E dapat dilihat pada lampiran</w:t>
      </w:r>
    </w:p>
    <w:p w:rsidR="004E1051" w:rsidRDefault="00FC4A33" w:rsidP="00FC4A33">
      <w:pPr>
        <w:ind w:firstLine="720"/>
        <w:jc w:val="both"/>
      </w:pPr>
      <w:r>
        <w:t>Dalam perhitungan E2E, l</w:t>
      </w:r>
      <w:r w:rsidR="004E1051">
        <w:t xml:space="preserve">angkah yang digunakan untuk mendapatkan E2E hampir sama dengan ketika mencari PDR, hanya saja yang perlu diperhatikan adalah waktu dari sebuah </w:t>
      </w:r>
      <w:r w:rsidR="004E1051" w:rsidRPr="00C27E25">
        <w:rPr>
          <w:i/>
        </w:rPr>
        <w:t>event</w:t>
      </w:r>
      <w:r w:rsidR="004E1051">
        <w:t xml:space="preserve"> yang tercatat pada kolom ke-2</w:t>
      </w:r>
      <w:r w:rsidR="00DC7782">
        <w:t xml:space="preserve"> dengan </w:t>
      </w:r>
      <w:r w:rsidR="00DC7782" w:rsidRPr="00C27E25">
        <w:rPr>
          <w:i/>
        </w:rPr>
        <w:t>filter event</w:t>
      </w:r>
      <w:r w:rsidR="00DC7782">
        <w:t xml:space="preserve"> pada kolom ke-4 adalah layer AGT dan </w:t>
      </w:r>
      <w:r w:rsidR="00DC7782" w:rsidRPr="00C27E25">
        <w:rPr>
          <w:i/>
        </w:rPr>
        <w:t>event</w:t>
      </w:r>
      <w:r w:rsidR="00DC7782">
        <w:t xml:space="preserve"> pada kolom pertama guna </w:t>
      </w:r>
      <w:r w:rsidR="00DC7782">
        <w:lastRenderedPageBreak/>
        <w:t>membedakan paket dikirim atau diterima</w:t>
      </w:r>
      <w:r w:rsidR="004E1051">
        <w:t>.</w:t>
      </w:r>
      <w:r w:rsidR="00DC7782">
        <w:t xml:space="preserve"> Setelah seluruh baris yang memenuhi didapatkan, akan dihitung </w:t>
      </w:r>
      <w:r w:rsidR="00DC7782" w:rsidRPr="00C27E25">
        <w:rPr>
          <w:i/>
        </w:rPr>
        <w:t>delay</w:t>
      </w:r>
      <w:r w:rsidR="00DC7782">
        <w:t xml:space="preserve"> dari paket dengan mengurangi waktu dari paket diterima dengan waktu dari paket dikirim dengan sayarat memiliki </w:t>
      </w:r>
      <w:r w:rsidR="00DC7782" w:rsidRPr="00C27E25">
        <w:rPr>
          <w:i/>
        </w:rPr>
        <w:t>id</w:t>
      </w:r>
      <w:r w:rsidR="00DC7782">
        <w:t xml:space="preserve"> paket yang sama.</w:t>
      </w:r>
    </w:p>
    <w:p w:rsidR="005E47A2" w:rsidRDefault="005E47A2" w:rsidP="00FC4A33">
      <w:pPr>
        <w:ind w:firstLine="720"/>
        <w:jc w:val="both"/>
      </w:pPr>
      <w:r>
        <w:t xml:space="preserve">Setelah mendapatkan </w:t>
      </w:r>
      <w:r w:rsidRPr="00C27E25">
        <w:rPr>
          <w:i/>
        </w:rPr>
        <w:t>delay</w:t>
      </w:r>
      <w:r>
        <w:t xml:space="preserve"> paket, langkah selanjutnya adalah dengan mencari rata-rata dari </w:t>
      </w:r>
      <w:r w:rsidRPr="00C27E25">
        <w:rPr>
          <w:i/>
        </w:rPr>
        <w:t>delay</w:t>
      </w:r>
      <w:r>
        <w:t xml:space="preserve"> tersebut dengan menjumlahkan semua </w:t>
      </w:r>
      <w:r w:rsidRPr="00C27E25">
        <w:rPr>
          <w:i/>
        </w:rPr>
        <w:t>delay</w:t>
      </w:r>
      <w:r>
        <w:t xml:space="preserve"> paket dan membaginya dengan jumlah paket. </w:t>
      </w:r>
      <w:r w:rsidRPr="00C27E25">
        <w:rPr>
          <w:i/>
        </w:rPr>
        <w:t>Pseudocode</w:t>
      </w:r>
      <w:r>
        <w:t xml:space="preserve"> untuk menghitung rata-rata </w:t>
      </w:r>
      <w:r w:rsidRPr="00C27E25">
        <w:rPr>
          <w:i/>
        </w:rPr>
        <w:t>end to end delay</w:t>
      </w:r>
      <w:r>
        <w:t xml:space="preserve"> dapat dilihat pada gambar</w:t>
      </w:r>
    </w:p>
    <w:p w:rsidR="005E07F2" w:rsidRDefault="00637E0F" w:rsidP="00637E0F">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4E1051" w:rsidRPr="004E1051" w:rsidRDefault="004E1051" w:rsidP="004E1051"/>
    <w:p w:rsidR="005F5BF9" w:rsidRDefault="00564E75" w:rsidP="005F5BF9">
      <w:pPr>
        <w:pStyle w:val="Heading3"/>
        <w:rPr>
          <w:i/>
        </w:rPr>
      </w:pPr>
      <w:r>
        <w:t xml:space="preserve">Implementasi </w:t>
      </w:r>
      <w:r w:rsidRPr="005F5BF9">
        <w:rPr>
          <w:i/>
        </w:rPr>
        <w:t>Routing Overhead</w:t>
      </w:r>
      <w:r w:rsidR="00CF2317">
        <w:rPr>
          <w:i/>
        </w:rPr>
        <w:t xml:space="preserve"> </w:t>
      </w:r>
      <w:r w:rsidR="00CF2317" w:rsidRPr="00CF2317">
        <w:t>(</w:t>
      </w:r>
      <w:r w:rsidR="00CF2317">
        <w:t>RO</w:t>
      </w:r>
      <w:r w:rsidR="00CF2317" w:rsidRPr="00CF2317">
        <w:t>)</w:t>
      </w:r>
    </w:p>
    <w:p w:rsidR="00CF2317" w:rsidRDefault="00CF2317" w:rsidP="00CF2317"/>
    <w:p w:rsidR="00CF2317" w:rsidRDefault="00CF2317" w:rsidP="007E6CE9">
      <w:pPr>
        <w:ind w:firstLine="720"/>
        <w:jc w:val="both"/>
      </w:pPr>
      <w:r>
        <w:t>Perhitungan RO telah dijelaskan pada persamaan. Skrip awk untuk menghitung RO dapat dilihat pada lampiran</w:t>
      </w:r>
    </w:p>
    <w:p w:rsidR="007E6CE9" w:rsidRDefault="007E6CE9" w:rsidP="007E6CE9">
      <w:pPr>
        <w:ind w:firstLine="720"/>
        <w:jc w:val="both"/>
      </w:pPr>
      <w:r>
        <w:t xml:space="preserve">Seperti yang telah dijelaskan sebelumnya, </w:t>
      </w:r>
      <w:r w:rsidRPr="00C27E25">
        <w:rPr>
          <w:i/>
        </w:rPr>
        <w:t>routing overhead</w:t>
      </w:r>
      <w:r>
        <w:t xml:space="preserve"> merupakan jumlah dari paket kontrol </w:t>
      </w:r>
      <w:r w:rsidRPr="00C27E25">
        <w:rPr>
          <w:i/>
        </w:rPr>
        <w:t>routing</w:t>
      </w:r>
      <w:r>
        <w:t xml:space="preserve"> baik itu RREQ, RREP, maupun RERR. Dengan begitu, untuk mendapatkan RO yang perlu dilakukan adalah menjumlahkan tiap paket dengan </w:t>
      </w:r>
      <w:r w:rsidRPr="00C27E25">
        <w:rPr>
          <w:i/>
        </w:rPr>
        <w:t>filter event sent</w:t>
      </w:r>
      <w:r>
        <w:t xml:space="preserve"> pada kolom pertama dan </w:t>
      </w:r>
      <w:r w:rsidRPr="00C27E25">
        <w:rPr>
          <w:i/>
        </w:rPr>
        <w:t>event layer</w:t>
      </w:r>
      <w:r>
        <w:t xml:space="preserve"> RTR pada kolom ke-4. </w:t>
      </w:r>
      <w:r w:rsidRPr="00C27E25">
        <w:rPr>
          <w:i/>
        </w:rPr>
        <w:t>Pseudocode</w:t>
      </w:r>
      <w:r>
        <w:t xml:space="preserve"> untuk menghitung RO dapat dilihat pada gambar</w:t>
      </w:r>
    </w:p>
    <w:p w:rsidR="007E6CE9" w:rsidRPr="00CF2317" w:rsidRDefault="007E6CE9" w:rsidP="007E6CE9">
      <w:pPr>
        <w:ind w:firstLine="720"/>
        <w:jc w:val="both"/>
      </w:pPr>
      <w:r>
        <w:t xml:space="preserve">Contoh perintah pengeksekusian skrip awk untuk menganalisis </w:t>
      </w:r>
      <w:r w:rsidRPr="00522918">
        <w:rPr>
          <w:i/>
        </w:rPr>
        <w:t>tracefile</w:t>
      </w:r>
      <w:r>
        <w:t xml:space="preserve"> beserta outputnya dapat dilihat masing-masing pada gambar dan </w:t>
      </w:r>
    </w:p>
    <w:p w:rsidR="00AA760D" w:rsidRPr="00AA760D" w:rsidRDefault="00AA760D" w:rsidP="00AA760D"/>
    <w:p w:rsidR="0081051B" w:rsidRDefault="0081051B" w:rsidP="0010013F">
      <w:pPr>
        <w:pStyle w:val="Heading1"/>
        <w:numPr>
          <w:ilvl w:val="0"/>
          <w:numId w:val="0"/>
        </w:numPr>
        <w:jc w:val="left"/>
        <w:sectPr w:rsidR="0081051B" w:rsidSect="0081051B">
          <w:pgSz w:w="8392" w:h="11907"/>
          <w:pgMar w:top="1418" w:right="1134" w:bottom="1418" w:left="1418" w:header="709" w:footer="709" w:gutter="0"/>
          <w:cols w:space="708"/>
          <w:titlePg/>
          <w:docGrid w:linePitch="360"/>
        </w:sectPr>
      </w:pPr>
    </w:p>
    <w:p w:rsidR="007D06E1" w:rsidRPr="003157DE" w:rsidRDefault="007D06E1" w:rsidP="007D06E1">
      <w:pPr>
        <w:pStyle w:val="Heading1"/>
        <w:ind w:hanging="567"/>
      </w:pPr>
      <w:bookmarkStart w:id="102" w:name="_Toc470245343"/>
      <w:r w:rsidRPr="003157DE">
        <w:t>BAB V</w:t>
      </w:r>
      <w:r w:rsidRPr="003157DE">
        <w:br/>
        <w:t>HASIL UJI COBA DAN EVALUASI</w:t>
      </w:r>
      <w:bookmarkEnd w:id="102"/>
    </w:p>
    <w:p w:rsidR="007D06E1" w:rsidRPr="003157DE" w:rsidRDefault="007D06E1" w:rsidP="007D06E1">
      <w:pPr>
        <w:pStyle w:val="gambar"/>
        <w:jc w:val="both"/>
        <w:rPr>
          <w:b/>
        </w:rPr>
      </w:pPr>
    </w:p>
    <w:p w:rsidR="007D06E1" w:rsidRPr="003157DE" w:rsidRDefault="007D06E1" w:rsidP="007D06E1">
      <w:pPr>
        <w:tabs>
          <w:tab w:val="center" w:pos="2919"/>
          <w:tab w:val="left" w:pos="5016"/>
        </w:tabs>
        <w:ind w:firstLine="567"/>
        <w:jc w:val="both"/>
        <w:rPr>
          <w:color w:val="000000"/>
        </w:rPr>
      </w:pPr>
      <w:r w:rsidRPr="003157DE">
        <w:rPr>
          <w:color w:val="000000"/>
        </w:rPr>
        <w:tab/>
      </w:r>
    </w:p>
    <w:p w:rsidR="007D06E1" w:rsidRPr="003157DE" w:rsidRDefault="007D06E1" w:rsidP="007D06E1">
      <w:pPr>
        <w:tabs>
          <w:tab w:val="center" w:pos="2919"/>
          <w:tab w:val="left" w:pos="5016"/>
        </w:tabs>
        <w:ind w:firstLine="709"/>
        <w:jc w:val="both"/>
        <w:rPr>
          <w:color w:val="000000"/>
        </w:rPr>
      </w:pPr>
    </w:p>
    <w:p w:rsidR="007D06E1" w:rsidRPr="003157DE" w:rsidRDefault="007D06E1" w:rsidP="007D06E1">
      <w:pPr>
        <w:pStyle w:val="Heading2"/>
        <w:ind w:left="567"/>
      </w:pPr>
      <w:bookmarkStart w:id="103" w:name="_Toc470245344"/>
      <w:r w:rsidRPr="003157DE">
        <w:t xml:space="preserve">Lingkungan </w:t>
      </w:r>
      <w:bookmarkEnd w:id="103"/>
      <w:r w:rsidR="00370D81">
        <w:t>Uji Coba</w:t>
      </w:r>
    </w:p>
    <w:p w:rsidR="007D06E1" w:rsidRPr="00852480" w:rsidRDefault="007D06E1" w:rsidP="007D06E1"/>
    <w:p w:rsidR="007D06E1" w:rsidRPr="003157DE" w:rsidRDefault="007D06E1" w:rsidP="007D06E1">
      <w:pPr>
        <w:jc w:val="both"/>
      </w:pPr>
    </w:p>
    <w:p w:rsidR="007D06E1" w:rsidRDefault="00370D81" w:rsidP="007D06E1">
      <w:pPr>
        <w:pStyle w:val="Heading2"/>
        <w:ind w:left="567"/>
      </w:pPr>
      <w:r>
        <w:t>Hasil Uji Coba</w:t>
      </w:r>
    </w:p>
    <w:p w:rsidR="00A529EC" w:rsidRPr="00A529EC" w:rsidRDefault="00A529EC" w:rsidP="00A529EC"/>
    <w:p w:rsidR="002B1BE7" w:rsidRDefault="00370D81" w:rsidP="00370D81">
      <w:pPr>
        <w:pStyle w:val="Heading3"/>
      </w:pPr>
      <w:r>
        <w:t xml:space="preserve">Hasil Uji Coba Skenario </w:t>
      </w:r>
      <w:r w:rsidRPr="00370D81">
        <w:rPr>
          <w:i/>
        </w:rPr>
        <w:t>Grid</w:t>
      </w:r>
    </w:p>
    <w:p w:rsidR="00370D81" w:rsidRPr="00370D81" w:rsidRDefault="00370D81" w:rsidP="00370D81">
      <w:pPr>
        <w:pStyle w:val="Heading3"/>
      </w:pPr>
      <w:r>
        <w:t xml:space="preserve">Hasil Uji Coba Skenario </w:t>
      </w:r>
      <w:r w:rsidRPr="00370D81">
        <w:rPr>
          <w:i/>
        </w:rPr>
        <w:t>Real</w:t>
      </w:r>
    </w:p>
    <w:p w:rsidR="002B1BE7" w:rsidRDefault="002B1BE7" w:rsidP="002B1BE7"/>
    <w:p w:rsidR="002B1BE7" w:rsidRDefault="00EB6477" w:rsidP="000A05CA">
      <w:pPr>
        <w:spacing w:after="160" w:line="259" w:lineRule="auto"/>
      </w:pPr>
      <w:r>
        <w:br w:type="page"/>
      </w:r>
    </w:p>
    <w:p w:rsidR="006A4ACE" w:rsidRPr="003157DE" w:rsidRDefault="003470B1" w:rsidP="006A4ACE">
      <w:pPr>
        <w:jc w:val="center"/>
        <w:rPr>
          <w:rFonts w:eastAsia="SimSun"/>
          <w:lang w:eastAsia="zh-CN"/>
        </w:rPr>
      </w:pPr>
      <w:r>
        <w:rPr>
          <w:rFonts w:eastAsia="SimSun"/>
          <w:b/>
          <w:i/>
          <w:lang w:eastAsia="zh-CN"/>
        </w:rPr>
        <w:lastRenderedPageBreak/>
        <w:t>[Halaman ini sengaja dikosongkan]</w:t>
      </w: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Default="006A4ACE" w:rsidP="000A05CA">
      <w:pPr>
        <w:spacing w:after="160" w:line="259" w:lineRule="auto"/>
      </w:pPr>
    </w:p>
    <w:p w:rsidR="006A4ACE" w:rsidRPr="000A05CA" w:rsidRDefault="006A4ACE" w:rsidP="000A05CA">
      <w:pPr>
        <w:spacing w:after="160" w:line="259" w:lineRule="auto"/>
      </w:pPr>
    </w:p>
    <w:p w:rsidR="00B16EC8" w:rsidRDefault="00B16EC8" w:rsidP="002B1BE7">
      <w:pPr>
        <w:pStyle w:val="Heading1"/>
        <w:ind w:hanging="709"/>
        <w:sectPr w:rsidR="00B16EC8" w:rsidSect="005646E9">
          <w:type w:val="continuous"/>
          <w:pgSz w:w="8392" w:h="11907"/>
          <w:pgMar w:top="1418" w:right="1134" w:bottom="1418" w:left="1418" w:header="709" w:footer="709" w:gutter="0"/>
          <w:cols w:space="708"/>
          <w:titlePg/>
          <w:docGrid w:linePitch="360"/>
        </w:sectPr>
      </w:pPr>
    </w:p>
    <w:p w:rsidR="007D06E1" w:rsidRPr="002B1BE7" w:rsidRDefault="007D06E1" w:rsidP="002B1BE7">
      <w:pPr>
        <w:pStyle w:val="Heading1"/>
        <w:ind w:hanging="709"/>
      </w:pPr>
      <w:bookmarkStart w:id="104" w:name="_Toc470245364"/>
      <w:r w:rsidRPr="002B1BE7">
        <w:lastRenderedPageBreak/>
        <w:t>BAB VI</w:t>
      </w:r>
      <w:r w:rsidRPr="002B1BE7">
        <w:br/>
        <w:t>KESIMPULAN DAN SARAN</w:t>
      </w:r>
      <w:bookmarkEnd w:id="104"/>
    </w:p>
    <w:p w:rsidR="007D06E1" w:rsidRPr="003157DE" w:rsidRDefault="007D06E1" w:rsidP="007D06E1">
      <w:pPr>
        <w:pStyle w:val="gambar"/>
        <w:jc w:val="both"/>
        <w:rPr>
          <w:b/>
        </w:rPr>
      </w:pPr>
    </w:p>
    <w:p w:rsidR="002B1BE7" w:rsidRPr="003157DE" w:rsidRDefault="007D06E1" w:rsidP="002B1BE7">
      <w:pPr>
        <w:tabs>
          <w:tab w:val="center" w:pos="2919"/>
          <w:tab w:val="left" w:pos="5016"/>
        </w:tabs>
        <w:ind w:firstLine="567"/>
        <w:jc w:val="both"/>
        <w:rPr>
          <w:color w:val="000000"/>
        </w:rPr>
      </w:pPr>
      <w:r w:rsidRPr="003157DE">
        <w:rPr>
          <w:color w:val="000000"/>
        </w:rPr>
        <w:tab/>
      </w:r>
    </w:p>
    <w:p w:rsidR="002B1BE7" w:rsidRPr="003157DE" w:rsidRDefault="002B1BE7" w:rsidP="002B1BE7">
      <w:pPr>
        <w:tabs>
          <w:tab w:val="center" w:pos="2919"/>
          <w:tab w:val="left" w:pos="5016"/>
        </w:tabs>
        <w:ind w:firstLine="709"/>
        <w:jc w:val="both"/>
        <w:rPr>
          <w:color w:val="000000"/>
        </w:rPr>
      </w:pPr>
    </w:p>
    <w:p w:rsidR="002B1BE7" w:rsidRPr="003157DE" w:rsidRDefault="002B1BE7" w:rsidP="002B1BE7">
      <w:pPr>
        <w:pStyle w:val="Heading2"/>
        <w:ind w:left="567" w:hanging="567"/>
      </w:pPr>
      <w:bookmarkStart w:id="105" w:name="_Toc452577990"/>
      <w:bookmarkStart w:id="106" w:name="_Toc470245365"/>
      <w:r w:rsidRPr="003157DE">
        <w:t>Kesimpulan</w:t>
      </w:r>
      <w:bookmarkEnd w:id="105"/>
      <w:bookmarkEnd w:id="106"/>
    </w:p>
    <w:p w:rsidR="002B1BE7" w:rsidRPr="00852480" w:rsidRDefault="002B1BE7" w:rsidP="002B1BE7"/>
    <w:p w:rsidR="002B1BE7" w:rsidRPr="000F0682" w:rsidRDefault="002B1BE7" w:rsidP="002C5685">
      <w:pPr>
        <w:autoSpaceDE w:val="0"/>
        <w:autoSpaceDN w:val="0"/>
        <w:adjustRightInd w:val="0"/>
        <w:ind w:firstLine="720"/>
        <w:jc w:val="both"/>
      </w:pPr>
    </w:p>
    <w:p w:rsidR="002B1BE7" w:rsidRPr="003157DE" w:rsidRDefault="002B1BE7" w:rsidP="002B1BE7">
      <w:pPr>
        <w:pStyle w:val="ListParagraph"/>
        <w:jc w:val="both"/>
      </w:pPr>
    </w:p>
    <w:p w:rsidR="002B1BE7" w:rsidRPr="003157DE" w:rsidRDefault="002B1BE7" w:rsidP="002B1BE7">
      <w:pPr>
        <w:pStyle w:val="Heading2"/>
      </w:pPr>
      <w:bookmarkStart w:id="107" w:name="_Toc452577991"/>
      <w:bookmarkStart w:id="108" w:name="_Toc470245366"/>
      <w:r w:rsidRPr="003157DE">
        <w:t>Saran</w:t>
      </w:r>
      <w:bookmarkEnd w:id="107"/>
      <w:bookmarkEnd w:id="108"/>
    </w:p>
    <w:p w:rsidR="002B1BE7" w:rsidRPr="00852480" w:rsidRDefault="002B1BE7" w:rsidP="002B1BE7"/>
    <w:p w:rsidR="002B1BE7" w:rsidRPr="003157DE" w:rsidRDefault="002B1BE7" w:rsidP="002B1BE7">
      <w:pPr>
        <w:ind w:firstLine="567"/>
        <w:jc w:val="both"/>
      </w:pPr>
    </w:p>
    <w:p w:rsidR="007D06E1" w:rsidRPr="000D328D" w:rsidRDefault="007D06E1" w:rsidP="00AA114D">
      <w:pPr>
        <w:pStyle w:val="ListParagraph"/>
        <w:numPr>
          <w:ilvl w:val="0"/>
          <w:numId w:val="10"/>
        </w:numPr>
        <w:jc w:val="both"/>
      </w:pPr>
      <w:r w:rsidRPr="000D328D">
        <w:br w:type="page"/>
      </w:r>
    </w:p>
    <w:p w:rsidR="00640626" w:rsidRPr="00852480" w:rsidRDefault="00640626" w:rsidP="007D06E1">
      <w:pPr>
        <w:sectPr w:rsidR="00640626" w:rsidRPr="00852480" w:rsidSect="005646E9">
          <w:type w:val="continuous"/>
          <w:pgSz w:w="8392" w:h="11907"/>
          <w:pgMar w:top="1418" w:right="1134" w:bottom="1418" w:left="1418" w:header="709" w:footer="709" w:gutter="0"/>
          <w:cols w:space="708"/>
          <w:titlePg/>
          <w:docGrid w:linePitch="360"/>
        </w:sectPr>
      </w:pPr>
    </w:p>
    <w:p w:rsidR="004B1B4B" w:rsidRDefault="007D06E1" w:rsidP="005B54E1">
      <w:pPr>
        <w:pStyle w:val="Heading1"/>
      </w:pPr>
      <w:bookmarkStart w:id="109" w:name="_Toc470245367"/>
      <w:r w:rsidRPr="003157DE">
        <w:lastRenderedPageBreak/>
        <w:t>DAFTAR PUSTAKA</w:t>
      </w:r>
      <w:bookmarkEnd w:id="109"/>
    </w:p>
    <w:p w:rsidR="00551359" w:rsidRDefault="00551359" w:rsidP="00551359"/>
    <w:p w:rsidR="00AC5437" w:rsidRPr="00AC5437" w:rsidRDefault="005B54E1" w:rsidP="00AC5437">
      <w:pPr>
        <w:pStyle w:val="Bibliography"/>
      </w:pPr>
      <w:r>
        <w:fldChar w:fldCharType="begin"/>
      </w:r>
      <w:r w:rsidR="009F5BB9">
        <w:instrText xml:space="preserve"> ADDIN ZOTERO_BIBL {"custom":[]} CSL_BIBLIOGRAPHY </w:instrText>
      </w:r>
      <w:r>
        <w:fldChar w:fldCharType="separate"/>
      </w:r>
      <w:r w:rsidR="00AC5437" w:rsidRPr="00AC5437">
        <w:t>[1]</w:t>
      </w:r>
      <w:r w:rsidR="00AC5437" w:rsidRPr="00AC5437">
        <w:tab/>
        <w:t xml:space="preserve">G. Lynch, F. Y. Shih, and H.-Y. M. Liao, “An efficient expanding block algorithm for image copy-move forgery detection,” </w:t>
      </w:r>
      <w:r w:rsidR="00AC5437" w:rsidRPr="00AC5437">
        <w:rPr>
          <w:i/>
          <w:iCs/>
        </w:rPr>
        <w:t>Inf. Sci.</w:t>
      </w:r>
      <w:r w:rsidR="00AC5437" w:rsidRPr="00AC5437">
        <w:t>, vol. 239, pp. 253–265, Aug. 2013.</w:t>
      </w:r>
    </w:p>
    <w:p w:rsidR="00AC5437" w:rsidRPr="00AC5437" w:rsidRDefault="00AC5437" w:rsidP="00AC5437">
      <w:pPr>
        <w:pStyle w:val="Bibliography"/>
      </w:pPr>
      <w:r w:rsidRPr="00AC5437">
        <w:t>[2]</w:t>
      </w:r>
      <w:r w:rsidRPr="00AC5437">
        <w:tab/>
        <w:t xml:space="preserve">F. J, S. D, and L. J, “Detection of copy-move forgery in digital images,” </w:t>
      </w:r>
      <w:r w:rsidRPr="00AC5437">
        <w:rPr>
          <w:i/>
          <w:iCs/>
        </w:rPr>
        <w:t>Proc Digit. Forensic Res. Workshop</w:t>
      </w:r>
      <w:r w:rsidRPr="00AC5437">
        <w:t>, Aug. 2003.</w:t>
      </w:r>
    </w:p>
    <w:p w:rsidR="00AC5437" w:rsidRPr="00AC5437" w:rsidRDefault="00AC5437" w:rsidP="00AC5437">
      <w:pPr>
        <w:pStyle w:val="Bibliography"/>
      </w:pPr>
      <w:r w:rsidRPr="00AC5437">
        <w:t>[3]</w:t>
      </w:r>
      <w:r w:rsidRPr="00AC5437">
        <w:tab/>
        <w:t xml:space="preserve">C. S. Lin, C. C. Chen, and Y. C. Chang, “An Efficiency Enhanced Cluster Expanding Block Algorithm for Copy-Move Forgery Detection,” in </w:t>
      </w:r>
      <w:r w:rsidRPr="00AC5437">
        <w:rPr>
          <w:i/>
          <w:iCs/>
        </w:rPr>
        <w:t>2015 International Conference on Intelligent Networking and Collaborative Systems</w:t>
      </w:r>
      <w:r w:rsidRPr="00AC5437">
        <w:t>, 2015, pp. 228–231.</w:t>
      </w:r>
    </w:p>
    <w:p w:rsidR="00AC5437" w:rsidRPr="00AC5437" w:rsidRDefault="00AC5437" w:rsidP="00AC5437">
      <w:pPr>
        <w:pStyle w:val="Bibliography"/>
      </w:pPr>
      <w:r w:rsidRPr="00AC5437">
        <w:t>[4]</w:t>
      </w:r>
      <w:r w:rsidRPr="00AC5437">
        <w:tab/>
        <w:t xml:space="preserve">A. Langille and M. Gong, “An Efficient Match-based Duplication Detection Algorithm,” in </w:t>
      </w:r>
      <w:r w:rsidRPr="00AC5437">
        <w:rPr>
          <w:i/>
          <w:iCs/>
        </w:rPr>
        <w:t>The 3rd Canadian Conference on Computer and Robot Vision (CRV’06)</w:t>
      </w:r>
      <w:r w:rsidRPr="00AC5437">
        <w:t>, 2006, pp. 64–64.</w:t>
      </w:r>
    </w:p>
    <w:p w:rsidR="00AC5437" w:rsidRPr="00AC5437" w:rsidRDefault="00AC5437" w:rsidP="00AC5437">
      <w:pPr>
        <w:pStyle w:val="Bibliography"/>
      </w:pPr>
      <w:r w:rsidRPr="00AC5437">
        <w:t>[5]</w:t>
      </w:r>
      <w:r w:rsidRPr="00AC5437">
        <w:tab/>
        <w:t xml:space="preserve">J. A. Redi, W. Taktak, and J.-L. Dugelay, “Digital image forensics: a booklet for beginners,” </w:t>
      </w:r>
      <w:r w:rsidRPr="00AC5437">
        <w:rPr>
          <w:i/>
          <w:iCs/>
        </w:rPr>
        <w:t>Multimed. Tools Appl.</w:t>
      </w:r>
      <w:r w:rsidRPr="00AC5437">
        <w:t>, vol. 51, no. 1, pp. 133–162, Jan. 2011.</w:t>
      </w:r>
    </w:p>
    <w:p w:rsidR="00AC5437" w:rsidRPr="00AC5437" w:rsidRDefault="00AC5437" w:rsidP="00AC5437">
      <w:pPr>
        <w:pStyle w:val="Bibliography"/>
      </w:pPr>
      <w:r w:rsidRPr="00AC5437">
        <w:t>[6]</w:t>
      </w:r>
      <w:r w:rsidRPr="00AC5437">
        <w:tab/>
        <w:t>“OpenCV: Morphological Transformations.” [Online]. Available: http://docs.opencv.org/trunk/d9/d61/tutorial_py_morphological_ops.html. [Accessed: 14-Dec-2016].</w:t>
      </w:r>
    </w:p>
    <w:p w:rsidR="00AC5437" w:rsidRPr="00AC5437" w:rsidRDefault="00AC5437" w:rsidP="00AC5437">
      <w:pPr>
        <w:pStyle w:val="Bibliography"/>
      </w:pPr>
      <w:r w:rsidRPr="00AC5437">
        <w:t>[7]</w:t>
      </w:r>
      <w:r w:rsidRPr="00AC5437">
        <w:tab/>
        <w:t>“Numpy and Scipy Documentation — Numpy and Scipy documentation.” [Online]. Available: https://docs.scipy.org/doc/. [Accessed: 15-Dec-2016].</w:t>
      </w:r>
    </w:p>
    <w:p w:rsidR="00AC5437" w:rsidRPr="00AC5437" w:rsidRDefault="00AC5437" w:rsidP="00AC5437">
      <w:pPr>
        <w:pStyle w:val="Bibliography"/>
      </w:pPr>
      <w:r w:rsidRPr="00AC5437">
        <w:t>[8]</w:t>
      </w:r>
      <w:r w:rsidRPr="00AC5437">
        <w:tab/>
        <w:t>“PyQt/Tutorials - Python Wiki.” [Online]. Available: https://wiki.python.org/moin/PyQt/Tutorials. [Accessed: 15-Dec-2016].</w:t>
      </w:r>
    </w:p>
    <w:p w:rsidR="00AE7FF5" w:rsidRDefault="00AC5437" w:rsidP="00AC5437">
      <w:pPr>
        <w:pStyle w:val="Bibliography"/>
        <w:sectPr w:rsidR="00AE7FF5" w:rsidSect="007D06E1">
          <w:pgSz w:w="8392" w:h="11907"/>
          <w:pgMar w:top="1418" w:right="1134" w:bottom="1418" w:left="1418" w:header="709" w:footer="709" w:gutter="0"/>
          <w:cols w:space="708"/>
          <w:titlePg/>
          <w:docGrid w:linePitch="360"/>
        </w:sectPr>
      </w:pPr>
      <w:r w:rsidRPr="00AC5437">
        <w:t>[9]</w:t>
      </w:r>
      <w:r w:rsidRPr="00AC5437">
        <w:tab/>
        <w:t>“4.3. Preprocessing data — scikit-learn 0.18.1 documentation.” [Online]. Available: http://scikit-learn.org/stable/modules/preprocessing.html#preprocessing. [Accessed: 15-Dec-2016].</w:t>
      </w:r>
    </w:p>
    <w:p w:rsidR="00AC5437" w:rsidRDefault="00AE7FF5" w:rsidP="00AE7FF5">
      <w:pPr>
        <w:pStyle w:val="Heading1"/>
        <w:rPr>
          <w:lang w:val="en-US"/>
        </w:rPr>
      </w:pPr>
      <w:bookmarkStart w:id="110" w:name="_Toc470245368"/>
      <w:r>
        <w:rPr>
          <w:lang w:val="en-US"/>
        </w:rPr>
        <w:lastRenderedPageBreak/>
        <w:t>LAMPIRAN</w:t>
      </w:r>
      <w:bookmarkEnd w:id="110"/>
    </w:p>
    <w:p w:rsidR="00AE7FF5" w:rsidRPr="00AE7FF5" w:rsidRDefault="00AE7FF5" w:rsidP="00AE7FF5">
      <w:pPr>
        <w:rPr>
          <w:lang w:val="en-US"/>
        </w:rPr>
      </w:pPr>
    </w:p>
    <w:p w:rsidR="00AE7FF5" w:rsidRDefault="00AE7FF5" w:rsidP="00AE7FF5">
      <w:pPr>
        <w:pStyle w:val="Heading2"/>
        <w:rPr>
          <w:lang w:val="en-US"/>
        </w:rPr>
      </w:pPr>
      <w:bookmarkStart w:id="111" w:name="_Toc470245369"/>
      <w:r>
        <w:rPr>
          <w:lang w:val="en-US"/>
        </w:rPr>
        <w:t>Kumpulan Kode Sumber</w:t>
      </w:r>
      <w:bookmarkEnd w:id="111"/>
    </w:p>
    <w:p w:rsidR="00AE7FF5" w:rsidRDefault="00AE7FF5" w:rsidP="00AE7FF5">
      <w:pPr>
        <w:rPr>
          <w:lang w:val="en-US"/>
        </w:rPr>
      </w:pPr>
    </w:p>
    <w:tbl>
      <w:tblPr>
        <w:tblStyle w:val="TableGrid"/>
        <w:tblW w:w="9175" w:type="dxa"/>
        <w:tblLayout w:type="fixed"/>
        <w:tblLook w:val="04A0" w:firstRow="1" w:lastRow="0" w:firstColumn="1" w:lastColumn="0" w:noHBand="0" w:noVBand="1"/>
      </w:tblPr>
      <w:tblGrid>
        <w:gridCol w:w="9175"/>
      </w:tblGrid>
      <w:tr w:rsidR="00AE7FF5" w:rsidRPr="00852453" w:rsidTr="00576748">
        <w:tc>
          <w:tcPr>
            <w:tcW w:w="9175" w:type="dxa"/>
          </w:tcPr>
          <w:p w:rsidR="00DE10FA" w:rsidRPr="00DE10FA" w:rsidRDefault="00DE10FA" w:rsidP="00DE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PyQt5.QtGui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PyQt5.QtCore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from </w:t>
            </w:r>
            <w:r w:rsidRPr="00DE10FA">
              <w:rPr>
                <w:rFonts w:ascii="Courier New" w:eastAsia="Times New Roman" w:hAnsi="Courier New" w:cs="Courier New"/>
                <w:color w:val="000000"/>
                <w:sz w:val="18"/>
                <w:szCs w:val="18"/>
                <w:lang w:val="en-US"/>
              </w:rPr>
              <w:t xml:space="preserve">PyQt5.QtWidgets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json,subprocess</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class </w:t>
            </w:r>
            <w:r w:rsidRPr="00DE10FA">
              <w:rPr>
                <w:rFonts w:ascii="Courier New" w:eastAsia="Times New Roman" w:hAnsi="Courier New" w:cs="Courier New"/>
                <w:color w:val="000000"/>
                <w:sz w:val="18"/>
                <w:szCs w:val="18"/>
                <w:lang w:val="en-US"/>
              </w:rPr>
              <w:t>CopyMoveGUI(QMainWindow):</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80"/>
                <w:sz w:val="18"/>
                <w:szCs w:val="18"/>
                <w:lang w:val="en-US"/>
              </w:rPr>
              <w:t>super</w:t>
            </w:r>
            <w:r w:rsidRPr="00DE10FA">
              <w:rPr>
                <w:rFonts w:ascii="Courier New" w:eastAsia="Times New Roman" w:hAnsi="Courier New" w:cs="Courier New"/>
                <w:color w:val="000000"/>
                <w:sz w:val="18"/>
                <w:szCs w:val="18"/>
                <w:lang w:val="en-US"/>
              </w:rPr>
              <w:t xml:space="preserve">(CopyMoveGUI,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B200B2"/>
                <w:sz w:val="18"/>
                <w:szCs w:val="18"/>
                <w:lang w:val="en-US"/>
              </w:rPr>
              <w:t>__init__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initUI(</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.setWindowTitle(</w:t>
            </w:r>
            <w:r w:rsidRPr="00DE10FA">
              <w:rPr>
                <w:rFonts w:ascii="Courier New" w:eastAsia="Times New Roman" w:hAnsi="Courier New" w:cs="Courier New"/>
                <w:b/>
                <w:bCs/>
                <w:color w:val="008000"/>
                <w:sz w:val="18"/>
                <w:szCs w:val="18"/>
                <w:lang w:val="en-US"/>
              </w:rPr>
              <w:t>"Copy Move Detection"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.setFixedSize(</w:t>
            </w:r>
            <w:r w:rsidRPr="00DE10FA">
              <w:rPr>
                <w:rFonts w:ascii="Courier New" w:eastAsia="Times New Roman" w:hAnsi="Courier New" w:cs="Courier New"/>
                <w:color w:val="0000FF"/>
                <w:sz w:val="18"/>
                <w:szCs w:val="18"/>
                <w:lang w:val="en-US"/>
              </w:rPr>
              <w:t>800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600</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 = QWidget()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input</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.groupInput.setTitle(</w:t>
            </w:r>
            <w:r w:rsidRPr="00DE10FA">
              <w:rPr>
                <w:rFonts w:ascii="Courier New" w:eastAsia="Times New Roman" w:hAnsi="Courier New" w:cs="Courier New"/>
                <w:b/>
                <w:bCs/>
                <w:color w:val="008000"/>
                <w:sz w:val="18"/>
                <w:szCs w:val="18"/>
                <w:lang w:val="en-US"/>
              </w:rPr>
              <w:t>"Input"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.pilihInputGambar.setGeometry(QRect(</w:t>
            </w:r>
            <w:r w:rsidRPr="00DE10FA">
              <w:rPr>
                <w:rFonts w:ascii="Courier New" w:eastAsia="Times New Roman" w:hAnsi="Courier New" w:cs="Courier New"/>
                <w:color w:val="0000FF"/>
                <w:sz w:val="18"/>
                <w:szCs w:val="18"/>
                <w:lang w:val="en-US"/>
              </w:rPr>
              <w:t>300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240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.pilihInputGambar.setText(</w:t>
            </w:r>
            <w:r w:rsidRPr="00DE10FA">
              <w:rPr>
                <w:rFonts w:ascii="Courier New" w:eastAsia="Times New Roman" w:hAnsi="Courier New" w:cs="Courier New"/>
                <w:b/>
                <w:bCs/>
                <w:color w:val="008000"/>
                <w:sz w:val="18"/>
                <w:szCs w:val="18"/>
                <w:lang w:val="en-US"/>
              </w:rPr>
              <w:t>"Pilih Gambar"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 = QFrame(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270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401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.line.setFrameShape(QFrame.HLine)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.line.setFrameShadow(QFrame.Sunken)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.inputGambarKunci.setGeometry(QRect(</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.inputGambarKunci.setText(</w:t>
            </w:r>
            <w:r w:rsidRPr="00DE10FA">
              <w:rPr>
                <w:rFonts w:ascii="Courier New" w:eastAsia="Times New Roman" w:hAnsi="Courier New" w:cs="Courier New"/>
                <w:b/>
                <w:bCs/>
                <w:color w:val="008000"/>
                <w:sz w:val="18"/>
                <w:szCs w:val="18"/>
                <w:lang w:val="en-US"/>
              </w:rPr>
              <w:t>"No Image"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.groupInput)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.pilihInputGambarKunci.setGeometry(QRect(</w:t>
            </w:r>
            <w:r w:rsidRPr="00DE10FA">
              <w:rPr>
                <w:rFonts w:ascii="Courier New" w:eastAsia="Times New Roman" w:hAnsi="Courier New" w:cs="Courier New"/>
                <w:color w:val="0000FF"/>
                <w:sz w:val="18"/>
                <w:szCs w:val="18"/>
                <w:lang w:val="en-US"/>
              </w:rPr>
              <w:t>259</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500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.pilihInputGambarKunci.setText(</w:t>
            </w:r>
            <w:r w:rsidRPr="00DE10FA">
              <w:rPr>
                <w:rFonts w:ascii="Courier New" w:eastAsia="Times New Roman" w:hAnsi="Courier New" w:cs="Courier New"/>
                <w:b/>
                <w:bCs/>
                <w:color w:val="008000"/>
                <w:sz w:val="18"/>
                <w:szCs w:val="18"/>
                <w:lang w:val="en-US"/>
              </w:rPr>
              <w:t>"Pilih Gambar Kunci"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.pilihInputGambarKunci.clicked.connect(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threshold config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.groupThreshold.setGeometry(</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.groupThreshold.setTitle(</w:t>
            </w:r>
            <w:r w:rsidRPr="00DE10FA">
              <w:rPr>
                <w:rFonts w:ascii="Courier New" w:eastAsia="Times New Roman" w:hAnsi="Courier New" w:cs="Courier New"/>
                <w:b/>
                <w:bCs/>
                <w:color w:val="008000"/>
                <w:sz w:val="18"/>
                <w:szCs w:val="18"/>
                <w:lang w:val="en-US"/>
              </w:rPr>
              <w:t>"Threshold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 = QWidget(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 = QVBoxLayout(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.vltThreshold.setContentsMargins(</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FF"/>
                <w:sz w:val="18"/>
                <w:szCs w:val="18"/>
                <w:lang w:val="en-US"/>
              </w:rPr>
              <w:t>11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.vltThreshold.setSpacing(</w:t>
            </w:r>
            <w:r w:rsidRPr="00DE10FA">
              <w:rPr>
                <w:rFonts w:ascii="Courier New" w:eastAsia="Times New Roman" w:hAnsi="Courier New" w:cs="Courier New"/>
                <w:color w:val="0000FF"/>
                <w:sz w:val="18"/>
                <w:szCs w:val="18"/>
                <w:lang w:val="en-US"/>
              </w:rPr>
              <w:t>6</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.vlWidThresold)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.vltThreshold.addWidget(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.groupThreshold)</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.pilihInputThreshold.setGeometry(QRect(</w:t>
            </w:r>
            <w:r w:rsidRPr="00DE10FA">
              <w:rPr>
                <w:rFonts w:ascii="Courier New" w:eastAsia="Times New Roman" w:hAnsi="Courier New" w:cs="Courier New"/>
                <w:color w:val="0000FF"/>
                <w:sz w:val="18"/>
                <w:szCs w:val="18"/>
                <w:lang w:val="en-US"/>
              </w:rPr>
              <w:t>250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80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.pilihInputThreshold.setText(</w:t>
            </w:r>
            <w:r w:rsidRPr="00DE10FA">
              <w:rPr>
                <w:rFonts w:ascii="Courier New" w:eastAsia="Times New Roman" w:hAnsi="Courier New" w:cs="Courier New"/>
                <w:b/>
                <w:bCs/>
                <w:color w:val="008000"/>
                <w:sz w:val="18"/>
                <w:szCs w:val="18"/>
                <w:lang w:val="en-US"/>
              </w:rPr>
              <w:t>"Pilih Config"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.pilihInputThreshold.clicked.connect(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i/>
                <w:iCs/>
                <w:color w:val="808080"/>
                <w:sz w:val="18"/>
                <w:szCs w:val="18"/>
                <w:lang w:val="en-US"/>
              </w:rPr>
              <w:t>#group option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.groupOption.setTitle(</w:t>
            </w:r>
            <w:r w:rsidRPr="00DE10FA">
              <w:rPr>
                <w:rFonts w:ascii="Courier New" w:eastAsia="Times New Roman" w:hAnsi="Courier New" w:cs="Courier New"/>
                <w:b/>
                <w:bCs/>
                <w:color w:val="008000"/>
                <w:sz w:val="18"/>
                <w:szCs w:val="18"/>
                <w:lang w:val="en-US"/>
              </w:rPr>
              <w:t>"Option"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 = QLabel(</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54</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17</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.filter.setText(</w:t>
            </w:r>
            <w:r w:rsidRPr="00DE10FA">
              <w:rPr>
                <w:rFonts w:ascii="Courier New" w:eastAsia="Times New Roman" w:hAnsi="Courier New" w:cs="Courier New"/>
                <w:b/>
                <w:bCs/>
                <w:color w:val="008000"/>
                <w:sz w:val="18"/>
                <w:szCs w:val="18"/>
                <w:lang w:val="en-US"/>
              </w:rPr>
              <w:t>"Filter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 = QComboBox(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.groupOption)</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.filterCombo.setGeometry(QRect(</w:t>
            </w:r>
            <w:r w:rsidRPr="00DE10FA">
              <w:rPr>
                <w:rFonts w:ascii="Courier New" w:eastAsia="Times New Roman" w:hAnsi="Courier New" w:cs="Courier New"/>
                <w:color w:val="0000FF"/>
                <w:sz w:val="18"/>
                <w:szCs w:val="18"/>
                <w:lang w:val="en-US"/>
              </w:rPr>
              <w:t>10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60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331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listFilter = [</w:t>
            </w:r>
            <w:r w:rsidRPr="00DE10FA">
              <w:rPr>
                <w:rFonts w:ascii="Courier New" w:eastAsia="Times New Roman" w:hAnsi="Courier New" w:cs="Courier New"/>
                <w:b/>
                <w:bCs/>
                <w:color w:val="008000"/>
                <w:sz w:val="18"/>
                <w:szCs w:val="18"/>
                <w:lang w:val="en-US"/>
              </w:rPr>
              <w:t>"None"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"Averaging"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"Median"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"Bilateral"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.filterCombo.addItems(listFilter)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.filterCombo.currentIndexChanged.connect(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#start and result folder</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.buttonStart.setGeometry(QRect(</w:t>
            </w:r>
            <w:r w:rsidRPr="00DE10FA">
              <w:rPr>
                <w:rFonts w:ascii="Courier New" w:eastAsia="Times New Roman" w:hAnsi="Courier New" w:cs="Courier New"/>
                <w:color w:val="0000FF"/>
                <w:sz w:val="18"/>
                <w:szCs w:val="18"/>
                <w:lang w:val="en-US"/>
              </w:rPr>
              <w:t>690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91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.buttonStart.setText(</w:t>
            </w:r>
            <w:r w:rsidRPr="00DE10FA">
              <w:rPr>
                <w:rFonts w:ascii="Courier New" w:eastAsia="Times New Roman" w:hAnsi="Courier New" w:cs="Courier New"/>
                <w:b/>
                <w:bCs/>
                <w:color w:val="008000"/>
                <w:sz w:val="18"/>
                <w:szCs w:val="18"/>
                <w:lang w:val="en-US"/>
              </w:rPr>
              <w:t>"Mulai Deteksi"</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 = QPushButton(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.buttonResult.setGeometry(QRect(</w:t>
            </w:r>
            <w:r w:rsidRPr="00DE10FA">
              <w:rPr>
                <w:rFonts w:ascii="Courier New" w:eastAsia="Times New Roman" w:hAnsi="Courier New" w:cs="Courier New"/>
                <w:color w:val="0000FF"/>
                <w:sz w:val="18"/>
                <w:szCs w:val="18"/>
                <w:lang w:val="en-US"/>
              </w:rPr>
              <w:t>550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121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25</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.buttonResult.setText(</w:t>
            </w:r>
            <w:r w:rsidRPr="00DE10FA">
              <w:rPr>
                <w:rFonts w:ascii="Courier New" w:eastAsia="Times New Roman" w:hAnsi="Courier New" w:cs="Courier New"/>
                <w:b/>
                <w:bCs/>
                <w:color w:val="008000"/>
                <w:sz w:val="18"/>
                <w:szCs w:val="18"/>
                <w:lang w:val="en-US"/>
              </w:rPr>
              <w:t>"Lihat Folder Hasil"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.buttonResult.clicked.connect(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#group log</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 = QGroupBox(</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.groupLog.setGeometry(QRect(</w:t>
            </w:r>
            <w:r w:rsidRPr="00DE10FA">
              <w:rPr>
                <w:rFonts w:ascii="Courier New" w:eastAsia="Times New Roman" w:hAnsi="Courier New" w:cs="Courier New"/>
                <w:color w:val="0000FF"/>
                <w:sz w:val="18"/>
                <w:szCs w:val="18"/>
                <w:lang w:val="en-US"/>
              </w:rPr>
              <w:t>430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350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.groupLog.setTitle(</w:t>
            </w:r>
            <w:r w:rsidRPr="00DE10FA">
              <w:rPr>
                <w:rFonts w:ascii="Courier New" w:eastAsia="Times New Roman" w:hAnsi="Courier New" w:cs="Courier New"/>
                <w:b/>
                <w:bCs/>
                <w:color w:val="008000"/>
                <w:sz w:val="18"/>
                <w:szCs w:val="18"/>
                <w:lang w:val="en-US"/>
              </w:rPr>
              <w:t>"Log"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 = QTextEdit(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.groupLog)</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.logOutput.setGeometry(QRect(</w:t>
            </w:r>
            <w:r w:rsidRPr="00DE10FA">
              <w:rPr>
                <w:rFonts w:ascii="Courier New" w:eastAsia="Times New Roman" w:hAnsi="Courier New" w:cs="Courier New"/>
                <w:color w:val="0000FF"/>
                <w:sz w:val="18"/>
                <w:szCs w:val="18"/>
                <w:lang w:val="en-US"/>
              </w:rPr>
              <w:t>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20</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361</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0000FF"/>
                <w:sz w:val="18"/>
                <w:szCs w:val="18"/>
                <w:lang w:val="en-US"/>
              </w:rPr>
              <w:t>181</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.setCentralWidget(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.centralWidget)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#Process Detection</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 = QProcess(</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.process.readyReadStandardOutput.connect(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.process.readyReadStandardError.connect(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False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.process.finished.connect(</w:t>
            </w:r>
            <w:r w:rsidRPr="00DE10FA">
              <w:rPr>
                <w:rFonts w:ascii="Courier New" w:eastAsia="Times New Roman" w:hAnsi="Courier New" w:cs="Courier New"/>
                <w:b/>
                <w:bCs/>
                <w:color w:val="000080"/>
                <w:sz w:val="18"/>
                <w:szCs w:val="18"/>
                <w:lang w:val="en-US"/>
              </w:rPr>
              <w:t>lambda</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.buttonStart.setEnabled(</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getFilter(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.filterChoice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(i)</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append(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text):</w:t>
            </w:r>
            <w:r w:rsidRPr="00DE10FA">
              <w:rPr>
                <w:rFonts w:ascii="Courier New" w:eastAsia="Times New Roman" w:hAnsi="Courier New" w:cs="Courier New"/>
                <w:color w:val="000000"/>
                <w:sz w:val="18"/>
                <w:szCs w:val="18"/>
                <w:lang w:val="en-US"/>
              </w:rPr>
              <w:br/>
              <w:t xml:space="preserve">        cursor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.logOutput.textCursor()</w:t>
            </w:r>
            <w:r w:rsidRPr="00DE10FA">
              <w:rPr>
                <w:rFonts w:ascii="Courier New" w:eastAsia="Times New Roman" w:hAnsi="Courier New" w:cs="Courier New"/>
                <w:color w:val="000000"/>
                <w:sz w:val="18"/>
                <w:szCs w:val="18"/>
                <w:lang w:val="en-US"/>
              </w:rPr>
              <w:br/>
              <w:t xml:space="preserve">        cursor.movePosition(cursor.End)</w:t>
            </w:r>
            <w:r w:rsidRPr="00DE10FA">
              <w:rPr>
                <w:rFonts w:ascii="Courier New" w:eastAsia="Times New Roman" w:hAnsi="Courier New" w:cs="Courier New"/>
                <w:color w:val="000000"/>
                <w:sz w:val="18"/>
                <w:szCs w:val="18"/>
                <w:lang w:val="en-US"/>
              </w:rPr>
              <w:br/>
              <w:t xml:space="preserve">        cursor.insertText(text)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#self.logOutput.ensureCursorVisible()</w:t>
            </w:r>
            <w:r w:rsidRPr="00DE10FA">
              <w:rPr>
                <w:rFonts w:ascii="Courier New" w:eastAsia="Times New Roman" w:hAnsi="Courier New" w:cs="Courier New"/>
                <w:i/>
                <w:iCs/>
                <w:color w:val="808080"/>
                <w:sz w:val="18"/>
                <w:szCs w:val="18"/>
                <w:lang w:val="en-US"/>
              </w:rPr>
              <w:br/>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stdoutReady(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.process.readAllStandardOutput())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stderrReady(</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text = </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.process.readAllStandardError())</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print </w:t>
            </w:r>
            <w:r w:rsidRPr="00DE10FA">
              <w:rPr>
                <w:rFonts w:ascii="Courier New" w:eastAsia="Times New Roman" w:hAnsi="Courier New" w:cs="Courier New"/>
                <w:color w:val="000000"/>
                <w:sz w:val="18"/>
                <w:szCs w:val="18"/>
                <w:lang w:val="en-US"/>
              </w:rPr>
              <w:t>text.strip()</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.append(text)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startDetection(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 = [</w:t>
            </w:r>
            <w:r w:rsidRPr="00DE10FA">
              <w:rPr>
                <w:rFonts w:ascii="Courier New" w:eastAsia="Times New Roman" w:hAnsi="Courier New" w:cs="Courier New"/>
                <w:b/>
                <w:bCs/>
                <w:color w:val="008000"/>
                <w:sz w:val="18"/>
                <w:szCs w:val="18"/>
                <w:lang w:val="en-US"/>
              </w:rPr>
              <w:t>"/media/sudirahanif/Kuliah/TA/Program/TugasAkhir.py"</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.filterChoice]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.process.start(</w:t>
            </w:r>
            <w:r w:rsidRPr="00DE10FA">
              <w:rPr>
                <w:rFonts w:ascii="Courier New" w:eastAsia="Times New Roman" w:hAnsi="Courier New" w:cs="Courier New"/>
                <w:b/>
                <w:bCs/>
                <w:color w:val="008000"/>
                <w:sz w:val="18"/>
                <w:szCs w:val="18"/>
                <w:lang w:val="en-US"/>
              </w:rPr>
              <w:t>'/home/sudirahanif/anaconda2/bin/python'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.argv)</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openResultDir(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i/>
                <w:iCs/>
                <w:color w:val="808080"/>
                <w:sz w:val="18"/>
                <w:szCs w:val="18"/>
                <w:lang w:val="en-US"/>
              </w:rPr>
              <w:t>#subprocess.Popen(["xdg-open", "/media/sudirahanif/Kuliah/TA/Hasil"])</w:t>
            </w:r>
            <w:r w:rsidRPr="00DE10FA">
              <w:rPr>
                <w:rFonts w:ascii="Courier New" w:eastAsia="Times New Roman" w:hAnsi="Courier New" w:cs="Courier New"/>
                <w:i/>
                <w:iCs/>
                <w:color w:val="808080"/>
                <w:sz w:val="18"/>
                <w:szCs w:val="18"/>
                <w:lang w:val="en-US"/>
              </w:rPr>
              <w:br/>
              <w:t xml:space="preserve">        </w:t>
            </w:r>
            <w:r w:rsidRPr="00DE10FA">
              <w:rPr>
                <w:rFonts w:ascii="Courier New" w:eastAsia="Times New Roman" w:hAnsi="Courier New" w:cs="Courier New"/>
                <w:color w:val="000000"/>
                <w:sz w:val="18"/>
                <w:szCs w:val="18"/>
                <w:lang w:val="en-US"/>
              </w:rPr>
              <w:t>subprocess.Popen([</w:t>
            </w:r>
            <w:r w:rsidRPr="00DE10FA">
              <w:rPr>
                <w:rFonts w:ascii="Courier New" w:eastAsia="Times New Roman" w:hAnsi="Courier New" w:cs="Courier New"/>
                <w:b/>
                <w:bCs/>
                <w:color w:val="008000"/>
                <w:sz w:val="18"/>
                <w:szCs w:val="18"/>
                <w:lang w:val="en-US"/>
              </w:rPr>
              <w:t>"explorer"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openThrehsold(</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"JSON (*.json)"</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.thresholdFile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with </w:t>
            </w:r>
            <w:r w:rsidRPr="00DE10FA">
              <w:rPr>
                <w:rFonts w:ascii="Courier New" w:eastAsia="Times New Roman" w:hAnsi="Courier New" w:cs="Courier New"/>
                <w:color w:val="000080"/>
                <w:sz w:val="18"/>
                <w:szCs w:val="18"/>
                <w:lang w:val="en-US"/>
              </w:rPr>
              <w:t>open</w:t>
            </w:r>
            <w:r w:rsidRPr="00DE10FA">
              <w:rPr>
                <w:rFonts w:ascii="Courier New" w:eastAsia="Times New Roman" w:hAnsi="Courier New" w:cs="Courier New"/>
                <w:color w:val="000000"/>
                <w:sz w:val="18"/>
                <w:szCs w:val="18"/>
                <w:lang w:val="en-US"/>
              </w:rPr>
              <w:t xml:space="preserve">(fileName, </w:t>
            </w:r>
            <w:r w:rsidRPr="00DE10FA">
              <w:rPr>
                <w:rFonts w:ascii="Courier New" w:eastAsia="Times New Roman" w:hAnsi="Courier New" w:cs="Courier New"/>
                <w:b/>
                <w:bCs/>
                <w:color w:val="008000"/>
                <w:sz w:val="18"/>
                <w:szCs w:val="18"/>
                <w:lang w:val="en-US"/>
              </w:rPr>
              <w:t>'rb'</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0080"/>
                <w:sz w:val="18"/>
                <w:szCs w:val="18"/>
                <w:lang w:val="en-US"/>
              </w:rPr>
              <w:t xml:space="preserve">as </w:t>
            </w:r>
            <w:r w:rsidRPr="00DE10FA">
              <w:rPr>
                <w:rFonts w:ascii="Courier New" w:eastAsia="Times New Roman" w:hAnsi="Courier New" w:cs="Courier New"/>
                <w:color w:val="000000"/>
                <w:sz w:val="18"/>
                <w:szCs w:val="18"/>
                <w:lang w:val="en-US"/>
              </w:rPr>
              <w:t>file:</w:t>
            </w:r>
            <w:r w:rsidRPr="00DE10FA">
              <w:rPr>
                <w:rFonts w:ascii="Courier New" w:eastAsia="Times New Roman" w:hAnsi="Courier New" w:cs="Courier New"/>
                <w:color w:val="000000"/>
                <w:sz w:val="18"/>
                <w:szCs w:val="18"/>
                <w:lang w:val="en-US"/>
              </w:rPr>
              <w:br/>
              <w:t xml:space="preserve">                data = json.load(file)</w:t>
            </w:r>
            <w:r w:rsidRPr="00DE10FA">
              <w:rPr>
                <w:rFonts w:ascii="Courier New" w:eastAsia="Times New Roman" w:hAnsi="Courier New" w:cs="Courier New"/>
                <w:color w:val="000000"/>
                <w:sz w:val="18"/>
                <w:szCs w:val="18"/>
                <w:lang w:val="en-US"/>
              </w:rPr>
              <w:br/>
              <w:t xml:space="preserve">                minArea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'minArea'</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blockSize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'blockSize'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numBuckets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'numBuckets'</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pVal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'pVal'</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blockDistance = data[</w:t>
            </w:r>
            <w:r w:rsidRPr="00DE10FA">
              <w:rPr>
                <w:rFonts w:ascii="Courier New" w:eastAsia="Times New Roman" w:hAnsi="Courier New" w:cs="Courier New"/>
                <w:b/>
                <w:bCs/>
                <w:color w:val="008000"/>
                <w:sz w:val="18"/>
                <w:szCs w:val="18"/>
                <w:lang w:val="en-US"/>
              </w:rPr>
              <w:t>'threshold'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'blockDistance'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.pval.setText(</w:t>
            </w:r>
            <w:r w:rsidRPr="00DE10FA">
              <w:rPr>
                <w:rFonts w:ascii="Courier New" w:eastAsia="Times New Roman" w:hAnsi="Courier New" w:cs="Courier New"/>
                <w:b/>
                <w:bCs/>
                <w:color w:val="008000"/>
                <w:sz w:val="18"/>
                <w:szCs w:val="18"/>
                <w:lang w:val="en-US"/>
              </w:rPr>
              <w:t>"pVal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(pVal))</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.blocksize.setText(</w:t>
            </w:r>
            <w:r w:rsidRPr="00DE10FA">
              <w:rPr>
                <w:rFonts w:ascii="Courier New" w:eastAsia="Times New Roman" w:hAnsi="Courier New" w:cs="Courier New"/>
                <w:b/>
                <w:bCs/>
                <w:color w:val="008000"/>
                <w:sz w:val="18"/>
                <w:szCs w:val="18"/>
                <w:lang w:val="en-US"/>
              </w:rPr>
              <w:t>"Block Size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(blockSize))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.blockdistance.setText(</w:t>
            </w:r>
            <w:r w:rsidRPr="00DE10FA">
              <w:rPr>
                <w:rFonts w:ascii="Courier New" w:eastAsia="Times New Roman" w:hAnsi="Courier New" w:cs="Courier New"/>
                <w:b/>
                <w:bCs/>
                <w:color w:val="008000"/>
                <w:sz w:val="18"/>
                <w:szCs w:val="18"/>
                <w:lang w:val="en-US"/>
              </w:rPr>
              <w:t>"Block Distance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(blockDistance))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.totalbucket.setText(</w:t>
            </w:r>
            <w:r w:rsidRPr="00DE10FA">
              <w:rPr>
                <w:rFonts w:ascii="Courier New" w:eastAsia="Times New Roman" w:hAnsi="Courier New" w:cs="Courier New"/>
                <w:b/>
                <w:bCs/>
                <w:color w:val="008000"/>
                <w:sz w:val="18"/>
                <w:szCs w:val="18"/>
                <w:lang w:val="en-US"/>
              </w:rPr>
              <w:t>"Total Bucket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(numBuckets))</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.minarea.setText(</w:t>
            </w:r>
            <w:r w:rsidRPr="00DE10FA">
              <w:rPr>
                <w:rFonts w:ascii="Courier New" w:eastAsia="Times New Roman" w:hAnsi="Courier New" w:cs="Courier New"/>
                <w:b/>
                <w:bCs/>
                <w:color w:val="008000"/>
                <w:sz w:val="18"/>
                <w:szCs w:val="18"/>
                <w:lang w:val="en-US"/>
              </w:rPr>
              <w:t>"Min Area : "</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80"/>
                <w:sz w:val="18"/>
                <w:szCs w:val="18"/>
                <w:lang w:val="en-US"/>
              </w:rPr>
              <w:t>str</w:t>
            </w:r>
            <w:r w:rsidRPr="00DE10FA">
              <w:rPr>
                <w:rFonts w:ascii="Courier New" w:eastAsia="Times New Roman" w:hAnsi="Courier New" w:cs="Courier New"/>
                <w:color w:val="000000"/>
                <w:sz w:val="18"/>
                <w:szCs w:val="18"/>
                <w:lang w:val="en-US"/>
              </w:rPr>
              <w:t>(minArea))</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openKeyImage(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fileName, _ = QFileDialog.getOpenFileName(</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"Open File"</w:t>
            </w:r>
            <w:r w:rsidRPr="00DE10FA">
              <w:rPr>
                <w:rFonts w:ascii="Courier New" w:eastAsia="Times New Roman" w:hAnsi="Courier New" w:cs="Courier New"/>
                <w:color w:val="000000"/>
                <w:sz w:val="18"/>
                <w:szCs w:val="18"/>
                <w:lang w:val="en-US"/>
              </w:rPr>
              <w:t xml:space="preserve">, QDir.currentPath(), </w:t>
            </w:r>
            <w:r w:rsidRPr="00DE10FA">
              <w:rPr>
                <w:rFonts w:ascii="Courier New" w:eastAsia="Times New Roman" w:hAnsi="Courier New" w:cs="Courier New"/>
                <w:b/>
                <w:bCs/>
                <w:color w:val="008000"/>
                <w:sz w:val="18"/>
                <w:szCs w:val="18"/>
                <w:lang w:val="en-US"/>
              </w:rPr>
              <w:t>"Images (*.png *.jpg)"</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.imageFileKey =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fileName:</w:t>
            </w:r>
            <w:r w:rsidRPr="00DE10FA">
              <w:rPr>
                <w:rFonts w:ascii="Courier New" w:eastAsia="Times New Roman" w:hAnsi="Courier New" w:cs="Courier New"/>
                <w:color w:val="000000"/>
                <w:sz w:val="18"/>
                <w:szCs w:val="18"/>
                <w:lang w:val="en-US"/>
              </w:rPr>
              <w:br/>
              <w:t xml:space="preserve">            image = QImage(fileName)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image.isNull():</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QMessageBox.information(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"Image Viewer"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 xml:space="preserve">"Cannot load %s." </w:t>
            </w:r>
            <w:r w:rsidRPr="00DE10FA">
              <w:rPr>
                <w:rFonts w:ascii="Courier New" w:eastAsia="Times New Roman" w:hAnsi="Courier New" w:cs="Courier New"/>
                <w:color w:val="000000"/>
                <w:sz w:val="18"/>
                <w:szCs w:val="18"/>
                <w:lang w:val="en-US"/>
              </w:rPr>
              <w:t>% fileName)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return</w:t>
            </w:r>
            <w:r w:rsidRPr="00DE10FA">
              <w:rPr>
                <w:rFonts w:ascii="Courier New" w:eastAsia="Times New Roman" w:hAnsi="Courier New" w:cs="Courier New"/>
                <w:b/>
                <w:bCs/>
                <w:color w:val="000080"/>
                <w:sz w:val="18"/>
                <w:szCs w:val="18"/>
                <w:lang w:val="en-US"/>
              </w:rPr>
              <w:br/>
              <w:t xml:space="preserve">            else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.inputGambarKunci.setPixmap(QPixmap.fromImage(image))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.inputGambarKunci.setScaledContents(</w:t>
            </w:r>
            <w:r w:rsidRPr="00DE10FA">
              <w:rPr>
                <w:rFonts w:ascii="Courier New" w:eastAsia="Times New Roman" w:hAnsi="Courier New" w:cs="Courier New"/>
                <w:color w:val="000080"/>
                <w:sz w:val="18"/>
                <w:szCs w:val="18"/>
                <w:lang w:val="en-US"/>
              </w:rPr>
              <w:t>True</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centerWindow(</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frameGm =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.frameGeometry()</w:t>
            </w:r>
            <w:r w:rsidRPr="00DE10FA">
              <w:rPr>
                <w:rFonts w:ascii="Courier New" w:eastAsia="Times New Roman" w:hAnsi="Courier New" w:cs="Courier New"/>
                <w:color w:val="000000"/>
                <w:sz w:val="18"/>
                <w:szCs w:val="18"/>
                <w:lang w:val="en-US"/>
              </w:rPr>
              <w:br/>
              <w:t xml:space="preserve">        screen = QApplication.desktop().screenNumber(QApplication.desktop().cursor().pos())</w:t>
            </w:r>
            <w:r w:rsidRPr="00DE10FA">
              <w:rPr>
                <w:rFonts w:ascii="Courier New" w:eastAsia="Times New Roman" w:hAnsi="Courier New" w:cs="Courier New"/>
                <w:color w:val="000000"/>
                <w:sz w:val="18"/>
                <w:szCs w:val="18"/>
                <w:lang w:val="en-US"/>
              </w:rPr>
              <w:br/>
              <w:t xml:space="preserve">        centerPoint = QApplication.desktop().screenGeometry(screen).center()</w:t>
            </w:r>
            <w:r w:rsidRPr="00DE10FA">
              <w:rPr>
                <w:rFonts w:ascii="Courier New" w:eastAsia="Times New Roman" w:hAnsi="Courier New" w:cs="Courier New"/>
                <w:color w:val="000000"/>
                <w:sz w:val="18"/>
                <w:szCs w:val="18"/>
                <w:lang w:val="en-US"/>
              </w:rPr>
              <w:br/>
              <w:t xml:space="preserve">        frameGm.moveCenter(centerPoint)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.move(frameGm.topLeft())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createMenuBar(</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 = QMenu(</w:t>
            </w:r>
            <w:r w:rsidRPr="00DE10FA">
              <w:rPr>
                <w:rFonts w:ascii="Courier New" w:eastAsia="Times New Roman" w:hAnsi="Courier New" w:cs="Courier New"/>
                <w:b/>
                <w:bCs/>
                <w:color w:val="008000"/>
                <w:sz w:val="18"/>
                <w:szCs w:val="18"/>
                <w:lang w:val="en-US"/>
              </w:rPr>
              <w:t>"&amp;File"</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 = QMenu(</w:t>
            </w:r>
            <w:r w:rsidRPr="00DE10FA">
              <w:rPr>
                <w:rFonts w:ascii="Courier New" w:eastAsia="Times New Roman" w:hAnsi="Courier New" w:cs="Courier New"/>
                <w:b/>
                <w:bCs/>
                <w:color w:val="008000"/>
                <w:sz w:val="18"/>
                <w:szCs w:val="18"/>
                <w:lang w:val="en-US"/>
              </w:rPr>
              <w:t>'&amp;Help'</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.helpMenu.addAction(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.fileMenu)</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.menuBar().addMenu(</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.helpMenu)</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createAction(</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lastRenderedPageBreak/>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.exitAct = QAction(</w:t>
            </w:r>
            <w:r w:rsidRPr="00DE10FA">
              <w:rPr>
                <w:rFonts w:ascii="Courier New" w:eastAsia="Times New Roman" w:hAnsi="Courier New" w:cs="Courier New"/>
                <w:b/>
                <w:bCs/>
                <w:color w:val="008000"/>
                <w:sz w:val="18"/>
                <w:szCs w:val="18"/>
                <w:lang w:val="en-US"/>
              </w:rPr>
              <w:t>"&amp;Keluar"</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shortcut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"Ctrl+Q"</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.close)</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 = QAction(</w:t>
            </w:r>
            <w:r w:rsidRPr="00DE10FA">
              <w:rPr>
                <w:rFonts w:ascii="Courier New" w:eastAsia="Times New Roman" w:hAnsi="Courier New" w:cs="Courier New"/>
                <w:b/>
                <w:bCs/>
                <w:color w:val="008000"/>
                <w:sz w:val="18"/>
                <w:szCs w:val="18"/>
                <w:lang w:val="en-US"/>
              </w:rPr>
              <w:t>"Tentang &amp;Penulis"</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.aboutActQt = QAction(</w:t>
            </w:r>
            <w:r w:rsidRPr="00DE10FA">
              <w:rPr>
                <w:rFonts w:ascii="Courier New" w:eastAsia="Times New Roman" w:hAnsi="Courier New" w:cs="Courier New"/>
                <w:b/>
                <w:bCs/>
                <w:color w:val="008000"/>
                <w:sz w:val="18"/>
                <w:szCs w:val="18"/>
                <w:lang w:val="en-US"/>
              </w:rPr>
              <w:t>"Tentang &amp;Qt"</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660099"/>
                <w:sz w:val="18"/>
                <w:szCs w:val="18"/>
                <w:lang w:val="en-US"/>
              </w:rPr>
              <w:t>triggered</w:t>
            </w:r>
            <w:r w:rsidRPr="00DE10FA">
              <w:rPr>
                <w:rFonts w:ascii="Courier New" w:eastAsia="Times New Roman" w:hAnsi="Courier New" w:cs="Courier New"/>
                <w:color w:val="000000"/>
                <w:sz w:val="18"/>
                <w:szCs w:val="18"/>
                <w:lang w:val="en-US"/>
              </w:rPr>
              <w:t>=QApplication.instance().aboutQt)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def </w:t>
            </w:r>
            <w:r w:rsidRPr="00DE10FA">
              <w:rPr>
                <w:rFonts w:ascii="Courier New" w:eastAsia="Times New Roman" w:hAnsi="Courier New" w:cs="Courier New"/>
                <w:color w:val="000000"/>
                <w:sz w:val="18"/>
                <w:szCs w:val="18"/>
                <w:lang w:val="en-US"/>
              </w:rPr>
              <w:t>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QMessageBox.about(</w:t>
            </w:r>
            <w:r w:rsidRPr="00DE10FA">
              <w:rPr>
                <w:rFonts w:ascii="Courier New" w:eastAsia="Times New Roman" w:hAnsi="Courier New" w:cs="Courier New"/>
                <w:color w:val="94558D"/>
                <w:sz w:val="18"/>
                <w:szCs w:val="18"/>
                <w:lang w:val="en-US"/>
              </w:rPr>
              <w:t>self</w:t>
            </w:r>
            <w:r w:rsidRPr="00DE10FA">
              <w:rPr>
                <w:rFonts w:ascii="Courier New" w:eastAsia="Times New Roman" w:hAnsi="Courier New" w:cs="Courier New"/>
                <w:color w:val="000000"/>
                <w:sz w:val="18"/>
                <w:szCs w:val="18"/>
                <w:lang w:val="en-US"/>
              </w:rPr>
              <w:t xml:space="preserve">, </w:t>
            </w:r>
            <w:r w:rsidRPr="00DE10FA">
              <w:rPr>
                <w:rFonts w:ascii="Courier New" w:eastAsia="Times New Roman" w:hAnsi="Courier New" w:cs="Courier New"/>
                <w:b/>
                <w:bCs/>
                <w:color w:val="008000"/>
                <w:sz w:val="18"/>
                <w:szCs w:val="18"/>
                <w:lang w:val="en-US"/>
              </w:rPr>
              <w:t>"Tentang Tugas Akhir"</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b/>
                <w:bCs/>
                <w:color w:val="008000"/>
                <w:sz w:val="18"/>
                <w:szCs w:val="18"/>
                <w:lang w:val="en-US"/>
              </w:rPr>
              <w:t>"&lt;p&gt;Hanif Sudira - 5113100184&lt;/p&gt;""&lt;p&gt;Teknik Informatika ITS 2013&lt;/p&gt;"</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color w:val="000000"/>
                <w:sz w:val="18"/>
                <w:szCs w:val="18"/>
                <w:lang w:val="en-US"/>
              </w:rPr>
              <w:br/>
            </w:r>
            <w:r w:rsidRPr="00DE10FA">
              <w:rPr>
                <w:rFonts w:ascii="Courier New" w:eastAsia="Times New Roman" w:hAnsi="Courier New" w:cs="Courier New"/>
                <w:b/>
                <w:bCs/>
                <w:color w:val="000080"/>
                <w:sz w:val="18"/>
                <w:szCs w:val="18"/>
                <w:lang w:val="en-US"/>
              </w:rPr>
              <w:t xml:space="preserve">if </w:t>
            </w:r>
            <w:r w:rsidRPr="00DE10FA">
              <w:rPr>
                <w:rFonts w:ascii="Courier New" w:eastAsia="Times New Roman" w:hAnsi="Courier New" w:cs="Courier New"/>
                <w:color w:val="000000"/>
                <w:sz w:val="18"/>
                <w:szCs w:val="18"/>
                <w:lang w:val="en-US"/>
              </w:rPr>
              <w:t xml:space="preserve">__name__ == </w:t>
            </w:r>
            <w:r w:rsidRPr="00DE10FA">
              <w:rPr>
                <w:rFonts w:ascii="Courier New" w:eastAsia="Times New Roman" w:hAnsi="Courier New" w:cs="Courier New"/>
                <w:b/>
                <w:bCs/>
                <w:color w:val="008000"/>
                <w:sz w:val="18"/>
                <w:szCs w:val="18"/>
                <w:lang w:val="en-US"/>
              </w:rPr>
              <w:t>'__main__'</w:t>
            </w:r>
            <w:r w:rsidRPr="00DE10FA">
              <w:rPr>
                <w:rFonts w:ascii="Courier New" w:eastAsia="Times New Roman" w:hAnsi="Courier New" w:cs="Courier New"/>
                <w:color w:val="000000"/>
                <w:sz w:val="18"/>
                <w:szCs w:val="18"/>
                <w:lang w:val="en-US"/>
              </w:rPr>
              <w:t>:</w:t>
            </w:r>
            <w:r w:rsidRPr="00DE10FA">
              <w:rPr>
                <w:rFonts w:ascii="Courier New" w:eastAsia="Times New Roman" w:hAnsi="Courier New" w:cs="Courier New"/>
                <w:color w:val="000000"/>
                <w:sz w:val="18"/>
                <w:szCs w:val="18"/>
                <w:lang w:val="en-US"/>
              </w:rPr>
              <w:br/>
              <w:t xml:space="preserve">    </w:t>
            </w:r>
            <w:r w:rsidRPr="00DE10FA">
              <w:rPr>
                <w:rFonts w:ascii="Courier New" w:eastAsia="Times New Roman" w:hAnsi="Courier New" w:cs="Courier New"/>
                <w:b/>
                <w:bCs/>
                <w:color w:val="000080"/>
                <w:sz w:val="18"/>
                <w:szCs w:val="18"/>
                <w:lang w:val="en-US"/>
              </w:rPr>
              <w:t xml:space="preserve">import </w:t>
            </w:r>
            <w:r w:rsidRPr="00DE10FA">
              <w:rPr>
                <w:rFonts w:ascii="Courier New" w:eastAsia="Times New Roman" w:hAnsi="Courier New" w:cs="Courier New"/>
                <w:color w:val="000000"/>
                <w:sz w:val="18"/>
                <w:szCs w:val="18"/>
                <w:lang w:val="en-US"/>
              </w:rPr>
              <w:t>sys</w:t>
            </w:r>
            <w:r w:rsidRPr="00DE10FA">
              <w:rPr>
                <w:rFonts w:ascii="Courier New" w:eastAsia="Times New Roman" w:hAnsi="Courier New" w:cs="Courier New"/>
                <w:color w:val="000000"/>
                <w:sz w:val="18"/>
                <w:szCs w:val="18"/>
                <w:lang w:val="en-US"/>
              </w:rPr>
              <w:br/>
              <w:t xml:space="preserve">    app = QApplication(sys.argv)</w:t>
            </w:r>
            <w:r w:rsidRPr="00DE10FA">
              <w:rPr>
                <w:rFonts w:ascii="Courier New" w:eastAsia="Times New Roman" w:hAnsi="Courier New" w:cs="Courier New"/>
                <w:color w:val="000000"/>
                <w:sz w:val="18"/>
                <w:szCs w:val="18"/>
                <w:lang w:val="en-US"/>
              </w:rPr>
              <w:br/>
              <w:t xml:space="preserve">    CopyMove = CopyMoveGUI()</w:t>
            </w:r>
            <w:r w:rsidRPr="00DE10FA">
              <w:rPr>
                <w:rFonts w:ascii="Courier New" w:eastAsia="Times New Roman" w:hAnsi="Courier New" w:cs="Courier New"/>
                <w:color w:val="000000"/>
                <w:sz w:val="18"/>
                <w:szCs w:val="18"/>
                <w:lang w:val="en-US"/>
              </w:rPr>
              <w:br/>
              <w:t xml:space="preserve">    CopyMove.show()</w:t>
            </w:r>
            <w:r w:rsidRPr="00DE10FA">
              <w:rPr>
                <w:rFonts w:ascii="Courier New" w:eastAsia="Times New Roman" w:hAnsi="Courier New" w:cs="Courier New"/>
                <w:color w:val="000000"/>
                <w:sz w:val="18"/>
                <w:szCs w:val="18"/>
                <w:lang w:val="en-US"/>
              </w:rPr>
              <w:br/>
              <w:t xml:space="preserve">    sys.exit(app.exec_())</w:t>
            </w:r>
          </w:p>
          <w:p w:rsidR="00AE7FF5" w:rsidRPr="00C727B4" w:rsidRDefault="00AE7FF5" w:rsidP="00DE10FA">
            <w:pPr>
              <w:keepNext/>
              <w:jc w:val="both"/>
              <w:rPr>
                <w:rFonts w:ascii="Courier New" w:hAnsi="Courier New" w:cs="Courier New"/>
                <w:b/>
                <w:sz w:val="18"/>
              </w:rPr>
            </w:pPr>
          </w:p>
        </w:tc>
      </w:tr>
    </w:tbl>
    <w:p w:rsidR="00AE7FF5" w:rsidRPr="00DE10FA" w:rsidRDefault="00DE10FA" w:rsidP="00DE10FA">
      <w:pPr>
        <w:pStyle w:val="Caption"/>
        <w:rPr>
          <w:lang w:val="en-US"/>
        </w:rPr>
      </w:pPr>
      <w:r>
        <w:lastRenderedPageBreak/>
        <w:t xml:space="preserve">Kode Sumber </w:t>
      </w:r>
      <w:fldSimple w:instr=" STYLEREF 1 \s ">
        <w:r>
          <w:rPr>
            <w:noProof/>
          </w:rPr>
          <w:t>8</w:t>
        </w:r>
      </w:fldSimple>
      <w:r>
        <w:t>.</w:t>
      </w:r>
      <w:fldSimple w:instr=" SEQ Kode_Sumber \* ARABIC \s 1 ">
        <w:r>
          <w:rPr>
            <w:noProof/>
          </w:rPr>
          <w:t>1</w:t>
        </w:r>
      </w:fldSimple>
      <w:r>
        <w:rPr>
          <w:lang w:val="en-US"/>
        </w:rPr>
        <w:t xml:space="preserve"> Antarmuka Aplikasi</w:t>
      </w:r>
    </w:p>
    <w:p w:rsidR="00551359" w:rsidRPr="00551359" w:rsidRDefault="005B54E1" w:rsidP="005B54E1">
      <w:pPr>
        <w:jc w:val="both"/>
        <w:sectPr w:rsidR="00551359" w:rsidRPr="00551359" w:rsidSect="00576748">
          <w:pgSz w:w="11907" w:h="8392" w:orient="landscape"/>
          <w:pgMar w:top="1134" w:right="1418" w:bottom="1418" w:left="1418" w:header="709" w:footer="709" w:gutter="0"/>
          <w:cols w:space="708"/>
          <w:titlePg/>
          <w:docGrid w:linePitch="360"/>
        </w:sectPr>
      </w:pPr>
      <w:r>
        <w:fldChar w:fldCharType="end"/>
      </w:r>
    </w:p>
    <w:p w:rsidR="007D06E1" w:rsidRPr="003157DE" w:rsidRDefault="007D06E1" w:rsidP="007D06E1">
      <w:pPr>
        <w:pStyle w:val="Heading1"/>
      </w:pPr>
      <w:bookmarkStart w:id="112" w:name="_Toc470245370"/>
      <w:r w:rsidRPr="003157DE">
        <w:lastRenderedPageBreak/>
        <w:t>BIODATA PENULIS</w:t>
      </w:r>
      <w:bookmarkEnd w:id="112"/>
    </w:p>
    <w:p w:rsidR="007D06E1" w:rsidRPr="003157DE" w:rsidRDefault="007D06E1" w:rsidP="007D06E1">
      <w:pPr>
        <w:tabs>
          <w:tab w:val="center" w:pos="2919"/>
          <w:tab w:val="left" w:pos="5016"/>
        </w:tabs>
        <w:jc w:val="center"/>
        <w:rPr>
          <w:i/>
        </w:rPr>
      </w:pPr>
    </w:p>
    <w:p w:rsidR="007D06E1" w:rsidRPr="00852480" w:rsidRDefault="00951CD2" w:rsidP="001B319B">
      <w:pPr>
        <w:pStyle w:val="biasaaja"/>
      </w:pPr>
      <w:r>
        <w:rPr>
          <w:b/>
          <w:i/>
          <w:noProof/>
          <w:lang w:eastAsia="id-ID"/>
        </w:rPr>
        <w:drawing>
          <wp:anchor distT="0" distB="0" distL="114300" distR="114300" simplePos="0" relativeHeight="251695104" behindDoc="0" locked="0" layoutInCell="1" allowOverlap="1">
            <wp:simplePos x="0" y="0"/>
            <wp:positionH relativeFrom="column">
              <wp:posOffset>4445</wp:posOffset>
            </wp:positionH>
            <wp:positionV relativeFrom="paragraph">
              <wp:posOffset>1905</wp:posOffset>
            </wp:positionV>
            <wp:extent cx="1066800"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ip.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66800" cy="1600200"/>
                    </a:xfrm>
                    <a:prstGeom prst="rect">
                      <a:avLst/>
                    </a:prstGeom>
                  </pic:spPr>
                </pic:pic>
              </a:graphicData>
            </a:graphic>
            <wp14:sizeRelH relativeFrom="page">
              <wp14:pctWidth>0</wp14:pctWidth>
            </wp14:sizeRelH>
            <wp14:sizeRelV relativeFrom="page">
              <wp14:pctHeight>0</wp14:pctHeight>
            </wp14:sizeRelV>
          </wp:anchor>
        </w:drawing>
      </w:r>
      <w:r>
        <w:rPr>
          <w:lang w:val="en-US"/>
        </w:rPr>
        <w:t>Hanif Sudira</w:t>
      </w:r>
      <w:r w:rsidR="002B1BE7">
        <w:t xml:space="preserve"> </w:t>
      </w:r>
      <w:r w:rsidR="007D06E1">
        <w:t xml:space="preserve">merupakan anak dari pasangan Bapak </w:t>
      </w:r>
      <w:r>
        <w:rPr>
          <w:lang w:val="en-US"/>
        </w:rPr>
        <w:t>Syamsul Bahar</w:t>
      </w:r>
      <w:r w:rsidR="007D06E1">
        <w:t xml:space="preserve"> dan Ibu </w:t>
      </w:r>
      <w:r>
        <w:rPr>
          <w:lang w:val="en-US"/>
        </w:rPr>
        <w:t>Roslinda</w:t>
      </w:r>
      <w:r w:rsidR="002B1BE7">
        <w:t>.</w:t>
      </w:r>
      <w:r w:rsidR="007D06E1">
        <w:t xml:space="preserve"> L</w:t>
      </w:r>
      <w:r w:rsidR="007D06E1" w:rsidRPr="003157DE">
        <w:t xml:space="preserve">ahir di </w:t>
      </w:r>
      <w:r>
        <w:rPr>
          <w:lang w:val="en-US"/>
        </w:rPr>
        <w:t>Padang</w:t>
      </w:r>
      <w:r w:rsidR="007D06E1" w:rsidRPr="003157DE">
        <w:t xml:space="preserve"> pada tanggal </w:t>
      </w:r>
      <w:r>
        <w:t>22</w:t>
      </w:r>
      <w:r w:rsidR="002B1BE7">
        <w:t xml:space="preserve"> </w:t>
      </w:r>
      <w:r>
        <w:rPr>
          <w:lang w:val="en-US"/>
        </w:rPr>
        <w:t>April</w:t>
      </w:r>
      <w:r w:rsidR="002B1BE7">
        <w:t xml:space="preserve"> 1995</w:t>
      </w:r>
      <w:r w:rsidR="007D06E1" w:rsidRPr="003157DE">
        <w:t xml:space="preserve">. </w:t>
      </w:r>
      <w:bookmarkStart w:id="113" w:name="_Toc452755899"/>
      <w:bookmarkEnd w:id="113"/>
      <w:r w:rsidR="002B1BE7" w:rsidRPr="003157DE">
        <w:t>Penulis menempuh pendidikan formal dimulai dari TK</w:t>
      </w:r>
      <w:r w:rsidR="00B16EC8">
        <w:t xml:space="preserve"> </w:t>
      </w:r>
      <w:r>
        <w:rPr>
          <w:lang w:val="en-US"/>
        </w:rPr>
        <w:t>Aisyah</w:t>
      </w:r>
      <w:r w:rsidR="002B1BE7" w:rsidRPr="003157DE">
        <w:t xml:space="preserve"> </w:t>
      </w:r>
      <w:r>
        <w:t>(200</w:t>
      </w:r>
      <w:r>
        <w:rPr>
          <w:lang w:val="en-US"/>
        </w:rPr>
        <w:t>0</w:t>
      </w:r>
      <w:r>
        <w:t>-2001</w:t>
      </w:r>
      <w:r w:rsidR="002B1BE7" w:rsidRPr="003157DE">
        <w:t>), SD</w:t>
      </w:r>
      <w:r w:rsidR="00347863">
        <w:t xml:space="preserve">N </w:t>
      </w:r>
      <w:r>
        <w:t>29 Ganting Utara Padang Timur</w:t>
      </w:r>
      <w:r w:rsidR="00347863">
        <w:t xml:space="preserve">a </w:t>
      </w:r>
      <w:r>
        <w:t>(2001-2007</w:t>
      </w:r>
      <w:r w:rsidR="002B1BE7" w:rsidRPr="003157DE">
        <w:t>), S</w:t>
      </w:r>
      <w:r w:rsidR="002B1BE7">
        <w:t>MP</w:t>
      </w:r>
      <w:r>
        <w:t>N 12</w:t>
      </w:r>
      <w:r w:rsidR="00005319">
        <w:t xml:space="preserve"> </w:t>
      </w:r>
      <w:r>
        <w:rPr>
          <w:lang w:val="en-US"/>
        </w:rPr>
        <w:t>Padang</w:t>
      </w:r>
      <w:r>
        <w:t xml:space="preserve"> (2007</w:t>
      </w:r>
      <w:r w:rsidR="002B1BE7" w:rsidRPr="003157DE">
        <w:t>-2</w:t>
      </w:r>
      <w:r>
        <w:t>010</w:t>
      </w:r>
      <w:r w:rsidR="002B1BE7" w:rsidRPr="003157DE">
        <w:t>), SMA</w:t>
      </w:r>
      <w:r w:rsidR="00005319">
        <w:t xml:space="preserve">N </w:t>
      </w:r>
      <w:r>
        <w:rPr>
          <w:lang w:val="en-US"/>
        </w:rPr>
        <w:t>10</w:t>
      </w:r>
      <w:r w:rsidR="00005319">
        <w:t xml:space="preserve"> </w:t>
      </w:r>
      <w:r>
        <w:rPr>
          <w:lang w:val="en-US"/>
        </w:rPr>
        <w:t>Padang</w:t>
      </w:r>
      <w:r w:rsidR="005F4B28">
        <w:rPr>
          <w:lang w:val="en-US"/>
        </w:rPr>
        <w:t>a</w:t>
      </w:r>
      <w:r>
        <w:t xml:space="preserve"> (2010-2013</w:t>
      </w:r>
      <w:r w:rsidR="002B1BE7" w:rsidRPr="003157DE">
        <w:t>) dan S1 T</w:t>
      </w:r>
      <w:r>
        <w:t>eknik Informatika ITS (2013-2017</w:t>
      </w:r>
      <w:r w:rsidR="002B1BE7" w:rsidRPr="003157DE">
        <w:t xml:space="preserve">). Bidang studi yang diambil oleh penulis pada saat berkuliah di Teknik Informatika ITS adalah </w:t>
      </w:r>
      <w:r w:rsidR="002B1BE7">
        <w:t>Berbasis Jaringan (KBJ</w:t>
      </w:r>
      <w:r w:rsidR="002B1BE7" w:rsidRPr="003157DE">
        <w:t>). Penulis aktif dalam organisasi seperti Himpunan Mahasiswa Teknik Computer</w:t>
      </w:r>
      <w:r>
        <w:t>-Informatika (2014-2016</w:t>
      </w:r>
      <w:r w:rsidR="002B1BE7" w:rsidRPr="003157DE">
        <w:t xml:space="preserve">) dan </w:t>
      </w:r>
      <w:r>
        <w:t>KMI  (2014</w:t>
      </w:r>
      <w:r w:rsidR="002B1BE7">
        <w:t>-2015</w:t>
      </w:r>
      <w:r w:rsidR="002B1BE7" w:rsidRPr="003157DE">
        <w:t>). Penulis juga aktif dalam berbagai kegiatan k</w:t>
      </w:r>
      <w:r w:rsidR="00B92162">
        <w:t>epanitiaan yaitu SCHEMATICS 2014</w:t>
      </w:r>
      <w:r w:rsidR="002B1BE7" w:rsidRPr="003157DE">
        <w:t xml:space="preserve"> divisi </w:t>
      </w:r>
      <w:r w:rsidR="00B92162">
        <w:rPr>
          <w:lang w:val="en-US"/>
        </w:rPr>
        <w:t>NPC</w:t>
      </w:r>
      <w:r w:rsidR="002B1BE7" w:rsidRPr="003157DE">
        <w:t xml:space="preserve"> dan SCHEMATICS 2014 </w:t>
      </w:r>
      <w:r w:rsidR="00B92162">
        <w:rPr>
          <w:lang w:val="en-US"/>
        </w:rPr>
        <w:t>NPC</w:t>
      </w:r>
      <w:r w:rsidR="002B1BE7" w:rsidRPr="003157DE">
        <w:t>.</w:t>
      </w:r>
      <w:r w:rsidR="00347863">
        <w:t xml:space="preserve"> Penulis juga </w:t>
      </w:r>
      <w:r w:rsidR="00B92162">
        <w:rPr>
          <w:lang w:val="en-US"/>
        </w:rPr>
        <w:t>pernah kerja praktik di Tokopedia</w:t>
      </w:r>
      <w:r w:rsidR="00F43D6D">
        <w:rPr>
          <w:lang w:val="en-US"/>
        </w:rPr>
        <w:t xml:space="preserve"> periode Juli – Agustus 2016</w:t>
      </w:r>
      <w:r w:rsidR="002B1BE7">
        <w:t>.</w:t>
      </w:r>
      <w:r w:rsidR="002B1BE7" w:rsidRPr="003157DE">
        <w:t xml:space="preserve">. Penulis dapat dihubungi melalui email: </w:t>
      </w:r>
      <w:hyperlink r:id="rId35" w:history="1">
        <w:r w:rsidR="00B92162" w:rsidRPr="0081033E">
          <w:rPr>
            <w:rStyle w:val="Hyperlink"/>
            <w:lang w:val="en-US"/>
          </w:rPr>
          <w:t>sudirahanif@gmail.com</w:t>
        </w:r>
      </w:hyperlink>
      <w:r w:rsidR="002B1BE7">
        <w:t>.</w:t>
      </w:r>
    </w:p>
    <w:p w:rsidR="002C5F36" w:rsidRPr="00852480" w:rsidRDefault="002C5F36"/>
    <w:sectPr w:rsidR="002C5F36" w:rsidRPr="00852480" w:rsidSect="007D06E1">
      <w:pgSz w:w="8392" w:h="11907"/>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E80" w:rsidRDefault="00CB2E80">
      <w:r>
        <w:separator/>
      </w:r>
    </w:p>
  </w:endnote>
  <w:endnote w:type="continuationSeparator" w:id="0">
    <w:p w:rsidR="00CB2E80" w:rsidRDefault="00CB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dvTime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Footer"/>
      <w:ind w:right="360" w:firstLine="360"/>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Footer"/>
      <w:jc w:val="center"/>
    </w:pPr>
  </w:p>
  <w:p w:rsidR="005E6F59" w:rsidRPr="00852480" w:rsidRDefault="005E6F59" w:rsidP="007D06E1">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6075FA" w:rsidRDefault="005E6F59">
    <w:pPr>
      <w:pStyle w:val="Footer"/>
      <w:jc w:val="center"/>
    </w:pPr>
  </w:p>
  <w:p w:rsidR="005E6F59" w:rsidRPr="006F5DA3" w:rsidRDefault="005E6F59" w:rsidP="007D06E1">
    <w:pPr>
      <w:pStyle w:val="Footer"/>
      <w:jc w:val="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2824867"/>
      <w:docPartObj>
        <w:docPartGallery w:val="Page Numbers (Bottom of Page)"/>
        <w:docPartUnique/>
      </w:docPartObj>
    </w:sdtPr>
    <w:sdtEndPr>
      <w:rPr>
        <w:noProof/>
      </w:rPr>
    </w:sdtEndPr>
    <w:sdtContent>
      <w:p w:rsidR="005E6F59" w:rsidRPr="006075FA" w:rsidRDefault="005E6F59">
        <w:pPr>
          <w:pStyle w:val="Footer"/>
          <w:jc w:val="center"/>
        </w:pPr>
        <w:r w:rsidRPr="00713920">
          <w:fldChar w:fldCharType="begin"/>
        </w:r>
        <w:r w:rsidRPr="00713920">
          <w:instrText xml:space="preserve"> PAGE   \* MERGEFORMAT </w:instrText>
        </w:r>
        <w:r w:rsidRPr="00713920">
          <w:fldChar w:fldCharType="separate"/>
        </w:r>
        <w:r w:rsidR="003548EB">
          <w:rPr>
            <w:noProof/>
          </w:rPr>
          <w:t>34</w:t>
        </w:r>
        <w:r w:rsidRPr="00713920">
          <w:rPr>
            <w:noProof/>
          </w:rPr>
          <w:fldChar w:fldCharType="end"/>
        </w:r>
      </w:p>
    </w:sdtContent>
  </w:sdt>
  <w:p w:rsidR="005E6F59" w:rsidRPr="00852480" w:rsidRDefault="005E6F59" w:rsidP="007D06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Footer"/>
      <w:jc w:val="center"/>
    </w:pPr>
  </w:p>
  <w:p w:rsidR="005E6F59" w:rsidRPr="00852480" w:rsidRDefault="005E6F59" w:rsidP="007D06E1">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Footer"/>
      <w:jc w:val="center"/>
    </w:pPr>
    <w:r w:rsidRPr="00852480">
      <w:fldChar w:fldCharType="begin"/>
    </w:r>
    <w:r w:rsidRPr="00852480">
      <w:instrText xml:space="preserve"> PAGE   \* MERGEFORMAT </w:instrText>
    </w:r>
    <w:r w:rsidRPr="00852480">
      <w:fldChar w:fldCharType="separate"/>
    </w:r>
    <w:r w:rsidR="00206F9C">
      <w:rPr>
        <w:noProof/>
      </w:rPr>
      <w:t>i</w:t>
    </w:r>
    <w:r w:rsidRPr="00852480">
      <w:rPr>
        <w:noProof/>
      </w:rPr>
      <w:fldChar w:fldCharType="end"/>
    </w:r>
  </w:p>
  <w:p w:rsidR="005E6F59" w:rsidRPr="00852480" w:rsidRDefault="005E6F59" w:rsidP="007D06E1">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Footer"/>
      <w:ind w:right="360" w:firstLine="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Footer"/>
      <w:jc w:val="center"/>
    </w:pPr>
  </w:p>
  <w:p w:rsidR="005E6F59" w:rsidRPr="00852480" w:rsidRDefault="005E6F59" w:rsidP="007D06E1">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0103111"/>
      <w:docPartObj>
        <w:docPartGallery w:val="Page Numbers (Bottom of Page)"/>
        <w:docPartUnique/>
      </w:docPartObj>
    </w:sdtPr>
    <w:sdtEndPr>
      <w:rPr>
        <w:noProof/>
      </w:rPr>
    </w:sdtEndPr>
    <w:sdtContent>
      <w:p w:rsidR="005E6F59" w:rsidRPr="00640CDE" w:rsidRDefault="005E6F59">
        <w:pPr>
          <w:pStyle w:val="Footer"/>
          <w:jc w:val="center"/>
        </w:pPr>
        <w:r w:rsidRPr="00640CDE">
          <w:fldChar w:fldCharType="begin"/>
        </w:r>
        <w:r w:rsidRPr="00640CDE">
          <w:instrText xml:space="preserve"> PAGE   \* MERGEFORMAT </w:instrText>
        </w:r>
        <w:r w:rsidRPr="00640CDE">
          <w:fldChar w:fldCharType="separate"/>
        </w:r>
        <w:r w:rsidR="00206F9C">
          <w:rPr>
            <w:noProof/>
          </w:rPr>
          <w:t>i</w:t>
        </w:r>
        <w:r w:rsidRPr="00640CDE">
          <w:rPr>
            <w:noProof/>
          </w:rPr>
          <w:fldChar w:fldCharType="end"/>
        </w:r>
      </w:p>
    </w:sdtContent>
  </w:sdt>
  <w:p w:rsidR="005E6F59" w:rsidRPr="00852480" w:rsidRDefault="005E6F59" w:rsidP="007D06E1">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835337"/>
      <w:docPartObj>
        <w:docPartGallery w:val="Page Numbers (Bottom of Page)"/>
        <w:docPartUnique/>
      </w:docPartObj>
    </w:sdtPr>
    <w:sdtEndPr>
      <w:rPr>
        <w:noProof/>
      </w:rPr>
    </w:sdtEndPr>
    <w:sdtContent>
      <w:p w:rsidR="005E6F59" w:rsidRPr="00852480" w:rsidRDefault="005E6F59">
        <w:pPr>
          <w:pStyle w:val="Footer"/>
          <w:jc w:val="center"/>
        </w:pPr>
        <w:r w:rsidRPr="00852480">
          <w:fldChar w:fldCharType="begin"/>
        </w:r>
        <w:r w:rsidRPr="00852480">
          <w:instrText xml:space="preserve"> PAGE   \* MERGEFORMAT </w:instrText>
        </w:r>
        <w:r w:rsidRPr="00852480">
          <w:fldChar w:fldCharType="separate"/>
        </w:r>
        <w:r w:rsidR="00206F9C">
          <w:rPr>
            <w:noProof/>
          </w:rPr>
          <w:t>xx</w:t>
        </w:r>
        <w:r w:rsidRPr="00852480">
          <w:rPr>
            <w:noProof/>
          </w:rPr>
          <w:fldChar w:fldCharType="end"/>
        </w:r>
      </w:p>
    </w:sdtContent>
  </w:sdt>
  <w:p w:rsidR="005E6F59" w:rsidRPr="00852480" w:rsidRDefault="005E6F59" w:rsidP="007D06E1">
    <w:pPr>
      <w:pStyle w:val="Footer"/>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Footer"/>
      <w:jc w:val="center"/>
    </w:pPr>
    <w:r w:rsidRPr="006A7C80">
      <w:fldChar w:fldCharType="begin"/>
    </w:r>
    <w:r w:rsidRPr="006A7C80">
      <w:instrText xml:space="preserve"> PAGE   \* MERGEFORMAT </w:instrText>
    </w:r>
    <w:r w:rsidRPr="006A7C80">
      <w:fldChar w:fldCharType="separate"/>
    </w:r>
    <w:r w:rsidR="00206F9C">
      <w:rPr>
        <w:noProof/>
      </w:rPr>
      <w:t>xxi</w:t>
    </w:r>
    <w:r w:rsidRPr="006A7C80">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659303"/>
      <w:docPartObj>
        <w:docPartGallery w:val="Page Numbers (Bottom of Page)"/>
        <w:docPartUnique/>
      </w:docPartObj>
    </w:sdtPr>
    <w:sdtEndPr>
      <w:rPr>
        <w:noProof/>
      </w:rPr>
    </w:sdtEndPr>
    <w:sdtContent>
      <w:p w:rsidR="005E6F59" w:rsidRPr="00852480" w:rsidRDefault="005E6F59">
        <w:pPr>
          <w:pStyle w:val="Footer"/>
          <w:jc w:val="center"/>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5E6F59" w:rsidRPr="006F5DA3" w:rsidRDefault="005E6F59" w:rsidP="007D06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E80" w:rsidRDefault="00CB2E80">
      <w:r>
        <w:separator/>
      </w:r>
    </w:p>
  </w:footnote>
  <w:footnote w:type="continuationSeparator" w:id="0">
    <w:p w:rsidR="00CB2E80" w:rsidRDefault="00CB2E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Header"/>
      <w:rPr>
        <w:rFonts w:eastAsia="Times New Roman"/>
        <w:lang w:eastAsia="ja-JP"/>
      </w:rPr>
    </w:pPr>
  </w:p>
  <w:p w:rsidR="005E6F59" w:rsidRPr="00852480" w:rsidRDefault="005E6F5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903528"/>
      <w:docPartObj>
        <w:docPartGallery w:val="Page Numbers (Top of Page)"/>
        <w:docPartUnique/>
      </w:docPartObj>
    </w:sdtPr>
    <w:sdtEndPr>
      <w:rPr>
        <w:noProof/>
      </w:rPr>
    </w:sdtEndPr>
    <w:sdtContent>
      <w:p w:rsidR="005E6F59" w:rsidRPr="00852480" w:rsidRDefault="005E6F59">
        <w:pPr>
          <w:pStyle w:val="Header"/>
        </w:pPr>
        <w:r w:rsidRPr="00852480">
          <w:fldChar w:fldCharType="begin"/>
        </w:r>
        <w:r w:rsidRPr="00852480">
          <w:instrText xml:space="preserve"> PAGE   \* MERGEFORMAT </w:instrText>
        </w:r>
        <w:r w:rsidRPr="00852480">
          <w:fldChar w:fldCharType="separate"/>
        </w:r>
        <w:r w:rsidR="003548EB">
          <w:rPr>
            <w:noProof/>
          </w:rPr>
          <w:t>26</w:t>
        </w:r>
        <w:r w:rsidRPr="00852480">
          <w:rPr>
            <w:noProof/>
          </w:rPr>
          <w:fldChar w:fldCharType="end"/>
        </w:r>
      </w:p>
    </w:sdtContent>
  </w:sdt>
  <w:p w:rsidR="005E6F59" w:rsidRPr="00852480" w:rsidRDefault="005E6F59" w:rsidP="007D06E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685260"/>
      <w:docPartObj>
        <w:docPartGallery w:val="Page Numbers (Top of Page)"/>
        <w:docPartUnique/>
      </w:docPartObj>
    </w:sdtPr>
    <w:sdtEndPr>
      <w:rPr>
        <w:noProof/>
      </w:rPr>
    </w:sdtEndPr>
    <w:sdtContent>
      <w:p w:rsidR="005E6F59" w:rsidRPr="006075FA" w:rsidRDefault="005E6F59">
        <w:pPr>
          <w:pStyle w:val="Header"/>
          <w:jc w:val="right"/>
        </w:pPr>
        <w:r w:rsidRPr="00EA1020">
          <w:fldChar w:fldCharType="begin"/>
        </w:r>
        <w:r w:rsidRPr="00EA1020">
          <w:instrText xml:space="preserve"> PAGE   \* MERGEFORMAT </w:instrText>
        </w:r>
        <w:r w:rsidRPr="00EA1020">
          <w:fldChar w:fldCharType="separate"/>
        </w:r>
        <w:r w:rsidR="003548EB">
          <w:rPr>
            <w:noProof/>
          </w:rPr>
          <w:t>27</w:t>
        </w:r>
        <w:r w:rsidRPr="00EA1020">
          <w:rPr>
            <w:noProof/>
          </w:rPr>
          <w:fldChar w:fldCharType="end"/>
        </w:r>
      </w:p>
    </w:sdtContent>
  </w:sdt>
  <w:p w:rsidR="005E6F59" w:rsidRPr="00852480" w:rsidRDefault="005E6F59" w:rsidP="007D06E1">
    <w:pPr>
      <w:pStyle w:val="Header"/>
      <w:tabs>
        <w:tab w:val="clear" w:pos="4680"/>
      </w:tabs>
      <w:ind w:firstLine="720"/>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B62FA5">
    <w:pPr>
      <w:pStyle w:val="Header"/>
      <w:jc w:val="center"/>
    </w:pPr>
  </w:p>
  <w:p w:rsidR="005E6F59" w:rsidRPr="00852480" w:rsidRDefault="005E6F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Header"/>
      <w:jc w:val="right"/>
    </w:pPr>
  </w:p>
  <w:p w:rsidR="005E6F59" w:rsidRPr="00852480" w:rsidRDefault="005E6F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Header"/>
      <w:jc w:val="center"/>
    </w:pPr>
  </w:p>
  <w:p w:rsidR="005E6F59" w:rsidRPr="00852480" w:rsidRDefault="005E6F5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Header"/>
      <w:rPr>
        <w:rFonts w:eastAsia="Times New Roman"/>
        <w:lang w:eastAsia="ja-JP"/>
      </w:rPr>
    </w:pPr>
  </w:p>
  <w:p w:rsidR="005E6F59" w:rsidRPr="00852480" w:rsidRDefault="005E6F5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Header"/>
      <w:jc w:val="right"/>
    </w:pPr>
  </w:p>
  <w:p w:rsidR="005E6F59" w:rsidRPr="00852480" w:rsidRDefault="005E6F5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Header"/>
      <w:jc w:val="center"/>
    </w:pPr>
  </w:p>
  <w:p w:rsidR="005E6F59" w:rsidRPr="00852480" w:rsidRDefault="005E6F5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pPr>
      <w:pStyle w:val="Header"/>
    </w:pPr>
  </w:p>
  <w:p w:rsidR="005E6F59" w:rsidRPr="00852480" w:rsidRDefault="005E6F59" w:rsidP="007D06E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F59" w:rsidRPr="00852480" w:rsidRDefault="005E6F59" w:rsidP="007D06E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444394"/>
      <w:docPartObj>
        <w:docPartGallery w:val="Page Numbers (Top of Page)"/>
        <w:docPartUnique/>
      </w:docPartObj>
    </w:sdtPr>
    <w:sdtEndPr>
      <w:rPr>
        <w:noProof/>
      </w:rPr>
    </w:sdtEndPr>
    <w:sdtContent>
      <w:p w:rsidR="005E6F59" w:rsidRPr="00852480" w:rsidRDefault="005E6F59">
        <w:pPr>
          <w:pStyle w:val="Header"/>
          <w:jc w:val="right"/>
        </w:pPr>
        <w:r w:rsidRPr="00852480">
          <w:fldChar w:fldCharType="begin"/>
        </w:r>
        <w:r w:rsidRPr="00852480">
          <w:instrText xml:space="preserve"> PAGE   \* MERGEFORMAT </w:instrText>
        </w:r>
        <w:r w:rsidRPr="00852480">
          <w:fldChar w:fldCharType="separate"/>
        </w:r>
        <w:r w:rsidRPr="00852480">
          <w:rPr>
            <w:noProof/>
          </w:rPr>
          <w:t>xxii</w:t>
        </w:r>
        <w:r w:rsidRPr="00852480">
          <w:rPr>
            <w:noProof/>
          </w:rPr>
          <w:fldChar w:fldCharType="end"/>
        </w:r>
      </w:p>
    </w:sdtContent>
  </w:sdt>
  <w:p w:rsidR="005E6F59" w:rsidRPr="00852480" w:rsidRDefault="005E6F59" w:rsidP="007D06E1">
    <w:pPr>
      <w:pStyle w:val="Header"/>
      <w:tabs>
        <w:tab w:val="clear" w:pos="4680"/>
      </w:tabs>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9BE"/>
    <w:multiLevelType w:val="hybridMultilevel"/>
    <w:tmpl w:val="49E4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D40A2"/>
    <w:multiLevelType w:val="hybridMultilevel"/>
    <w:tmpl w:val="F65E1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54099"/>
    <w:multiLevelType w:val="hybridMultilevel"/>
    <w:tmpl w:val="74C8800E"/>
    <w:lvl w:ilvl="0" w:tplc="8190D1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8824DA"/>
    <w:multiLevelType w:val="hybridMultilevel"/>
    <w:tmpl w:val="93C8FBCC"/>
    <w:lvl w:ilvl="0" w:tplc="6FC8C052">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76F8E"/>
    <w:multiLevelType w:val="hybridMultilevel"/>
    <w:tmpl w:val="AF303238"/>
    <w:lvl w:ilvl="0" w:tplc="E9AAE34E">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2243360"/>
    <w:multiLevelType w:val="hybridMultilevel"/>
    <w:tmpl w:val="31C49680"/>
    <w:lvl w:ilvl="0" w:tplc="04210001">
      <w:start w:val="1"/>
      <w:numFmt w:val="bullet"/>
      <w:lvlText w:val=""/>
      <w:lvlJc w:val="left"/>
      <w:pPr>
        <w:ind w:left="1296" w:hanging="360"/>
      </w:pPr>
      <w:rPr>
        <w:rFonts w:ascii="Symbol" w:hAnsi="Symbol" w:hint="default"/>
      </w:rPr>
    </w:lvl>
    <w:lvl w:ilvl="1" w:tplc="04210003" w:tentative="1">
      <w:start w:val="1"/>
      <w:numFmt w:val="bullet"/>
      <w:lvlText w:val="o"/>
      <w:lvlJc w:val="left"/>
      <w:pPr>
        <w:ind w:left="2016" w:hanging="360"/>
      </w:pPr>
      <w:rPr>
        <w:rFonts w:ascii="Courier New" w:hAnsi="Courier New" w:cs="Courier New" w:hint="default"/>
      </w:rPr>
    </w:lvl>
    <w:lvl w:ilvl="2" w:tplc="04210005" w:tentative="1">
      <w:start w:val="1"/>
      <w:numFmt w:val="bullet"/>
      <w:lvlText w:val=""/>
      <w:lvlJc w:val="left"/>
      <w:pPr>
        <w:ind w:left="2736" w:hanging="360"/>
      </w:pPr>
      <w:rPr>
        <w:rFonts w:ascii="Wingdings" w:hAnsi="Wingdings" w:hint="default"/>
      </w:rPr>
    </w:lvl>
    <w:lvl w:ilvl="3" w:tplc="04210001" w:tentative="1">
      <w:start w:val="1"/>
      <w:numFmt w:val="bullet"/>
      <w:lvlText w:val=""/>
      <w:lvlJc w:val="left"/>
      <w:pPr>
        <w:ind w:left="3456" w:hanging="360"/>
      </w:pPr>
      <w:rPr>
        <w:rFonts w:ascii="Symbol" w:hAnsi="Symbol" w:hint="default"/>
      </w:rPr>
    </w:lvl>
    <w:lvl w:ilvl="4" w:tplc="04210003" w:tentative="1">
      <w:start w:val="1"/>
      <w:numFmt w:val="bullet"/>
      <w:lvlText w:val="o"/>
      <w:lvlJc w:val="left"/>
      <w:pPr>
        <w:ind w:left="4176" w:hanging="360"/>
      </w:pPr>
      <w:rPr>
        <w:rFonts w:ascii="Courier New" w:hAnsi="Courier New" w:cs="Courier New" w:hint="default"/>
      </w:rPr>
    </w:lvl>
    <w:lvl w:ilvl="5" w:tplc="04210005" w:tentative="1">
      <w:start w:val="1"/>
      <w:numFmt w:val="bullet"/>
      <w:lvlText w:val=""/>
      <w:lvlJc w:val="left"/>
      <w:pPr>
        <w:ind w:left="4896" w:hanging="360"/>
      </w:pPr>
      <w:rPr>
        <w:rFonts w:ascii="Wingdings" w:hAnsi="Wingdings" w:hint="default"/>
      </w:rPr>
    </w:lvl>
    <w:lvl w:ilvl="6" w:tplc="04210001" w:tentative="1">
      <w:start w:val="1"/>
      <w:numFmt w:val="bullet"/>
      <w:lvlText w:val=""/>
      <w:lvlJc w:val="left"/>
      <w:pPr>
        <w:ind w:left="5616" w:hanging="360"/>
      </w:pPr>
      <w:rPr>
        <w:rFonts w:ascii="Symbol" w:hAnsi="Symbol" w:hint="default"/>
      </w:rPr>
    </w:lvl>
    <w:lvl w:ilvl="7" w:tplc="04210003" w:tentative="1">
      <w:start w:val="1"/>
      <w:numFmt w:val="bullet"/>
      <w:lvlText w:val="o"/>
      <w:lvlJc w:val="left"/>
      <w:pPr>
        <w:ind w:left="6336" w:hanging="360"/>
      </w:pPr>
      <w:rPr>
        <w:rFonts w:ascii="Courier New" w:hAnsi="Courier New" w:cs="Courier New" w:hint="default"/>
      </w:rPr>
    </w:lvl>
    <w:lvl w:ilvl="8" w:tplc="04210005" w:tentative="1">
      <w:start w:val="1"/>
      <w:numFmt w:val="bullet"/>
      <w:lvlText w:val=""/>
      <w:lvlJc w:val="left"/>
      <w:pPr>
        <w:ind w:left="7056" w:hanging="360"/>
      </w:pPr>
      <w:rPr>
        <w:rFonts w:ascii="Wingdings" w:hAnsi="Wingdings" w:hint="default"/>
      </w:rPr>
    </w:lvl>
  </w:abstractNum>
  <w:abstractNum w:abstractNumId="6" w15:restartNumberingAfterBreak="0">
    <w:nsid w:val="1680544D"/>
    <w:multiLevelType w:val="hybridMultilevel"/>
    <w:tmpl w:val="8CA87A40"/>
    <w:lvl w:ilvl="0" w:tplc="6FC8C052">
      <w:start w:val="1"/>
      <w:numFmt w:val="decimal"/>
      <w:lvlText w:val="%1."/>
      <w:lvlJc w:val="left"/>
      <w:pPr>
        <w:ind w:left="1497" w:hanging="57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1FBF1EE1"/>
    <w:multiLevelType w:val="multilevel"/>
    <w:tmpl w:val="A424A3F0"/>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43F2CB0"/>
    <w:multiLevelType w:val="hybridMultilevel"/>
    <w:tmpl w:val="3D12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E51"/>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D785B"/>
    <w:multiLevelType w:val="hybridMultilevel"/>
    <w:tmpl w:val="2DBA9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C68E4"/>
    <w:multiLevelType w:val="multilevel"/>
    <w:tmpl w:val="E4566E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81B17"/>
    <w:multiLevelType w:val="hybridMultilevel"/>
    <w:tmpl w:val="C196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65E4B"/>
    <w:multiLevelType w:val="multilevel"/>
    <w:tmpl w:val="87C64FA4"/>
    <w:lvl w:ilvl="0">
      <w:start w:val="1"/>
      <w:numFmt w:val="decimal"/>
      <w:suff w:val="nothing"/>
      <w:lvlText w:val="BAB %1"/>
      <w:lvlJc w:val="left"/>
      <w:pPr>
        <w:ind w:left="5105" w:firstLine="0"/>
      </w:pPr>
      <w:rPr>
        <w:rFonts w:hint="default"/>
        <w:b/>
        <w:color w:val="FFFFFF" w:themeColor="background1"/>
      </w:rPr>
    </w:lvl>
    <w:lvl w:ilvl="1">
      <w:start w:val="1"/>
      <w:numFmt w:val="decimal"/>
      <w:lvlText w:val="%1.%2"/>
      <w:lvlJc w:val="left"/>
      <w:pPr>
        <w:ind w:left="610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3556"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3700"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3844" w:hanging="1008"/>
      </w:pPr>
      <w:rPr>
        <w:rFonts w:hint="default"/>
      </w:rPr>
    </w:lvl>
    <w:lvl w:ilvl="5">
      <w:start w:val="1"/>
      <w:numFmt w:val="decimal"/>
      <w:lvlText w:val="%1.%2.%3.%4.%5.%6"/>
      <w:lvlJc w:val="left"/>
      <w:pPr>
        <w:ind w:left="3988" w:hanging="1152"/>
      </w:pPr>
      <w:rPr>
        <w:rFonts w:hint="default"/>
      </w:rPr>
    </w:lvl>
    <w:lvl w:ilvl="6">
      <w:start w:val="1"/>
      <w:numFmt w:val="decimal"/>
      <w:lvlText w:val="%1.%2.%3.%4.%5.%6.%7"/>
      <w:lvlJc w:val="left"/>
      <w:pPr>
        <w:ind w:left="4132" w:hanging="1296"/>
      </w:pPr>
      <w:rPr>
        <w:rFonts w:hint="default"/>
      </w:rPr>
    </w:lvl>
    <w:lvl w:ilvl="7">
      <w:start w:val="1"/>
      <w:numFmt w:val="decimal"/>
      <w:lvlText w:val="%1.%2.%3.%4.%5.%6.%7.%8"/>
      <w:lvlJc w:val="left"/>
      <w:pPr>
        <w:ind w:left="4276" w:hanging="1440"/>
      </w:pPr>
      <w:rPr>
        <w:rFonts w:hint="default"/>
      </w:rPr>
    </w:lvl>
    <w:lvl w:ilvl="8">
      <w:start w:val="1"/>
      <w:numFmt w:val="decimal"/>
      <w:lvlText w:val="%1.%2.%3.%4.%5.%6.%7.%8.%9"/>
      <w:lvlJc w:val="left"/>
      <w:pPr>
        <w:ind w:left="4420" w:hanging="1584"/>
      </w:pPr>
      <w:rPr>
        <w:rFonts w:hint="default"/>
      </w:rPr>
    </w:lvl>
  </w:abstractNum>
  <w:abstractNum w:abstractNumId="14" w15:restartNumberingAfterBreak="0">
    <w:nsid w:val="577A1E50"/>
    <w:multiLevelType w:val="hybridMultilevel"/>
    <w:tmpl w:val="229E536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7EB2DE9"/>
    <w:multiLevelType w:val="hybridMultilevel"/>
    <w:tmpl w:val="FE9433A2"/>
    <w:lvl w:ilvl="0" w:tplc="7C5E8AE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5ED557A5"/>
    <w:multiLevelType w:val="hybridMultilevel"/>
    <w:tmpl w:val="DD1AB51C"/>
    <w:lvl w:ilvl="0" w:tplc="2E8E78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EE71190"/>
    <w:multiLevelType w:val="hybridMultilevel"/>
    <w:tmpl w:val="56D823DA"/>
    <w:lvl w:ilvl="0" w:tplc="D604D7E6">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4205F9"/>
    <w:multiLevelType w:val="hybridMultilevel"/>
    <w:tmpl w:val="1A20BA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583806"/>
    <w:multiLevelType w:val="hybridMultilevel"/>
    <w:tmpl w:val="D28A9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135843"/>
    <w:multiLevelType w:val="multilevel"/>
    <w:tmpl w:val="5C024256"/>
    <w:lvl w:ilvl="0">
      <w:start w:val="1"/>
      <w:numFmt w:val="decimal"/>
      <w:pStyle w:val="Heading1"/>
      <w:suff w:val="nothing"/>
      <w:lvlText w:val="BAB %1"/>
      <w:lvlJc w:val="left"/>
      <w:pPr>
        <w:ind w:left="0" w:firstLine="0"/>
      </w:pPr>
      <w:rPr>
        <w:rFonts w:hint="default"/>
        <w:b/>
        <w:i w:val="0"/>
        <w:color w:val="FFFFFF" w:themeColor="background1"/>
      </w:r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A804E8F"/>
    <w:multiLevelType w:val="hybridMultilevel"/>
    <w:tmpl w:val="E162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8"/>
  </w:num>
  <w:num w:numId="4">
    <w:abstractNumId w:val="4"/>
  </w:num>
  <w:num w:numId="5">
    <w:abstractNumId w:val="7"/>
  </w:num>
  <w:num w:numId="6">
    <w:abstractNumId w:val="11"/>
  </w:num>
  <w:num w:numId="7">
    <w:abstractNumId w:val="1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8"/>
  </w:num>
  <w:num w:numId="11">
    <w:abstractNumId w:val="16"/>
  </w:num>
  <w:num w:numId="12">
    <w:abstractNumId w:val="2"/>
  </w:num>
  <w:num w:numId="13">
    <w:abstractNumId w:val="3"/>
  </w:num>
  <w:num w:numId="14">
    <w:abstractNumId w:val="6"/>
  </w:num>
  <w:num w:numId="15">
    <w:abstractNumId w:val="15"/>
  </w:num>
  <w:num w:numId="16">
    <w:abstractNumId w:val="0"/>
  </w:num>
  <w:num w:numId="17">
    <w:abstractNumId w:val="21"/>
  </w:num>
  <w:num w:numId="18">
    <w:abstractNumId w:val="17"/>
  </w:num>
  <w:num w:numId="19">
    <w:abstractNumId w:val="19"/>
  </w:num>
  <w:num w:numId="20">
    <w:abstractNumId w:val="14"/>
  </w:num>
  <w:num w:numId="21">
    <w:abstractNumId w:val="9"/>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3NzQ3MTS1tDA3MzJQ0lEKTi0uzszPAykwNKoFABLAV90tAAAA"/>
  </w:docVars>
  <w:rsids>
    <w:rsidRoot w:val="007D06E1"/>
    <w:rsid w:val="000016DD"/>
    <w:rsid w:val="00004BBD"/>
    <w:rsid w:val="00005319"/>
    <w:rsid w:val="00006D35"/>
    <w:rsid w:val="000108B9"/>
    <w:rsid w:val="00013042"/>
    <w:rsid w:val="00013889"/>
    <w:rsid w:val="00013BF9"/>
    <w:rsid w:val="00016134"/>
    <w:rsid w:val="00020FF6"/>
    <w:rsid w:val="0002133B"/>
    <w:rsid w:val="000218BF"/>
    <w:rsid w:val="00023CE5"/>
    <w:rsid w:val="0002482D"/>
    <w:rsid w:val="00025A49"/>
    <w:rsid w:val="00025C40"/>
    <w:rsid w:val="00025CFA"/>
    <w:rsid w:val="00026447"/>
    <w:rsid w:val="00030495"/>
    <w:rsid w:val="00030747"/>
    <w:rsid w:val="00031402"/>
    <w:rsid w:val="000328D4"/>
    <w:rsid w:val="0003381E"/>
    <w:rsid w:val="00033A49"/>
    <w:rsid w:val="00034A41"/>
    <w:rsid w:val="000354B6"/>
    <w:rsid w:val="0003656A"/>
    <w:rsid w:val="00036B4F"/>
    <w:rsid w:val="000371EF"/>
    <w:rsid w:val="000434C1"/>
    <w:rsid w:val="00044A11"/>
    <w:rsid w:val="00044D87"/>
    <w:rsid w:val="000455FD"/>
    <w:rsid w:val="00046585"/>
    <w:rsid w:val="00046E8E"/>
    <w:rsid w:val="00050A84"/>
    <w:rsid w:val="00055C58"/>
    <w:rsid w:val="000569A9"/>
    <w:rsid w:val="000574E8"/>
    <w:rsid w:val="00057BC5"/>
    <w:rsid w:val="00061F12"/>
    <w:rsid w:val="000644C6"/>
    <w:rsid w:val="00065559"/>
    <w:rsid w:val="00065E3E"/>
    <w:rsid w:val="000664C9"/>
    <w:rsid w:val="000708E0"/>
    <w:rsid w:val="00070FE4"/>
    <w:rsid w:val="0007133C"/>
    <w:rsid w:val="00072868"/>
    <w:rsid w:val="000729FF"/>
    <w:rsid w:val="00073E0E"/>
    <w:rsid w:val="000742CD"/>
    <w:rsid w:val="00074732"/>
    <w:rsid w:val="0007479B"/>
    <w:rsid w:val="00074993"/>
    <w:rsid w:val="00075223"/>
    <w:rsid w:val="000769BF"/>
    <w:rsid w:val="00077F3F"/>
    <w:rsid w:val="00082ECA"/>
    <w:rsid w:val="00083AE6"/>
    <w:rsid w:val="00084320"/>
    <w:rsid w:val="00086540"/>
    <w:rsid w:val="000911D5"/>
    <w:rsid w:val="0009124E"/>
    <w:rsid w:val="00091895"/>
    <w:rsid w:val="000919FB"/>
    <w:rsid w:val="000935FF"/>
    <w:rsid w:val="00093B3A"/>
    <w:rsid w:val="00094D62"/>
    <w:rsid w:val="00095170"/>
    <w:rsid w:val="0009532B"/>
    <w:rsid w:val="000954F1"/>
    <w:rsid w:val="000A01B3"/>
    <w:rsid w:val="000A05CA"/>
    <w:rsid w:val="000A069A"/>
    <w:rsid w:val="000A073F"/>
    <w:rsid w:val="000A36ED"/>
    <w:rsid w:val="000A3CFC"/>
    <w:rsid w:val="000A45CF"/>
    <w:rsid w:val="000A5171"/>
    <w:rsid w:val="000A7C30"/>
    <w:rsid w:val="000B18CB"/>
    <w:rsid w:val="000B24DF"/>
    <w:rsid w:val="000B3288"/>
    <w:rsid w:val="000B3C06"/>
    <w:rsid w:val="000B5A14"/>
    <w:rsid w:val="000B5DB9"/>
    <w:rsid w:val="000B6847"/>
    <w:rsid w:val="000C0559"/>
    <w:rsid w:val="000C19CA"/>
    <w:rsid w:val="000C24F4"/>
    <w:rsid w:val="000C57C2"/>
    <w:rsid w:val="000D1ED8"/>
    <w:rsid w:val="000D2500"/>
    <w:rsid w:val="000D328D"/>
    <w:rsid w:val="000D54FF"/>
    <w:rsid w:val="000D5E7C"/>
    <w:rsid w:val="000E1201"/>
    <w:rsid w:val="000E266D"/>
    <w:rsid w:val="000E3588"/>
    <w:rsid w:val="000E4AE6"/>
    <w:rsid w:val="000E673C"/>
    <w:rsid w:val="000E6E15"/>
    <w:rsid w:val="000E776E"/>
    <w:rsid w:val="000E7A8E"/>
    <w:rsid w:val="000E7C80"/>
    <w:rsid w:val="000E7D67"/>
    <w:rsid w:val="000F0682"/>
    <w:rsid w:val="000F0C7A"/>
    <w:rsid w:val="000F3149"/>
    <w:rsid w:val="000F316B"/>
    <w:rsid w:val="000F3DB0"/>
    <w:rsid w:val="000F52AC"/>
    <w:rsid w:val="000F5745"/>
    <w:rsid w:val="0010013F"/>
    <w:rsid w:val="00100504"/>
    <w:rsid w:val="00101700"/>
    <w:rsid w:val="001021FB"/>
    <w:rsid w:val="00103A85"/>
    <w:rsid w:val="00103AB2"/>
    <w:rsid w:val="00103BAA"/>
    <w:rsid w:val="001073D8"/>
    <w:rsid w:val="001108F4"/>
    <w:rsid w:val="0011090B"/>
    <w:rsid w:val="00110D83"/>
    <w:rsid w:val="00111067"/>
    <w:rsid w:val="001110D9"/>
    <w:rsid w:val="00111C01"/>
    <w:rsid w:val="0011288A"/>
    <w:rsid w:val="0011296F"/>
    <w:rsid w:val="00113DAE"/>
    <w:rsid w:val="00113F57"/>
    <w:rsid w:val="001147A8"/>
    <w:rsid w:val="0011570C"/>
    <w:rsid w:val="0011616A"/>
    <w:rsid w:val="00116796"/>
    <w:rsid w:val="00120524"/>
    <w:rsid w:val="001213D2"/>
    <w:rsid w:val="00122041"/>
    <w:rsid w:val="00123043"/>
    <w:rsid w:val="00124B2D"/>
    <w:rsid w:val="00124BE1"/>
    <w:rsid w:val="001263DB"/>
    <w:rsid w:val="001324AC"/>
    <w:rsid w:val="0013251D"/>
    <w:rsid w:val="001355D0"/>
    <w:rsid w:val="00135AA6"/>
    <w:rsid w:val="0013671C"/>
    <w:rsid w:val="00144789"/>
    <w:rsid w:val="001455DA"/>
    <w:rsid w:val="001500AA"/>
    <w:rsid w:val="00150C0C"/>
    <w:rsid w:val="001551F1"/>
    <w:rsid w:val="001555F5"/>
    <w:rsid w:val="0015585F"/>
    <w:rsid w:val="00155FC7"/>
    <w:rsid w:val="00161756"/>
    <w:rsid w:val="00161EFF"/>
    <w:rsid w:val="00162D3F"/>
    <w:rsid w:val="00162F7E"/>
    <w:rsid w:val="00163FD3"/>
    <w:rsid w:val="00164690"/>
    <w:rsid w:val="0016569D"/>
    <w:rsid w:val="00167F96"/>
    <w:rsid w:val="00171C0F"/>
    <w:rsid w:val="00172A4A"/>
    <w:rsid w:val="00172E6A"/>
    <w:rsid w:val="00176AAD"/>
    <w:rsid w:val="001866EC"/>
    <w:rsid w:val="00190886"/>
    <w:rsid w:val="00193AC3"/>
    <w:rsid w:val="00193E51"/>
    <w:rsid w:val="00194601"/>
    <w:rsid w:val="00194B0F"/>
    <w:rsid w:val="00195240"/>
    <w:rsid w:val="001962E3"/>
    <w:rsid w:val="00197D5B"/>
    <w:rsid w:val="001A0CC3"/>
    <w:rsid w:val="001A249C"/>
    <w:rsid w:val="001A31D7"/>
    <w:rsid w:val="001A3802"/>
    <w:rsid w:val="001A74C1"/>
    <w:rsid w:val="001A78F5"/>
    <w:rsid w:val="001A79B0"/>
    <w:rsid w:val="001B0904"/>
    <w:rsid w:val="001B2156"/>
    <w:rsid w:val="001B319B"/>
    <w:rsid w:val="001B346D"/>
    <w:rsid w:val="001B37E2"/>
    <w:rsid w:val="001B511A"/>
    <w:rsid w:val="001B6CED"/>
    <w:rsid w:val="001B6DB1"/>
    <w:rsid w:val="001B6FBE"/>
    <w:rsid w:val="001B780A"/>
    <w:rsid w:val="001B7CDE"/>
    <w:rsid w:val="001C2B37"/>
    <w:rsid w:val="001C4993"/>
    <w:rsid w:val="001C5FA2"/>
    <w:rsid w:val="001C6FEA"/>
    <w:rsid w:val="001C7E42"/>
    <w:rsid w:val="001D038E"/>
    <w:rsid w:val="001D1187"/>
    <w:rsid w:val="001D2DA4"/>
    <w:rsid w:val="001D5A1E"/>
    <w:rsid w:val="001D5CDA"/>
    <w:rsid w:val="001D6531"/>
    <w:rsid w:val="001E1CE4"/>
    <w:rsid w:val="001E40B2"/>
    <w:rsid w:val="001E4F73"/>
    <w:rsid w:val="001E56BE"/>
    <w:rsid w:val="001E6942"/>
    <w:rsid w:val="001F75CE"/>
    <w:rsid w:val="002023EE"/>
    <w:rsid w:val="00205048"/>
    <w:rsid w:val="002057CB"/>
    <w:rsid w:val="00205EE3"/>
    <w:rsid w:val="00206BB8"/>
    <w:rsid w:val="00206F9C"/>
    <w:rsid w:val="002116AE"/>
    <w:rsid w:val="0021425E"/>
    <w:rsid w:val="00214678"/>
    <w:rsid w:val="00214BFB"/>
    <w:rsid w:val="002164A6"/>
    <w:rsid w:val="00216C06"/>
    <w:rsid w:val="002173CE"/>
    <w:rsid w:val="00217B30"/>
    <w:rsid w:val="0022028B"/>
    <w:rsid w:val="00222C47"/>
    <w:rsid w:val="002242C9"/>
    <w:rsid w:val="0022669A"/>
    <w:rsid w:val="00226C73"/>
    <w:rsid w:val="00231641"/>
    <w:rsid w:val="00240109"/>
    <w:rsid w:val="0024247A"/>
    <w:rsid w:val="0024409F"/>
    <w:rsid w:val="002504E1"/>
    <w:rsid w:val="0025237A"/>
    <w:rsid w:val="00252E51"/>
    <w:rsid w:val="002541C2"/>
    <w:rsid w:val="002548EC"/>
    <w:rsid w:val="00254A35"/>
    <w:rsid w:val="00254D40"/>
    <w:rsid w:val="002557F6"/>
    <w:rsid w:val="002560E8"/>
    <w:rsid w:val="00256316"/>
    <w:rsid w:val="00260DAE"/>
    <w:rsid w:val="00260EB6"/>
    <w:rsid w:val="0026134A"/>
    <w:rsid w:val="00261E1D"/>
    <w:rsid w:val="00264956"/>
    <w:rsid w:val="00264EC4"/>
    <w:rsid w:val="00265304"/>
    <w:rsid w:val="002653DD"/>
    <w:rsid w:val="002661BC"/>
    <w:rsid w:val="002709ED"/>
    <w:rsid w:val="002730B1"/>
    <w:rsid w:val="002733A2"/>
    <w:rsid w:val="00274860"/>
    <w:rsid w:val="00277853"/>
    <w:rsid w:val="00277E12"/>
    <w:rsid w:val="00280941"/>
    <w:rsid w:val="0028200A"/>
    <w:rsid w:val="00282A43"/>
    <w:rsid w:val="00284EF5"/>
    <w:rsid w:val="00285F71"/>
    <w:rsid w:val="00293FC2"/>
    <w:rsid w:val="00295037"/>
    <w:rsid w:val="002957C8"/>
    <w:rsid w:val="002963CC"/>
    <w:rsid w:val="002A01CB"/>
    <w:rsid w:val="002A0B32"/>
    <w:rsid w:val="002A1EF8"/>
    <w:rsid w:val="002A38AE"/>
    <w:rsid w:val="002A4D1C"/>
    <w:rsid w:val="002A522F"/>
    <w:rsid w:val="002A5CD3"/>
    <w:rsid w:val="002A624E"/>
    <w:rsid w:val="002A7503"/>
    <w:rsid w:val="002A785E"/>
    <w:rsid w:val="002B1BE7"/>
    <w:rsid w:val="002B257F"/>
    <w:rsid w:val="002B31FB"/>
    <w:rsid w:val="002B3632"/>
    <w:rsid w:val="002B39DA"/>
    <w:rsid w:val="002B4160"/>
    <w:rsid w:val="002B52FB"/>
    <w:rsid w:val="002B54F9"/>
    <w:rsid w:val="002B6DA6"/>
    <w:rsid w:val="002B7518"/>
    <w:rsid w:val="002B7D3C"/>
    <w:rsid w:val="002C1452"/>
    <w:rsid w:val="002C55D8"/>
    <w:rsid w:val="002C5685"/>
    <w:rsid w:val="002C5EC3"/>
    <w:rsid w:val="002C5F36"/>
    <w:rsid w:val="002C6631"/>
    <w:rsid w:val="002C7C7F"/>
    <w:rsid w:val="002D351A"/>
    <w:rsid w:val="002D3BE1"/>
    <w:rsid w:val="002D579C"/>
    <w:rsid w:val="002D5C7C"/>
    <w:rsid w:val="002D62E5"/>
    <w:rsid w:val="002D6352"/>
    <w:rsid w:val="002D6EF6"/>
    <w:rsid w:val="002D76BD"/>
    <w:rsid w:val="002E0C94"/>
    <w:rsid w:val="002E0FE0"/>
    <w:rsid w:val="002E498E"/>
    <w:rsid w:val="002E7835"/>
    <w:rsid w:val="002F02D3"/>
    <w:rsid w:val="002F0F8C"/>
    <w:rsid w:val="002F1725"/>
    <w:rsid w:val="002F182A"/>
    <w:rsid w:val="002F22F2"/>
    <w:rsid w:val="002F31DE"/>
    <w:rsid w:val="002F38F3"/>
    <w:rsid w:val="002F4759"/>
    <w:rsid w:val="002F6CFC"/>
    <w:rsid w:val="002F7471"/>
    <w:rsid w:val="0030210F"/>
    <w:rsid w:val="0030413B"/>
    <w:rsid w:val="0030553F"/>
    <w:rsid w:val="00310266"/>
    <w:rsid w:val="0031056D"/>
    <w:rsid w:val="00310D5A"/>
    <w:rsid w:val="0031163E"/>
    <w:rsid w:val="00313E5F"/>
    <w:rsid w:val="00314EC6"/>
    <w:rsid w:val="00315522"/>
    <w:rsid w:val="003157DF"/>
    <w:rsid w:val="003158A7"/>
    <w:rsid w:val="003169D3"/>
    <w:rsid w:val="00316C46"/>
    <w:rsid w:val="00323414"/>
    <w:rsid w:val="00323D69"/>
    <w:rsid w:val="00324981"/>
    <w:rsid w:val="00326805"/>
    <w:rsid w:val="00326B7A"/>
    <w:rsid w:val="00330A4F"/>
    <w:rsid w:val="00331EB0"/>
    <w:rsid w:val="0033279E"/>
    <w:rsid w:val="0033455A"/>
    <w:rsid w:val="003351A5"/>
    <w:rsid w:val="00335825"/>
    <w:rsid w:val="00335AD2"/>
    <w:rsid w:val="00335AE9"/>
    <w:rsid w:val="00336946"/>
    <w:rsid w:val="00336CD3"/>
    <w:rsid w:val="00336EBC"/>
    <w:rsid w:val="00342A0C"/>
    <w:rsid w:val="00342ED1"/>
    <w:rsid w:val="00343BC8"/>
    <w:rsid w:val="00343C3E"/>
    <w:rsid w:val="003450D3"/>
    <w:rsid w:val="003451F3"/>
    <w:rsid w:val="00345ADD"/>
    <w:rsid w:val="00345DEC"/>
    <w:rsid w:val="0034650E"/>
    <w:rsid w:val="003470B1"/>
    <w:rsid w:val="00347863"/>
    <w:rsid w:val="003503BB"/>
    <w:rsid w:val="003519B7"/>
    <w:rsid w:val="00353D14"/>
    <w:rsid w:val="003548EB"/>
    <w:rsid w:val="00354E55"/>
    <w:rsid w:val="003578CB"/>
    <w:rsid w:val="00360320"/>
    <w:rsid w:val="0036194B"/>
    <w:rsid w:val="00362EE2"/>
    <w:rsid w:val="00365042"/>
    <w:rsid w:val="0036585F"/>
    <w:rsid w:val="00366AA6"/>
    <w:rsid w:val="00370D81"/>
    <w:rsid w:val="00371C8A"/>
    <w:rsid w:val="00372F5E"/>
    <w:rsid w:val="0037382C"/>
    <w:rsid w:val="003775FE"/>
    <w:rsid w:val="00382AC9"/>
    <w:rsid w:val="00383124"/>
    <w:rsid w:val="00383B7D"/>
    <w:rsid w:val="00385422"/>
    <w:rsid w:val="00387A16"/>
    <w:rsid w:val="00390627"/>
    <w:rsid w:val="0039375F"/>
    <w:rsid w:val="00393C51"/>
    <w:rsid w:val="00395388"/>
    <w:rsid w:val="00395B76"/>
    <w:rsid w:val="003960B0"/>
    <w:rsid w:val="003A09D1"/>
    <w:rsid w:val="003A0C87"/>
    <w:rsid w:val="003A2B12"/>
    <w:rsid w:val="003A2F6D"/>
    <w:rsid w:val="003A33C7"/>
    <w:rsid w:val="003A51C6"/>
    <w:rsid w:val="003A6D82"/>
    <w:rsid w:val="003A7EFA"/>
    <w:rsid w:val="003B12E0"/>
    <w:rsid w:val="003B1A4F"/>
    <w:rsid w:val="003B5663"/>
    <w:rsid w:val="003B7F23"/>
    <w:rsid w:val="003C5D60"/>
    <w:rsid w:val="003D24CB"/>
    <w:rsid w:val="003D303C"/>
    <w:rsid w:val="003D401B"/>
    <w:rsid w:val="003D4F31"/>
    <w:rsid w:val="003D6233"/>
    <w:rsid w:val="003D7FE3"/>
    <w:rsid w:val="003E462D"/>
    <w:rsid w:val="003E4B6F"/>
    <w:rsid w:val="003E6788"/>
    <w:rsid w:val="003E6895"/>
    <w:rsid w:val="003E6A5E"/>
    <w:rsid w:val="003E7F7F"/>
    <w:rsid w:val="003F2E83"/>
    <w:rsid w:val="003F51B6"/>
    <w:rsid w:val="003F70EB"/>
    <w:rsid w:val="003F7BA7"/>
    <w:rsid w:val="003F7E0D"/>
    <w:rsid w:val="003F7E6B"/>
    <w:rsid w:val="004038C7"/>
    <w:rsid w:val="00407A11"/>
    <w:rsid w:val="004127B6"/>
    <w:rsid w:val="00414110"/>
    <w:rsid w:val="004144E2"/>
    <w:rsid w:val="004164A0"/>
    <w:rsid w:val="00416A71"/>
    <w:rsid w:val="00416FE3"/>
    <w:rsid w:val="0041793D"/>
    <w:rsid w:val="00420366"/>
    <w:rsid w:val="004224E8"/>
    <w:rsid w:val="004225F6"/>
    <w:rsid w:val="00422FDF"/>
    <w:rsid w:val="00423215"/>
    <w:rsid w:val="00424BC9"/>
    <w:rsid w:val="004252F6"/>
    <w:rsid w:val="00425E79"/>
    <w:rsid w:val="0042785A"/>
    <w:rsid w:val="00436F55"/>
    <w:rsid w:val="0043721E"/>
    <w:rsid w:val="00437631"/>
    <w:rsid w:val="00437BA2"/>
    <w:rsid w:val="00441B55"/>
    <w:rsid w:val="00441E04"/>
    <w:rsid w:val="00442769"/>
    <w:rsid w:val="004436D4"/>
    <w:rsid w:val="004443EC"/>
    <w:rsid w:val="00444C18"/>
    <w:rsid w:val="00444C24"/>
    <w:rsid w:val="00446338"/>
    <w:rsid w:val="00452631"/>
    <w:rsid w:val="004535A8"/>
    <w:rsid w:val="00457977"/>
    <w:rsid w:val="00457C34"/>
    <w:rsid w:val="004600B3"/>
    <w:rsid w:val="00461873"/>
    <w:rsid w:val="0046197C"/>
    <w:rsid w:val="00461DA3"/>
    <w:rsid w:val="00464D9F"/>
    <w:rsid w:val="004658B0"/>
    <w:rsid w:val="00465EC1"/>
    <w:rsid w:val="00466199"/>
    <w:rsid w:val="0046743B"/>
    <w:rsid w:val="0046776F"/>
    <w:rsid w:val="00472395"/>
    <w:rsid w:val="0047659C"/>
    <w:rsid w:val="00477122"/>
    <w:rsid w:val="004803E5"/>
    <w:rsid w:val="00482D20"/>
    <w:rsid w:val="00482F76"/>
    <w:rsid w:val="004859AD"/>
    <w:rsid w:val="004871ED"/>
    <w:rsid w:val="00495D78"/>
    <w:rsid w:val="00495F48"/>
    <w:rsid w:val="00496C89"/>
    <w:rsid w:val="004972DF"/>
    <w:rsid w:val="004976F5"/>
    <w:rsid w:val="004A0445"/>
    <w:rsid w:val="004A2886"/>
    <w:rsid w:val="004A3C49"/>
    <w:rsid w:val="004A4939"/>
    <w:rsid w:val="004A5DA3"/>
    <w:rsid w:val="004A73AA"/>
    <w:rsid w:val="004A7571"/>
    <w:rsid w:val="004B1B4B"/>
    <w:rsid w:val="004B27B5"/>
    <w:rsid w:val="004B2ADC"/>
    <w:rsid w:val="004B39A7"/>
    <w:rsid w:val="004B44B6"/>
    <w:rsid w:val="004B49B3"/>
    <w:rsid w:val="004B4C6C"/>
    <w:rsid w:val="004B6116"/>
    <w:rsid w:val="004B7926"/>
    <w:rsid w:val="004B7974"/>
    <w:rsid w:val="004C0D91"/>
    <w:rsid w:val="004C237A"/>
    <w:rsid w:val="004C24B0"/>
    <w:rsid w:val="004C315F"/>
    <w:rsid w:val="004C7BA2"/>
    <w:rsid w:val="004D09F6"/>
    <w:rsid w:val="004D5E40"/>
    <w:rsid w:val="004D61F0"/>
    <w:rsid w:val="004E062D"/>
    <w:rsid w:val="004E1051"/>
    <w:rsid w:val="004E427D"/>
    <w:rsid w:val="004E53AE"/>
    <w:rsid w:val="004E5D62"/>
    <w:rsid w:val="004E6F47"/>
    <w:rsid w:val="004F0D90"/>
    <w:rsid w:val="004F205D"/>
    <w:rsid w:val="004F6700"/>
    <w:rsid w:val="004F7097"/>
    <w:rsid w:val="004F76AF"/>
    <w:rsid w:val="00502E8E"/>
    <w:rsid w:val="00512D70"/>
    <w:rsid w:val="005150E7"/>
    <w:rsid w:val="00516B87"/>
    <w:rsid w:val="005175DF"/>
    <w:rsid w:val="00517B37"/>
    <w:rsid w:val="00522918"/>
    <w:rsid w:val="00523275"/>
    <w:rsid w:val="00523511"/>
    <w:rsid w:val="00523FDF"/>
    <w:rsid w:val="00527F8C"/>
    <w:rsid w:val="0053473B"/>
    <w:rsid w:val="00534824"/>
    <w:rsid w:val="00534B21"/>
    <w:rsid w:val="005359EE"/>
    <w:rsid w:val="00535A66"/>
    <w:rsid w:val="00536172"/>
    <w:rsid w:val="00536ACD"/>
    <w:rsid w:val="005374FB"/>
    <w:rsid w:val="0054256C"/>
    <w:rsid w:val="00542AE6"/>
    <w:rsid w:val="00542C30"/>
    <w:rsid w:val="00542F00"/>
    <w:rsid w:val="0054481F"/>
    <w:rsid w:val="00544EC1"/>
    <w:rsid w:val="00547C5D"/>
    <w:rsid w:val="00550A3D"/>
    <w:rsid w:val="00550F50"/>
    <w:rsid w:val="00551359"/>
    <w:rsid w:val="00551EFB"/>
    <w:rsid w:val="00552C88"/>
    <w:rsid w:val="00555838"/>
    <w:rsid w:val="00557539"/>
    <w:rsid w:val="00560E59"/>
    <w:rsid w:val="0056258C"/>
    <w:rsid w:val="00563065"/>
    <w:rsid w:val="005646E9"/>
    <w:rsid w:val="00564C16"/>
    <w:rsid w:val="00564E75"/>
    <w:rsid w:val="0056509D"/>
    <w:rsid w:val="00565566"/>
    <w:rsid w:val="00565641"/>
    <w:rsid w:val="00565C59"/>
    <w:rsid w:val="00570038"/>
    <w:rsid w:val="00570E5E"/>
    <w:rsid w:val="0057100E"/>
    <w:rsid w:val="00571213"/>
    <w:rsid w:val="005716DD"/>
    <w:rsid w:val="00571BD1"/>
    <w:rsid w:val="00575F86"/>
    <w:rsid w:val="00576748"/>
    <w:rsid w:val="0057685F"/>
    <w:rsid w:val="005776AF"/>
    <w:rsid w:val="00580BB8"/>
    <w:rsid w:val="005815FE"/>
    <w:rsid w:val="00583E0C"/>
    <w:rsid w:val="00585594"/>
    <w:rsid w:val="005876D4"/>
    <w:rsid w:val="00590FA6"/>
    <w:rsid w:val="005955FD"/>
    <w:rsid w:val="0059561A"/>
    <w:rsid w:val="005A0629"/>
    <w:rsid w:val="005A0806"/>
    <w:rsid w:val="005A2DB8"/>
    <w:rsid w:val="005A33A1"/>
    <w:rsid w:val="005A6CC5"/>
    <w:rsid w:val="005B3A9E"/>
    <w:rsid w:val="005B3F43"/>
    <w:rsid w:val="005B54E1"/>
    <w:rsid w:val="005B672F"/>
    <w:rsid w:val="005B6F87"/>
    <w:rsid w:val="005C289A"/>
    <w:rsid w:val="005C30E7"/>
    <w:rsid w:val="005C343F"/>
    <w:rsid w:val="005C3462"/>
    <w:rsid w:val="005C4B93"/>
    <w:rsid w:val="005C4F86"/>
    <w:rsid w:val="005C777B"/>
    <w:rsid w:val="005C7A3F"/>
    <w:rsid w:val="005D2979"/>
    <w:rsid w:val="005D4CF3"/>
    <w:rsid w:val="005E07F2"/>
    <w:rsid w:val="005E4528"/>
    <w:rsid w:val="005E47A2"/>
    <w:rsid w:val="005E4E2D"/>
    <w:rsid w:val="005E5158"/>
    <w:rsid w:val="005E6F59"/>
    <w:rsid w:val="005F14F0"/>
    <w:rsid w:val="005F1C29"/>
    <w:rsid w:val="005F2351"/>
    <w:rsid w:val="005F2F79"/>
    <w:rsid w:val="005F3DEF"/>
    <w:rsid w:val="005F4B28"/>
    <w:rsid w:val="005F51D6"/>
    <w:rsid w:val="005F5BF9"/>
    <w:rsid w:val="005F5F6A"/>
    <w:rsid w:val="00600E92"/>
    <w:rsid w:val="00602224"/>
    <w:rsid w:val="0060242C"/>
    <w:rsid w:val="00604DFB"/>
    <w:rsid w:val="006075FA"/>
    <w:rsid w:val="00612B45"/>
    <w:rsid w:val="00613FBF"/>
    <w:rsid w:val="006146BE"/>
    <w:rsid w:val="006148B6"/>
    <w:rsid w:val="00615469"/>
    <w:rsid w:val="006154FA"/>
    <w:rsid w:val="006179FC"/>
    <w:rsid w:val="00617B42"/>
    <w:rsid w:val="00621367"/>
    <w:rsid w:val="006215EE"/>
    <w:rsid w:val="006217F2"/>
    <w:rsid w:val="00621E0B"/>
    <w:rsid w:val="00621EF0"/>
    <w:rsid w:val="006229A4"/>
    <w:rsid w:val="00624DB1"/>
    <w:rsid w:val="00625032"/>
    <w:rsid w:val="00625F15"/>
    <w:rsid w:val="00630920"/>
    <w:rsid w:val="00630A85"/>
    <w:rsid w:val="006313C7"/>
    <w:rsid w:val="0063201A"/>
    <w:rsid w:val="0063296B"/>
    <w:rsid w:val="00633856"/>
    <w:rsid w:val="00633B43"/>
    <w:rsid w:val="00634D18"/>
    <w:rsid w:val="00635C27"/>
    <w:rsid w:val="00636781"/>
    <w:rsid w:val="0063702F"/>
    <w:rsid w:val="00637856"/>
    <w:rsid w:val="00637E0F"/>
    <w:rsid w:val="00640626"/>
    <w:rsid w:val="00640CDE"/>
    <w:rsid w:val="00643310"/>
    <w:rsid w:val="00643AE6"/>
    <w:rsid w:val="006453F5"/>
    <w:rsid w:val="00645DCE"/>
    <w:rsid w:val="00647A7E"/>
    <w:rsid w:val="00647F32"/>
    <w:rsid w:val="00651014"/>
    <w:rsid w:val="00651B08"/>
    <w:rsid w:val="00652681"/>
    <w:rsid w:val="00653160"/>
    <w:rsid w:val="00654A82"/>
    <w:rsid w:val="00655EB3"/>
    <w:rsid w:val="00656569"/>
    <w:rsid w:val="00665C57"/>
    <w:rsid w:val="00666855"/>
    <w:rsid w:val="00666DC8"/>
    <w:rsid w:val="00667CF0"/>
    <w:rsid w:val="006726B7"/>
    <w:rsid w:val="006779D8"/>
    <w:rsid w:val="00681AC9"/>
    <w:rsid w:val="00681B8C"/>
    <w:rsid w:val="00682FAC"/>
    <w:rsid w:val="00683C47"/>
    <w:rsid w:val="0068469A"/>
    <w:rsid w:val="0068664F"/>
    <w:rsid w:val="006867FB"/>
    <w:rsid w:val="00686870"/>
    <w:rsid w:val="006870F8"/>
    <w:rsid w:val="00687AF9"/>
    <w:rsid w:val="0069019E"/>
    <w:rsid w:val="006903D9"/>
    <w:rsid w:val="006908CB"/>
    <w:rsid w:val="00693CC7"/>
    <w:rsid w:val="00694AD5"/>
    <w:rsid w:val="006964D9"/>
    <w:rsid w:val="0069737C"/>
    <w:rsid w:val="006A0D17"/>
    <w:rsid w:val="006A29C2"/>
    <w:rsid w:val="006A2EE2"/>
    <w:rsid w:val="006A3121"/>
    <w:rsid w:val="006A3314"/>
    <w:rsid w:val="006A4ACE"/>
    <w:rsid w:val="006A597D"/>
    <w:rsid w:val="006A6358"/>
    <w:rsid w:val="006B4349"/>
    <w:rsid w:val="006B4699"/>
    <w:rsid w:val="006B50EE"/>
    <w:rsid w:val="006B5F8C"/>
    <w:rsid w:val="006B686B"/>
    <w:rsid w:val="006C0EE4"/>
    <w:rsid w:val="006C1BDE"/>
    <w:rsid w:val="006C2B53"/>
    <w:rsid w:val="006C39E4"/>
    <w:rsid w:val="006C50BB"/>
    <w:rsid w:val="006C5BA9"/>
    <w:rsid w:val="006C5D56"/>
    <w:rsid w:val="006C5E02"/>
    <w:rsid w:val="006C70F7"/>
    <w:rsid w:val="006D010C"/>
    <w:rsid w:val="006D3135"/>
    <w:rsid w:val="006D4776"/>
    <w:rsid w:val="006D4AED"/>
    <w:rsid w:val="006D5E09"/>
    <w:rsid w:val="006E0E4B"/>
    <w:rsid w:val="006E2C45"/>
    <w:rsid w:val="006E3867"/>
    <w:rsid w:val="006E4E04"/>
    <w:rsid w:val="006E5869"/>
    <w:rsid w:val="006E58DF"/>
    <w:rsid w:val="006E5DA6"/>
    <w:rsid w:val="006E6F4B"/>
    <w:rsid w:val="006F2798"/>
    <w:rsid w:val="006F2D1D"/>
    <w:rsid w:val="006F55EE"/>
    <w:rsid w:val="006F62AD"/>
    <w:rsid w:val="00701CD8"/>
    <w:rsid w:val="007041ED"/>
    <w:rsid w:val="00705F1B"/>
    <w:rsid w:val="007063E7"/>
    <w:rsid w:val="00710D58"/>
    <w:rsid w:val="007112D3"/>
    <w:rsid w:val="00713920"/>
    <w:rsid w:val="00713C2D"/>
    <w:rsid w:val="00717675"/>
    <w:rsid w:val="007205EF"/>
    <w:rsid w:val="00722EB2"/>
    <w:rsid w:val="00724268"/>
    <w:rsid w:val="007259AC"/>
    <w:rsid w:val="0072695D"/>
    <w:rsid w:val="00727BC5"/>
    <w:rsid w:val="00733851"/>
    <w:rsid w:val="007370FE"/>
    <w:rsid w:val="007417F7"/>
    <w:rsid w:val="00741B2C"/>
    <w:rsid w:val="007449AA"/>
    <w:rsid w:val="00746989"/>
    <w:rsid w:val="00746FA2"/>
    <w:rsid w:val="007473D8"/>
    <w:rsid w:val="007511D3"/>
    <w:rsid w:val="007520BE"/>
    <w:rsid w:val="00752E5F"/>
    <w:rsid w:val="00753E41"/>
    <w:rsid w:val="007541B0"/>
    <w:rsid w:val="00755452"/>
    <w:rsid w:val="0076017F"/>
    <w:rsid w:val="00760B44"/>
    <w:rsid w:val="00762171"/>
    <w:rsid w:val="007630E6"/>
    <w:rsid w:val="007641BA"/>
    <w:rsid w:val="007650FF"/>
    <w:rsid w:val="00766AA6"/>
    <w:rsid w:val="0076712F"/>
    <w:rsid w:val="00773A40"/>
    <w:rsid w:val="0077495E"/>
    <w:rsid w:val="00775516"/>
    <w:rsid w:val="00775F84"/>
    <w:rsid w:val="0077667C"/>
    <w:rsid w:val="00776A19"/>
    <w:rsid w:val="00780C54"/>
    <w:rsid w:val="0078105D"/>
    <w:rsid w:val="007829FB"/>
    <w:rsid w:val="007834F1"/>
    <w:rsid w:val="007842CE"/>
    <w:rsid w:val="00784D7B"/>
    <w:rsid w:val="007854FF"/>
    <w:rsid w:val="00785A6D"/>
    <w:rsid w:val="00785DDB"/>
    <w:rsid w:val="007861C0"/>
    <w:rsid w:val="007906F2"/>
    <w:rsid w:val="007915F8"/>
    <w:rsid w:val="00791C07"/>
    <w:rsid w:val="00794CFB"/>
    <w:rsid w:val="0079637F"/>
    <w:rsid w:val="00796537"/>
    <w:rsid w:val="007A02CA"/>
    <w:rsid w:val="007A3018"/>
    <w:rsid w:val="007A355E"/>
    <w:rsid w:val="007A4198"/>
    <w:rsid w:val="007A427B"/>
    <w:rsid w:val="007A4733"/>
    <w:rsid w:val="007A5992"/>
    <w:rsid w:val="007B0410"/>
    <w:rsid w:val="007B131B"/>
    <w:rsid w:val="007B5CE7"/>
    <w:rsid w:val="007B5DA8"/>
    <w:rsid w:val="007B6A7C"/>
    <w:rsid w:val="007B75F0"/>
    <w:rsid w:val="007B77C6"/>
    <w:rsid w:val="007C04F7"/>
    <w:rsid w:val="007C1049"/>
    <w:rsid w:val="007C1E57"/>
    <w:rsid w:val="007C427D"/>
    <w:rsid w:val="007C45A0"/>
    <w:rsid w:val="007C7E3A"/>
    <w:rsid w:val="007D06E1"/>
    <w:rsid w:val="007D1D71"/>
    <w:rsid w:val="007D5292"/>
    <w:rsid w:val="007D6553"/>
    <w:rsid w:val="007D6922"/>
    <w:rsid w:val="007D7C1B"/>
    <w:rsid w:val="007E012A"/>
    <w:rsid w:val="007E08DA"/>
    <w:rsid w:val="007E3F98"/>
    <w:rsid w:val="007E6201"/>
    <w:rsid w:val="007E68FD"/>
    <w:rsid w:val="007E6CE9"/>
    <w:rsid w:val="007E6DF1"/>
    <w:rsid w:val="007F03B4"/>
    <w:rsid w:val="007F5CFA"/>
    <w:rsid w:val="008007C9"/>
    <w:rsid w:val="00802342"/>
    <w:rsid w:val="0080256F"/>
    <w:rsid w:val="008035A0"/>
    <w:rsid w:val="008043A5"/>
    <w:rsid w:val="008059FB"/>
    <w:rsid w:val="00806082"/>
    <w:rsid w:val="0081051B"/>
    <w:rsid w:val="00810D99"/>
    <w:rsid w:val="0081167E"/>
    <w:rsid w:val="00811817"/>
    <w:rsid w:val="00813796"/>
    <w:rsid w:val="00813C87"/>
    <w:rsid w:val="00814574"/>
    <w:rsid w:val="00815FBE"/>
    <w:rsid w:val="00816F52"/>
    <w:rsid w:val="00821050"/>
    <w:rsid w:val="0082259D"/>
    <w:rsid w:val="00822795"/>
    <w:rsid w:val="00823FD2"/>
    <w:rsid w:val="008244EA"/>
    <w:rsid w:val="00826C2D"/>
    <w:rsid w:val="00827C8A"/>
    <w:rsid w:val="008323F2"/>
    <w:rsid w:val="008326EA"/>
    <w:rsid w:val="00833E36"/>
    <w:rsid w:val="008350B5"/>
    <w:rsid w:val="00841877"/>
    <w:rsid w:val="0084452A"/>
    <w:rsid w:val="0084576D"/>
    <w:rsid w:val="008464A1"/>
    <w:rsid w:val="00847B9C"/>
    <w:rsid w:val="00851EA9"/>
    <w:rsid w:val="00852453"/>
    <w:rsid w:val="00852480"/>
    <w:rsid w:val="0085411B"/>
    <w:rsid w:val="00857BF2"/>
    <w:rsid w:val="008626CA"/>
    <w:rsid w:val="008637D5"/>
    <w:rsid w:val="0086451B"/>
    <w:rsid w:val="00864C72"/>
    <w:rsid w:val="00864EF1"/>
    <w:rsid w:val="00865A20"/>
    <w:rsid w:val="0086609F"/>
    <w:rsid w:val="00866223"/>
    <w:rsid w:val="00866737"/>
    <w:rsid w:val="00866AB4"/>
    <w:rsid w:val="00867ABF"/>
    <w:rsid w:val="008717C1"/>
    <w:rsid w:val="00871E39"/>
    <w:rsid w:val="00872083"/>
    <w:rsid w:val="0087250E"/>
    <w:rsid w:val="0087316A"/>
    <w:rsid w:val="00874F96"/>
    <w:rsid w:val="00876568"/>
    <w:rsid w:val="00876B6D"/>
    <w:rsid w:val="0088024C"/>
    <w:rsid w:val="00881022"/>
    <w:rsid w:val="00881EE2"/>
    <w:rsid w:val="008821C7"/>
    <w:rsid w:val="00882E8E"/>
    <w:rsid w:val="00883FBC"/>
    <w:rsid w:val="00884E6D"/>
    <w:rsid w:val="00886F8E"/>
    <w:rsid w:val="00887568"/>
    <w:rsid w:val="0089029B"/>
    <w:rsid w:val="008905EB"/>
    <w:rsid w:val="00890840"/>
    <w:rsid w:val="0089265E"/>
    <w:rsid w:val="00892D95"/>
    <w:rsid w:val="00893727"/>
    <w:rsid w:val="00895DF5"/>
    <w:rsid w:val="00895E05"/>
    <w:rsid w:val="008960F1"/>
    <w:rsid w:val="0089633E"/>
    <w:rsid w:val="008A05A9"/>
    <w:rsid w:val="008A2331"/>
    <w:rsid w:val="008A238D"/>
    <w:rsid w:val="008A33E6"/>
    <w:rsid w:val="008A3D3D"/>
    <w:rsid w:val="008A575B"/>
    <w:rsid w:val="008A682C"/>
    <w:rsid w:val="008A68FD"/>
    <w:rsid w:val="008B1499"/>
    <w:rsid w:val="008B2191"/>
    <w:rsid w:val="008C3098"/>
    <w:rsid w:val="008C3E54"/>
    <w:rsid w:val="008C5056"/>
    <w:rsid w:val="008C56F6"/>
    <w:rsid w:val="008D142A"/>
    <w:rsid w:val="008D2079"/>
    <w:rsid w:val="008D2842"/>
    <w:rsid w:val="008D2BD9"/>
    <w:rsid w:val="008D2E82"/>
    <w:rsid w:val="008D30F3"/>
    <w:rsid w:val="008D3348"/>
    <w:rsid w:val="008D5B25"/>
    <w:rsid w:val="008D7FD8"/>
    <w:rsid w:val="008E0AAA"/>
    <w:rsid w:val="008E3CFD"/>
    <w:rsid w:val="008E45C2"/>
    <w:rsid w:val="008E51FF"/>
    <w:rsid w:val="008E6AEB"/>
    <w:rsid w:val="008E7AF1"/>
    <w:rsid w:val="008F04A8"/>
    <w:rsid w:val="008F1A74"/>
    <w:rsid w:val="008F3A42"/>
    <w:rsid w:val="008F609D"/>
    <w:rsid w:val="008F73B1"/>
    <w:rsid w:val="009010C1"/>
    <w:rsid w:val="00901BCB"/>
    <w:rsid w:val="00903B16"/>
    <w:rsid w:val="00905CCD"/>
    <w:rsid w:val="009073E9"/>
    <w:rsid w:val="009111DC"/>
    <w:rsid w:val="00912215"/>
    <w:rsid w:val="009143D6"/>
    <w:rsid w:val="0091479B"/>
    <w:rsid w:val="0091511C"/>
    <w:rsid w:val="009210B2"/>
    <w:rsid w:val="009221B3"/>
    <w:rsid w:val="00925C3E"/>
    <w:rsid w:val="00926AD8"/>
    <w:rsid w:val="00927695"/>
    <w:rsid w:val="009279CB"/>
    <w:rsid w:val="00927C02"/>
    <w:rsid w:val="0093251A"/>
    <w:rsid w:val="0093395E"/>
    <w:rsid w:val="00933A7D"/>
    <w:rsid w:val="00936E4F"/>
    <w:rsid w:val="00937510"/>
    <w:rsid w:val="00937DD0"/>
    <w:rsid w:val="00940DB0"/>
    <w:rsid w:val="00941B55"/>
    <w:rsid w:val="00942B4A"/>
    <w:rsid w:val="00943003"/>
    <w:rsid w:val="009432FC"/>
    <w:rsid w:val="00944D59"/>
    <w:rsid w:val="009460EF"/>
    <w:rsid w:val="009463F5"/>
    <w:rsid w:val="00947042"/>
    <w:rsid w:val="009476A8"/>
    <w:rsid w:val="00947BAA"/>
    <w:rsid w:val="00950310"/>
    <w:rsid w:val="00950F2D"/>
    <w:rsid w:val="00951CD2"/>
    <w:rsid w:val="009526E4"/>
    <w:rsid w:val="009530E6"/>
    <w:rsid w:val="0095333A"/>
    <w:rsid w:val="009547BD"/>
    <w:rsid w:val="00954E99"/>
    <w:rsid w:val="00957631"/>
    <w:rsid w:val="009606C1"/>
    <w:rsid w:val="009613C4"/>
    <w:rsid w:val="0096211C"/>
    <w:rsid w:val="00962B4F"/>
    <w:rsid w:val="00963885"/>
    <w:rsid w:val="009675BB"/>
    <w:rsid w:val="00967D73"/>
    <w:rsid w:val="00970F93"/>
    <w:rsid w:val="009714BD"/>
    <w:rsid w:val="00972189"/>
    <w:rsid w:val="009722E3"/>
    <w:rsid w:val="00974021"/>
    <w:rsid w:val="009765A0"/>
    <w:rsid w:val="0097794C"/>
    <w:rsid w:val="00983A93"/>
    <w:rsid w:val="00985B47"/>
    <w:rsid w:val="00986AC8"/>
    <w:rsid w:val="009900DE"/>
    <w:rsid w:val="009902D3"/>
    <w:rsid w:val="00991DB4"/>
    <w:rsid w:val="009922A1"/>
    <w:rsid w:val="009934E5"/>
    <w:rsid w:val="00994DA6"/>
    <w:rsid w:val="009978AC"/>
    <w:rsid w:val="00997FDD"/>
    <w:rsid w:val="009A0A67"/>
    <w:rsid w:val="009A2F55"/>
    <w:rsid w:val="009A3495"/>
    <w:rsid w:val="009A3F23"/>
    <w:rsid w:val="009A496A"/>
    <w:rsid w:val="009A4A93"/>
    <w:rsid w:val="009A5D48"/>
    <w:rsid w:val="009A64F0"/>
    <w:rsid w:val="009B3A36"/>
    <w:rsid w:val="009C120A"/>
    <w:rsid w:val="009C4B7D"/>
    <w:rsid w:val="009C4B9A"/>
    <w:rsid w:val="009C70FD"/>
    <w:rsid w:val="009D1F83"/>
    <w:rsid w:val="009D4062"/>
    <w:rsid w:val="009D41DA"/>
    <w:rsid w:val="009D5471"/>
    <w:rsid w:val="009D59BC"/>
    <w:rsid w:val="009D5FB1"/>
    <w:rsid w:val="009D755F"/>
    <w:rsid w:val="009D7823"/>
    <w:rsid w:val="009E4992"/>
    <w:rsid w:val="009E5DA5"/>
    <w:rsid w:val="009E6528"/>
    <w:rsid w:val="009F1E56"/>
    <w:rsid w:val="009F3E54"/>
    <w:rsid w:val="009F406B"/>
    <w:rsid w:val="009F4478"/>
    <w:rsid w:val="009F5298"/>
    <w:rsid w:val="009F5592"/>
    <w:rsid w:val="009F5BB9"/>
    <w:rsid w:val="009F5CD9"/>
    <w:rsid w:val="009F7B28"/>
    <w:rsid w:val="00A0050D"/>
    <w:rsid w:val="00A007F8"/>
    <w:rsid w:val="00A03D32"/>
    <w:rsid w:val="00A05EDF"/>
    <w:rsid w:val="00A074DA"/>
    <w:rsid w:val="00A12898"/>
    <w:rsid w:val="00A12D94"/>
    <w:rsid w:val="00A12F67"/>
    <w:rsid w:val="00A14A35"/>
    <w:rsid w:val="00A15CD5"/>
    <w:rsid w:val="00A170B4"/>
    <w:rsid w:val="00A21ED6"/>
    <w:rsid w:val="00A23412"/>
    <w:rsid w:val="00A23A3F"/>
    <w:rsid w:val="00A2427D"/>
    <w:rsid w:val="00A27A5C"/>
    <w:rsid w:val="00A27C10"/>
    <w:rsid w:val="00A3109A"/>
    <w:rsid w:val="00A34086"/>
    <w:rsid w:val="00A355E9"/>
    <w:rsid w:val="00A36C73"/>
    <w:rsid w:val="00A37C3B"/>
    <w:rsid w:val="00A400DD"/>
    <w:rsid w:val="00A40AAD"/>
    <w:rsid w:val="00A435F8"/>
    <w:rsid w:val="00A444B8"/>
    <w:rsid w:val="00A474BE"/>
    <w:rsid w:val="00A51279"/>
    <w:rsid w:val="00A51A42"/>
    <w:rsid w:val="00A529EC"/>
    <w:rsid w:val="00A53DA7"/>
    <w:rsid w:val="00A55651"/>
    <w:rsid w:val="00A56066"/>
    <w:rsid w:val="00A627A8"/>
    <w:rsid w:val="00A62831"/>
    <w:rsid w:val="00A62C3A"/>
    <w:rsid w:val="00A6310B"/>
    <w:rsid w:val="00A632C8"/>
    <w:rsid w:val="00A6376B"/>
    <w:rsid w:val="00A637B4"/>
    <w:rsid w:val="00A63DE2"/>
    <w:rsid w:val="00A64AD5"/>
    <w:rsid w:val="00A7037F"/>
    <w:rsid w:val="00A71EE2"/>
    <w:rsid w:val="00A730EA"/>
    <w:rsid w:val="00A758D9"/>
    <w:rsid w:val="00A7656A"/>
    <w:rsid w:val="00A7670A"/>
    <w:rsid w:val="00A77081"/>
    <w:rsid w:val="00A77822"/>
    <w:rsid w:val="00A81318"/>
    <w:rsid w:val="00A81ADC"/>
    <w:rsid w:val="00A87297"/>
    <w:rsid w:val="00A92ABC"/>
    <w:rsid w:val="00A94B1C"/>
    <w:rsid w:val="00A94D51"/>
    <w:rsid w:val="00A9639D"/>
    <w:rsid w:val="00AA045E"/>
    <w:rsid w:val="00AA114D"/>
    <w:rsid w:val="00AA125B"/>
    <w:rsid w:val="00AA2014"/>
    <w:rsid w:val="00AA4241"/>
    <w:rsid w:val="00AA4433"/>
    <w:rsid w:val="00AA6145"/>
    <w:rsid w:val="00AA6398"/>
    <w:rsid w:val="00AA6F5E"/>
    <w:rsid w:val="00AA7544"/>
    <w:rsid w:val="00AA760D"/>
    <w:rsid w:val="00AA7D08"/>
    <w:rsid w:val="00AB1482"/>
    <w:rsid w:val="00AB1E0E"/>
    <w:rsid w:val="00AB28E6"/>
    <w:rsid w:val="00AB2E79"/>
    <w:rsid w:val="00AB40F6"/>
    <w:rsid w:val="00AB4E58"/>
    <w:rsid w:val="00AC123F"/>
    <w:rsid w:val="00AC2725"/>
    <w:rsid w:val="00AC36AF"/>
    <w:rsid w:val="00AC3E22"/>
    <w:rsid w:val="00AC4F34"/>
    <w:rsid w:val="00AC5066"/>
    <w:rsid w:val="00AC5437"/>
    <w:rsid w:val="00AC59BB"/>
    <w:rsid w:val="00AD02B0"/>
    <w:rsid w:val="00AD03B8"/>
    <w:rsid w:val="00AD5C1D"/>
    <w:rsid w:val="00AD79EE"/>
    <w:rsid w:val="00AE089E"/>
    <w:rsid w:val="00AE2D60"/>
    <w:rsid w:val="00AE3F83"/>
    <w:rsid w:val="00AE4E3B"/>
    <w:rsid w:val="00AE593F"/>
    <w:rsid w:val="00AE679E"/>
    <w:rsid w:val="00AE6D4A"/>
    <w:rsid w:val="00AE784E"/>
    <w:rsid w:val="00AE7FF5"/>
    <w:rsid w:val="00AF02AE"/>
    <w:rsid w:val="00AF125D"/>
    <w:rsid w:val="00AF1BBC"/>
    <w:rsid w:val="00AF4ED7"/>
    <w:rsid w:val="00AF5AFE"/>
    <w:rsid w:val="00AF68EF"/>
    <w:rsid w:val="00AF6E72"/>
    <w:rsid w:val="00B01D97"/>
    <w:rsid w:val="00B0222F"/>
    <w:rsid w:val="00B032A8"/>
    <w:rsid w:val="00B0347A"/>
    <w:rsid w:val="00B04E07"/>
    <w:rsid w:val="00B05AFE"/>
    <w:rsid w:val="00B112FB"/>
    <w:rsid w:val="00B13815"/>
    <w:rsid w:val="00B16A8A"/>
    <w:rsid w:val="00B16EC8"/>
    <w:rsid w:val="00B1772B"/>
    <w:rsid w:val="00B20E1E"/>
    <w:rsid w:val="00B235F6"/>
    <w:rsid w:val="00B23778"/>
    <w:rsid w:val="00B23A2A"/>
    <w:rsid w:val="00B23CD3"/>
    <w:rsid w:val="00B24213"/>
    <w:rsid w:val="00B24749"/>
    <w:rsid w:val="00B26231"/>
    <w:rsid w:val="00B2720E"/>
    <w:rsid w:val="00B273A5"/>
    <w:rsid w:val="00B27C23"/>
    <w:rsid w:val="00B31305"/>
    <w:rsid w:val="00B31E39"/>
    <w:rsid w:val="00B34F38"/>
    <w:rsid w:val="00B366AB"/>
    <w:rsid w:val="00B4032D"/>
    <w:rsid w:val="00B40F7B"/>
    <w:rsid w:val="00B43BFB"/>
    <w:rsid w:val="00B44142"/>
    <w:rsid w:val="00B4452E"/>
    <w:rsid w:val="00B46BB0"/>
    <w:rsid w:val="00B47AED"/>
    <w:rsid w:val="00B504D3"/>
    <w:rsid w:val="00B51EE4"/>
    <w:rsid w:val="00B54EC4"/>
    <w:rsid w:val="00B555FB"/>
    <w:rsid w:val="00B57372"/>
    <w:rsid w:val="00B605AC"/>
    <w:rsid w:val="00B605BE"/>
    <w:rsid w:val="00B62FA5"/>
    <w:rsid w:val="00B644C4"/>
    <w:rsid w:val="00B648E3"/>
    <w:rsid w:val="00B65013"/>
    <w:rsid w:val="00B65B70"/>
    <w:rsid w:val="00B66369"/>
    <w:rsid w:val="00B66CFE"/>
    <w:rsid w:val="00B6762E"/>
    <w:rsid w:val="00B67FBF"/>
    <w:rsid w:val="00B70180"/>
    <w:rsid w:val="00B71FBA"/>
    <w:rsid w:val="00B721E1"/>
    <w:rsid w:val="00B73894"/>
    <w:rsid w:val="00B7397F"/>
    <w:rsid w:val="00B74E8B"/>
    <w:rsid w:val="00B75CD9"/>
    <w:rsid w:val="00B77B79"/>
    <w:rsid w:val="00B77D7D"/>
    <w:rsid w:val="00B8121D"/>
    <w:rsid w:val="00B830C1"/>
    <w:rsid w:val="00B83949"/>
    <w:rsid w:val="00B8560E"/>
    <w:rsid w:val="00B908AF"/>
    <w:rsid w:val="00B91CC3"/>
    <w:rsid w:val="00B92162"/>
    <w:rsid w:val="00B921AC"/>
    <w:rsid w:val="00B92552"/>
    <w:rsid w:val="00B9255D"/>
    <w:rsid w:val="00B9341F"/>
    <w:rsid w:val="00B96616"/>
    <w:rsid w:val="00BA44D3"/>
    <w:rsid w:val="00BA5355"/>
    <w:rsid w:val="00BA6734"/>
    <w:rsid w:val="00BB3EDB"/>
    <w:rsid w:val="00BB4458"/>
    <w:rsid w:val="00BB4D6D"/>
    <w:rsid w:val="00BB6A4B"/>
    <w:rsid w:val="00BB744F"/>
    <w:rsid w:val="00BB7722"/>
    <w:rsid w:val="00BC0EE9"/>
    <w:rsid w:val="00BC45C8"/>
    <w:rsid w:val="00BC4649"/>
    <w:rsid w:val="00BC4676"/>
    <w:rsid w:val="00BC48AD"/>
    <w:rsid w:val="00BC4A13"/>
    <w:rsid w:val="00BC5106"/>
    <w:rsid w:val="00BC697D"/>
    <w:rsid w:val="00BC6E6E"/>
    <w:rsid w:val="00BC7ADE"/>
    <w:rsid w:val="00BD0B77"/>
    <w:rsid w:val="00BD18AA"/>
    <w:rsid w:val="00BD2475"/>
    <w:rsid w:val="00BD3B13"/>
    <w:rsid w:val="00BD3FC4"/>
    <w:rsid w:val="00BD5232"/>
    <w:rsid w:val="00BD55DA"/>
    <w:rsid w:val="00BD588A"/>
    <w:rsid w:val="00BD5A33"/>
    <w:rsid w:val="00BD60CB"/>
    <w:rsid w:val="00BD6A5D"/>
    <w:rsid w:val="00BD7149"/>
    <w:rsid w:val="00BE1681"/>
    <w:rsid w:val="00BE2A6C"/>
    <w:rsid w:val="00BE2C3B"/>
    <w:rsid w:val="00BE2CEA"/>
    <w:rsid w:val="00BE4AE1"/>
    <w:rsid w:val="00BE524B"/>
    <w:rsid w:val="00BE66A6"/>
    <w:rsid w:val="00BE7AC9"/>
    <w:rsid w:val="00BF1C29"/>
    <w:rsid w:val="00BF1E40"/>
    <w:rsid w:val="00BF21C2"/>
    <w:rsid w:val="00BF2EF1"/>
    <w:rsid w:val="00BF47D6"/>
    <w:rsid w:val="00BF4DC9"/>
    <w:rsid w:val="00BF6727"/>
    <w:rsid w:val="00BF67C0"/>
    <w:rsid w:val="00BF72DD"/>
    <w:rsid w:val="00C03381"/>
    <w:rsid w:val="00C05500"/>
    <w:rsid w:val="00C05973"/>
    <w:rsid w:val="00C06717"/>
    <w:rsid w:val="00C06947"/>
    <w:rsid w:val="00C06A6D"/>
    <w:rsid w:val="00C10D23"/>
    <w:rsid w:val="00C11B1B"/>
    <w:rsid w:val="00C12BD6"/>
    <w:rsid w:val="00C12DAC"/>
    <w:rsid w:val="00C135CD"/>
    <w:rsid w:val="00C148B9"/>
    <w:rsid w:val="00C15E9D"/>
    <w:rsid w:val="00C15F70"/>
    <w:rsid w:val="00C167E1"/>
    <w:rsid w:val="00C20913"/>
    <w:rsid w:val="00C20E39"/>
    <w:rsid w:val="00C222AE"/>
    <w:rsid w:val="00C2533D"/>
    <w:rsid w:val="00C2681E"/>
    <w:rsid w:val="00C27E25"/>
    <w:rsid w:val="00C33606"/>
    <w:rsid w:val="00C336F7"/>
    <w:rsid w:val="00C34C07"/>
    <w:rsid w:val="00C37EE6"/>
    <w:rsid w:val="00C40141"/>
    <w:rsid w:val="00C40BC9"/>
    <w:rsid w:val="00C425DF"/>
    <w:rsid w:val="00C45974"/>
    <w:rsid w:val="00C47684"/>
    <w:rsid w:val="00C47DF4"/>
    <w:rsid w:val="00C500AE"/>
    <w:rsid w:val="00C5010B"/>
    <w:rsid w:val="00C51A7A"/>
    <w:rsid w:val="00C561A2"/>
    <w:rsid w:val="00C5789E"/>
    <w:rsid w:val="00C604C1"/>
    <w:rsid w:val="00C6109B"/>
    <w:rsid w:val="00C61112"/>
    <w:rsid w:val="00C634D4"/>
    <w:rsid w:val="00C63512"/>
    <w:rsid w:val="00C65B9D"/>
    <w:rsid w:val="00C66160"/>
    <w:rsid w:val="00C66B8C"/>
    <w:rsid w:val="00C66CBC"/>
    <w:rsid w:val="00C7020D"/>
    <w:rsid w:val="00C72462"/>
    <w:rsid w:val="00C727B4"/>
    <w:rsid w:val="00C7306D"/>
    <w:rsid w:val="00C742E3"/>
    <w:rsid w:val="00C74CFA"/>
    <w:rsid w:val="00C80DEB"/>
    <w:rsid w:val="00C80ECA"/>
    <w:rsid w:val="00C8266D"/>
    <w:rsid w:val="00C8278E"/>
    <w:rsid w:val="00C830D2"/>
    <w:rsid w:val="00C8592D"/>
    <w:rsid w:val="00C861C9"/>
    <w:rsid w:val="00C86587"/>
    <w:rsid w:val="00C86AD3"/>
    <w:rsid w:val="00C8780E"/>
    <w:rsid w:val="00C91502"/>
    <w:rsid w:val="00C94FF7"/>
    <w:rsid w:val="00C96C0C"/>
    <w:rsid w:val="00C96D15"/>
    <w:rsid w:val="00CA1BAB"/>
    <w:rsid w:val="00CA4311"/>
    <w:rsid w:val="00CA5674"/>
    <w:rsid w:val="00CA6436"/>
    <w:rsid w:val="00CA7632"/>
    <w:rsid w:val="00CB2E80"/>
    <w:rsid w:val="00CB4242"/>
    <w:rsid w:val="00CB6868"/>
    <w:rsid w:val="00CB73BF"/>
    <w:rsid w:val="00CC120D"/>
    <w:rsid w:val="00CC1E09"/>
    <w:rsid w:val="00CC2175"/>
    <w:rsid w:val="00CC2872"/>
    <w:rsid w:val="00CC383A"/>
    <w:rsid w:val="00CC3C61"/>
    <w:rsid w:val="00CC7A6D"/>
    <w:rsid w:val="00CC7C77"/>
    <w:rsid w:val="00CC7CAB"/>
    <w:rsid w:val="00CD14A1"/>
    <w:rsid w:val="00CD18A2"/>
    <w:rsid w:val="00CD30A0"/>
    <w:rsid w:val="00CD4A49"/>
    <w:rsid w:val="00CD7419"/>
    <w:rsid w:val="00CE0853"/>
    <w:rsid w:val="00CE09BC"/>
    <w:rsid w:val="00CE3510"/>
    <w:rsid w:val="00CE3FD0"/>
    <w:rsid w:val="00CE6B33"/>
    <w:rsid w:val="00CF0890"/>
    <w:rsid w:val="00CF2317"/>
    <w:rsid w:val="00CF50C7"/>
    <w:rsid w:val="00CF7CDD"/>
    <w:rsid w:val="00D00586"/>
    <w:rsid w:val="00D04CA7"/>
    <w:rsid w:val="00D06249"/>
    <w:rsid w:val="00D070B4"/>
    <w:rsid w:val="00D07D8D"/>
    <w:rsid w:val="00D117FD"/>
    <w:rsid w:val="00D12051"/>
    <w:rsid w:val="00D1249A"/>
    <w:rsid w:val="00D14098"/>
    <w:rsid w:val="00D15EF1"/>
    <w:rsid w:val="00D16C5C"/>
    <w:rsid w:val="00D21409"/>
    <w:rsid w:val="00D2162B"/>
    <w:rsid w:val="00D22167"/>
    <w:rsid w:val="00D221DC"/>
    <w:rsid w:val="00D22295"/>
    <w:rsid w:val="00D22E19"/>
    <w:rsid w:val="00D239EE"/>
    <w:rsid w:val="00D23B8C"/>
    <w:rsid w:val="00D243BB"/>
    <w:rsid w:val="00D24BA6"/>
    <w:rsid w:val="00D251E3"/>
    <w:rsid w:val="00D25A1D"/>
    <w:rsid w:val="00D30E83"/>
    <w:rsid w:val="00D35CF8"/>
    <w:rsid w:val="00D36788"/>
    <w:rsid w:val="00D36FBA"/>
    <w:rsid w:val="00D432F0"/>
    <w:rsid w:val="00D43664"/>
    <w:rsid w:val="00D44996"/>
    <w:rsid w:val="00D4613E"/>
    <w:rsid w:val="00D47CCE"/>
    <w:rsid w:val="00D50C58"/>
    <w:rsid w:val="00D50DCE"/>
    <w:rsid w:val="00D51835"/>
    <w:rsid w:val="00D52A82"/>
    <w:rsid w:val="00D53371"/>
    <w:rsid w:val="00D55CBB"/>
    <w:rsid w:val="00D572A6"/>
    <w:rsid w:val="00D60387"/>
    <w:rsid w:val="00D614A2"/>
    <w:rsid w:val="00D62458"/>
    <w:rsid w:val="00D627BE"/>
    <w:rsid w:val="00D642A6"/>
    <w:rsid w:val="00D66403"/>
    <w:rsid w:val="00D718D2"/>
    <w:rsid w:val="00D71F05"/>
    <w:rsid w:val="00D741A2"/>
    <w:rsid w:val="00D74CD7"/>
    <w:rsid w:val="00D75064"/>
    <w:rsid w:val="00D75296"/>
    <w:rsid w:val="00D76E98"/>
    <w:rsid w:val="00D80A8E"/>
    <w:rsid w:val="00D819FD"/>
    <w:rsid w:val="00D81AD1"/>
    <w:rsid w:val="00D87624"/>
    <w:rsid w:val="00D908F8"/>
    <w:rsid w:val="00D90BDA"/>
    <w:rsid w:val="00D90F83"/>
    <w:rsid w:val="00D92446"/>
    <w:rsid w:val="00D92694"/>
    <w:rsid w:val="00D93EC4"/>
    <w:rsid w:val="00D93F19"/>
    <w:rsid w:val="00D94D33"/>
    <w:rsid w:val="00D965CD"/>
    <w:rsid w:val="00D97914"/>
    <w:rsid w:val="00DA08C0"/>
    <w:rsid w:val="00DA0AC6"/>
    <w:rsid w:val="00DA1FE1"/>
    <w:rsid w:val="00DA6BD0"/>
    <w:rsid w:val="00DB0802"/>
    <w:rsid w:val="00DB1877"/>
    <w:rsid w:val="00DB2B16"/>
    <w:rsid w:val="00DB35DB"/>
    <w:rsid w:val="00DB4C91"/>
    <w:rsid w:val="00DB637E"/>
    <w:rsid w:val="00DC0A3D"/>
    <w:rsid w:val="00DC20BB"/>
    <w:rsid w:val="00DC394C"/>
    <w:rsid w:val="00DC5C9D"/>
    <w:rsid w:val="00DC6FAE"/>
    <w:rsid w:val="00DC7782"/>
    <w:rsid w:val="00DD1352"/>
    <w:rsid w:val="00DD2DA3"/>
    <w:rsid w:val="00DD3A0A"/>
    <w:rsid w:val="00DD4C7D"/>
    <w:rsid w:val="00DD7539"/>
    <w:rsid w:val="00DE10FA"/>
    <w:rsid w:val="00DE170A"/>
    <w:rsid w:val="00DE1B14"/>
    <w:rsid w:val="00DE2A9B"/>
    <w:rsid w:val="00DE410F"/>
    <w:rsid w:val="00DE608C"/>
    <w:rsid w:val="00DE6E02"/>
    <w:rsid w:val="00DE71D2"/>
    <w:rsid w:val="00DF0361"/>
    <w:rsid w:val="00DF230B"/>
    <w:rsid w:val="00DF2887"/>
    <w:rsid w:val="00DF387B"/>
    <w:rsid w:val="00DF6371"/>
    <w:rsid w:val="00E02060"/>
    <w:rsid w:val="00E0235F"/>
    <w:rsid w:val="00E0280D"/>
    <w:rsid w:val="00E036A2"/>
    <w:rsid w:val="00E04473"/>
    <w:rsid w:val="00E0535C"/>
    <w:rsid w:val="00E05EDA"/>
    <w:rsid w:val="00E06EF1"/>
    <w:rsid w:val="00E076FA"/>
    <w:rsid w:val="00E10DE5"/>
    <w:rsid w:val="00E11411"/>
    <w:rsid w:val="00E11A22"/>
    <w:rsid w:val="00E13B41"/>
    <w:rsid w:val="00E1494F"/>
    <w:rsid w:val="00E15C8A"/>
    <w:rsid w:val="00E176BB"/>
    <w:rsid w:val="00E17B85"/>
    <w:rsid w:val="00E2176A"/>
    <w:rsid w:val="00E24457"/>
    <w:rsid w:val="00E26A1B"/>
    <w:rsid w:val="00E26F02"/>
    <w:rsid w:val="00E31895"/>
    <w:rsid w:val="00E42655"/>
    <w:rsid w:val="00E437C3"/>
    <w:rsid w:val="00E444E2"/>
    <w:rsid w:val="00E44B1D"/>
    <w:rsid w:val="00E44B64"/>
    <w:rsid w:val="00E51E1B"/>
    <w:rsid w:val="00E53D31"/>
    <w:rsid w:val="00E55627"/>
    <w:rsid w:val="00E60DCC"/>
    <w:rsid w:val="00E64621"/>
    <w:rsid w:val="00E64AFF"/>
    <w:rsid w:val="00E650BF"/>
    <w:rsid w:val="00E659D3"/>
    <w:rsid w:val="00E66F25"/>
    <w:rsid w:val="00E670BB"/>
    <w:rsid w:val="00E67FE7"/>
    <w:rsid w:val="00E74C26"/>
    <w:rsid w:val="00E814BC"/>
    <w:rsid w:val="00E82D46"/>
    <w:rsid w:val="00E82D6A"/>
    <w:rsid w:val="00E8327C"/>
    <w:rsid w:val="00E874D2"/>
    <w:rsid w:val="00E9047F"/>
    <w:rsid w:val="00E91159"/>
    <w:rsid w:val="00E92890"/>
    <w:rsid w:val="00E94D81"/>
    <w:rsid w:val="00E9624C"/>
    <w:rsid w:val="00E9678B"/>
    <w:rsid w:val="00E96C73"/>
    <w:rsid w:val="00EA1020"/>
    <w:rsid w:val="00EA26D8"/>
    <w:rsid w:val="00EA3223"/>
    <w:rsid w:val="00EA615F"/>
    <w:rsid w:val="00EA6E46"/>
    <w:rsid w:val="00EA751F"/>
    <w:rsid w:val="00EA7F47"/>
    <w:rsid w:val="00EB0EA3"/>
    <w:rsid w:val="00EB1EC0"/>
    <w:rsid w:val="00EB2CDE"/>
    <w:rsid w:val="00EB6477"/>
    <w:rsid w:val="00EB64B2"/>
    <w:rsid w:val="00EB65E3"/>
    <w:rsid w:val="00EC0151"/>
    <w:rsid w:val="00EC0EA8"/>
    <w:rsid w:val="00EC2228"/>
    <w:rsid w:val="00EC24CD"/>
    <w:rsid w:val="00EC2CC6"/>
    <w:rsid w:val="00EC32E6"/>
    <w:rsid w:val="00EC418A"/>
    <w:rsid w:val="00EC4642"/>
    <w:rsid w:val="00EC5310"/>
    <w:rsid w:val="00EC67D8"/>
    <w:rsid w:val="00EC759F"/>
    <w:rsid w:val="00ED2CD5"/>
    <w:rsid w:val="00ED34D9"/>
    <w:rsid w:val="00ED5575"/>
    <w:rsid w:val="00ED5C61"/>
    <w:rsid w:val="00ED6546"/>
    <w:rsid w:val="00ED6A6D"/>
    <w:rsid w:val="00ED7887"/>
    <w:rsid w:val="00EE055B"/>
    <w:rsid w:val="00EE0CF1"/>
    <w:rsid w:val="00EE11CC"/>
    <w:rsid w:val="00EE2A35"/>
    <w:rsid w:val="00EE363D"/>
    <w:rsid w:val="00EE436E"/>
    <w:rsid w:val="00EE472C"/>
    <w:rsid w:val="00EE4E37"/>
    <w:rsid w:val="00EE4E4B"/>
    <w:rsid w:val="00EE58C9"/>
    <w:rsid w:val="00EE77D0"/>
    <w:rsid w:val="00EF5022"/>
    <w:rsid w:val="00F033DB"/>
    <w:rsid w:val="00F04F2F"/>
    <w:rsid w:val="00F07E57"/>
    <w:rsid w:val="00F1115C"/>
    <w:rsid w:val="00F11631"/>
    <w:rsid w:val="00F13111"/>
    <w:rsid w:val="00F14C07"/>
    <w:rsid w:val="00F150E4"/>
    <w:rsid w:val="00F16F27"/>
    <w:rsid w:val="00F2190E"/>
    <w:rsid w:val="00F240A5"/>
    <w:rsid w:val="00F25828"/>
    <w:rsid w:val="00F26BD5"/>
    <w:rsid w:val="00F270B4"/>
    <w:rsid w:val="00F2731D"/>
    <w:rsid w:val="00F30666"/>
    <w:rsid w:val="00F312E0"/>
    <w:rsid w:val="00F31DC2"/>
    <w:rsid w:val="00F32E1D"/>
    <w:rsid w:val="00F33EE5"/>
    <w:rsid w:val="00F36F39"/>
    <w:rsid w:val="00F43D6D"/>
    <w:rsid w:val="00F464CB"/>
    <w:rsid w:val="00F4732C"/>
    <w:rsid w:val="00F50510"/>
    <w:rsid w:val="00F5081F"/>
    <w:rsid w:val="00F5136F"/>
    <w:rsid w:val="00F530BF"/>
    <w:rsid w:val="00F55A03"/>
    <w:rsid w:val="00F6044A"/>
    <w:rsid w:val="00F616BA"/>
    <w:rsid w:val="00F61E21"/>
    <w:rsid w:val="00F64766"/>
    <w:rsid w:val="00F64F94"/>
    <w:rsid w:val="00F6645A"/>
    <w:rsid w:val="00F70332"/>
    <w:rsid w:val="00F70E28"/>
    <w:rsid w:val="00F72B9B"/>
    <w:rsid w:val="00F7449C"/>
    <w:rsid w:val="00F7686D"/>
    <w:rsid w:val="00F81B1B"/>
    <w:rsid w:val="00F829AB"/>
    <w:rsid w:val="00F831B0"/>
    <w:rsid w:val="00F8370F"/>
    <w:rsid w:val="00F83F72"/>
    <w:rsid w:val="00F84408"/>
    <w:rsid w:val="00F848B4"/>
    <w:rsid w:val="00F86EC1"/>
    <w:rsid w:val="00F87542"/>
    <w:rsid w:val="00F901D7"/>
    <w:rsid w:val="00F908FE"/>
    <w:rsid w:val="00F909E2"/>
    <w:rsid w:val="00F93A16"/>
    <w:rsid w:val="00F95790"/>
    <w:rsid w:val="00F95ED6"/>
    <w:rsid w:val="00FA03D9"/>
    <w:rsid w:val="00FA051F"/>
    <w:rsid w:val="00FA0731"/>
    <w:rsid w:val="00FA0E78"/>
    <w:rsid w:val="00FA196A"/>
    <w:rsid w:val="00FA2C6A"/>
    <w:rsid w:val="00FA2D5E"/>
    <w:rsid w:val="00FA41C1"/>
    <w:rsid w:val="00FA438B"/>
    <w:rsid w:val="00FA6073"/>
    <w:rsid w:val="00FA7FC3"/>
    <w:rsid w:val="00FB0F68"/>
    <w:rsid w:val="00FB3129"/>
    <w:rsid w:val="00FB3E1E"/>
    <w:rsid w:val="00FB4474"/>
    <w:rsid w:val="00FB486F"/>
    <w:rsid w:val="00FB5454"/>
    <w:rsid w:val="00FB5BEB"/>
    <w:rsid w:val="00FC136D"/>
    <w:rsid w:val="00FC19A3"/>
    <w:rsid w:val="00FC3150"/>
    <w:rsid w:val="00FC3ED0"/>
    <w:rsid w:val="00FC415B"/>
    <w:rsid w:val="00FC4A33"/>
    <w:rsid w:val="00FC5080"/>
    <w:rsid w:val="00FD034D"/>
    <w:rsid w:val="00FD262E"/>
    <w:rsid w:val="00FD3FDE"/>
    <w:rsid w:val="00FD4DE2"/>
    <w:rsid w:val="00FD6439"/>
    <w:rsid w:val="00FD78D4"/>
    <w:rsid w:val="00FE0FA5"/>
    <w:rsid w:val="00FE1EC2"/>
    <w:rsid w:val="00FE20DE"/>
    <w:rsid w:val="00FE2B66"/>
    <w:rsid w:val="00FE3289"/>
    <w:rsid w:val="00FE479E"/>
    <w:rsid w:val="00FE5A35"/>
    <w:rsid w:val="00FE6486"/>
    <w:rsid w:val="00FE710A"/>
    <w:rsid w:val="00FE7A36"/>
    <w:rsid w:val="00FF1971"/>
    <w:rsid w:val="00FF1AAB"/>
    <w:rsid w:val="00FF2004"/>
    <w:rsid w:val="00FF3351"/>
    <w:rsid w:val="00FF4471"/>
    <w:rsid w:val="00FF5B03"/>
    <w:rsid w:val="00FF6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E13C6-AA1C-4347-97C5-C9EFB5C4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FF5"/>
    <w:pPr>
      <w:spacing w:after="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7D06E1"/>
    <w:pPr>
      <w:keepNext/>
      <w:numPr>
        <w:numId w:val="2"/>
      </w:numPr>
      <w:jc w:val="center"/>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D06E1"/>
    <w:pPr>
      <w:keepNext/>
      <w:numPr>
        <w:ilvl w:val="1"/>
        <w:numId w:val="2"/>
      </w:numPr>
      <w:outlineLvl w:val="1"/>
    </w:pPr>
    <w:rPr>
      <w:rFonts w:eastAsia="Times New Roman"/>
      <w:b/>
      <w:bCs/>
      <w:iCs/>
      <w:szCs w:val="28"/>
    </w:rPr>
  </w:style>
  <w:style w:type="paragraph" w:styleId="Heading3">
    <w:name w:val="heading 3"/>
    <w:basedOn w:val="Normal"/>
    <w:next w:val="Normal"/>
    <w:link w:val="Heading3Char"/>
    <w:uiPriority w:val="9"/>
    <w:unhideWhenUsed/>
    <w:qFormat/>
    <w:rsid w:val="007D06E1"/>
    <w:pPr>
      <w:keepNext/>
      <w:numPr>
        <w:ilvl w:val="2"/>
        <w:numId w:val="2"/>
      </w:numPr>
      <w:outlineLvl w:val="2"/>
    </w:pPr>
    <w:rPr>
      <w:rFonts w:eastAsia="Times New Roman"/>
      <w:b/>
      <w:bCs/>
      <w:szCs w:val="26"/>
    </w:rPr>
  </w:style>
  <w:style w:type="paragraph" w:styleId="Heading4">
    <w:name w:val="heading 4"/>
    <w:basedOn w:val="Normal"/>
    <w:next w:val="Normal"/>
    <w:link w:val="Heading4Char"/>
    <w:uiPriority w:val="9"/>
    <w:unhideWhenUsed/>
    <w:qFormat/>
    <w:rsid w:val="007D06E1"/>
    <w:pPr>
      <w:keepNext/>
      <w:numPr>
        <w:ilvl w:val="3"/>
        <w:numId w:val="2"/>
      </w:numPr>
      <w:outlineLvl w:val="3"/>
    </w:pPr>
    <w:rPr>
      <w:rFonts w:eastAsia="Times New Roman"/>
      <w:b/>
      <w:bCs/>
      <w:szCs w:val="28"/>
    </w:rPr>
  </w:style>
  <w:style w:type="paragraph" w:styleId="Heading5">
    <w:name w:val="heading 5"/>
    <w:basedOn w:val="Normal"/>
    <w:next w:val="Normal"/>
    <w:link w:val="Heading5Char"/>
    <w:uiPriority w:val="9"/>
    <w:qFormat/>
    <w:rsid w:val="007D06E1"/>
    <w:pPr>
      <w:keepNext/>
      <w:keepLines/>
      <w:spacing w:before="200"/>
      <w:ind w:left="1008" w:hanging="1008"/>
      <w:jc w:val="both"/>
      <w:outlineLvl w:val="4"/>
    </w:pPr>
    <w:rPr>
      <w:rFonts w:eastAsia="Times New Roman"/>
      <w:b/>
      <w:color w:val="000000" w:themeColor="text1"/>
      <w:lang w:eastAsia="ja-JP"/>
    </w:rPr>
  </w:style>
  <w:style w:type="paragraph" w:styleId="Heading6">
    <w:name w:val="heading 6"/>
    <w:basedOn w:val="Normal"/>
    <w:next w:val="Normal"/>
    <w:link w:val="Heading6Char"/>
    <w:uiPriority w:val="9"/>
    <w:unhideWhenUsed/>
    <w:qFormat/>
    <w:rsid w:val="007D06E1"/>
    <w:pPr>
      <w:numPr>
        <w:ilvl w:val="5"/>
        <w:numId w:val="2"/>
      </w:numPr>
      <w:spacing w:before="240" w:after="60"/>
      <w:outlineLvl w:val="5"/>
    </w:pPr>
    <w:rPr>
      <w:rFonts w:eastAsia="Times New Roman"/>
      <w:b/>
      <w:bCs/>
    </w:rPr>
  </w:style>
  <w:style w:type="paragraph" w:styleId="Heading7">
    <w:name w:val="heading 7"/>
    <w:basedOn w:val="Normal"/>
    <w:next w:val="Normal"/>
    <w:link w:val="Heading7Char"/>
    <w:uiPriority w:val="9"/>
    <w:unhideWhenUsed/>
    <w:qFormat/>
    <w:rsid w:val="007D06E1"/>
    <w:pPr>
      <w:numPr>
        <w:ilvl w:val="6"/>
        <w:numId w:val="2"/>
      </w:numPr>
      <w:spacing w:before="240" w:after="60"/>
      <w:outlineLvl w:val="6"/>
    </w:pPr>
    <w:rPr>
      <w:rFonts w:eastAsia="Times New Roman"/>
      <w:sz w:val="24"/>
      <w:szCs w:val="24"/>
    </w:rPr>
  </w:style>
  <w:style w:type="paragraph" w:styleId="Heading8">
    <w:name w:val="heading 8"/>
    <w:basedOn w:val="Normal"/>
    <w:next w:val="Normal"/>
    <w:link w:val="Heading8Char"/>
    <w:uiPriority w:val="9"/>
    <w:unhideWhenUsed/>
    <w:qFormat/>
    <w:rsid w:val="007D06E1"/>
    <w:pPr>
      <w:numPr>
        <w:ilvl w:val="7"/>
        <w:numId w:val="2"/>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unhideWhenUsed/>
    <w:qFormat/>
    <w:rsid w:val="007D06E1"/>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6E1"/>
    <w:rPr>
      <w:rFonts w:ascii="Times New Roman" w:eastAsia="Times New Roman" w:hAnsi="Times New Roman" w:cs="Times New Roman"/>
      <w:b/>
      <w:bCs/>
      <w:kern w:val="32"/>
      <w:sz w:val="24"/>
      <w:szCs w:val="32"/>
    </w:rPr>
  </w:style>
  <w:style w:type="character" w:customStyle="1" w:styleId="Heading2Char">
    <w:name w:val="Heading 2 Char"/>
    <w:basedOn w:val="DefaultParagraphFont"/>
    <w:link w:val="Heading2"/>
    <w:uiPriority w:val="9"/>
    <w:rsid w:val="007D06E1"/>
    <w:rPr>
      <w:rFonts w:ascii="Times New Roman" w:eastAsia="Times New Roman" w:hAnsi="Times New Roman" w:cs="Times New Roman"/>
      <w:b/>
      <w:bCs/>
      <w:iCs/>
      <w:szCs w:val="28"/>
    </w:rPr>
  </w:style>
  <w:style w:type="character" w:customStyle="1" w:styleId="Heading3Char">
    <w:name w:val="Heading 3 Char"/>
    <w:basedOn w:val="DefaultParagraphFont"/>
    <w:link w:val="Heading3"/>
    <w:uiPriority w:val="9"/>
    <w:rsid w:val="007D06E1"/>
    <w:rPr>
      <w:rFonts w:ascii="Times New Roman" w:eastAsia="Times New Roman" w:hAnsi="Times New Roman" w:cs="Times New Roman"/>
      <w:b/>
      <w:bCs/>
      <w:szCs w:val="26"/>
    </w:rPr>
  </w:style>
  <w:style w:type="character" w:customStyle="1" w:styleId="Heading4Char">
    <w:name w:val="Heading 4 Char"/>
    <w:basedOn w:val="DefaultParagraphFont"/>
    <w:link w:val="Heading4"/>
    <w:uiPriority w:val="9"/>
    <w:rsid w:val="007D06E1"/>
    <w:rPr>
      <w:rFonts w:ascii="Times New Roman" w:eastAsia="Times New Roman" w:hAnsi="Times New Roman" w:cs="Times New Roman"/>
      <w:b/>
      <w:bCs/>
      <w:szCs w:val="28"/>
    </w:rPr>
  </w:style>
  <w:style w:type="character" w:customStyle="1" w:styleId="Heading5Char">
    <w:name w:val="Heading 5 Char"/>
    <w:basedOn w:val="DefaultParagraphFont"/>
    <w:link w:val="Heading5"/>
    <w:uiPriority w:val="9"/>
    <w:rsid w:val="007D06E1"/>
    <w:rPr>
      <w:rFonts w:ascii="Times New Roman" w:eastAsia="Times New Roman" w:hAnsi="Times New Roman" w:cs="Times New Roman"/>
      <w:b/>
      <w:color w:val="000000" w:themeColor="text1"/>
      <w:lang w:val="en-US" w:eastAsia="ja-JP"/>
    </w:rPr>
  </w:style>
  <w:style w:type="character" w:customStyle="1" w:styleId="Heading6Char">
    <w:name w:val="Heading 6 Char"/>
    <w:basedOn w:val="DefaultParagraphFont"/>
    <w:link w:val="Heading6"/>
    <w:uiPriority w:val="9"/>
    <w:rsid w:val="007D06E1"/>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7D06E1"/>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7D06E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7D06E1"/>
    <w:rPr>
      <w:rFonts w:ascii="Cambria" w:eastAsia="Times New Roman" w:hAnsi="Cambria" w:cs="Times New Roman"/>
    </w:rPr>
  </w:style>
  <w:style w:type="paragraph" w:styleId="Footer">
    <w:name w:val="footer"/>
    <w:basedOn w:val="Normal"/>
    <w:link w:val="FooterChar"/>
    <w:uiPriority w:val="99"/>
    <w:unhideWhenUsed/>
    <w:rsid w:val="007D06E1"/>
    <w:pPr>
      <w:tabs>
        <w:tab w:val="center" w:pos="4680"/>
        <w:tab w:val="right" w:pos="9360"/>
      </w:tabs>
    </w:pPr>
  </w:style>
  <w:style w:type="character" w:customStyle="1" w:styleId="FooterChar">
    <w:name w:val="Footer Char"/>
    <w:basedOn w:val="DefaultParagraphFont"/>
    <w:link w:val="Footer"/>
    <w:uiPriority w:val="99"/>
    <w:rsid w:val="007D06E1"/>
    <w:rPr>
      <w:rFonts w:ascii="Calibri" w:eastAsia="Calibri" w:hAnsi="Calibri" w:cs="Times New Roman"/>
      <w:lang w:val="en-US"/>
    </w:rPr>
  </w:style>
  <w:style w:type="paragraph" w:customStyle="1" w:styleId="biasaaja">
    <w:name w:val="biasa aja"/>
    <w:basedOn w:val="Normal"/>
    <w:link w:val="biasaajaChar"/>
    <w:rsid w:val="007D06E1"/>
    <w:pPr>
      <w:jc w:val="both"/>
    </w:pPr>
  </w:style>
  <w:style w:type="character" w:customStyle="1" w:styleId="biasaajaChar">
    <w:name w:val="biasa aja Char"/>
    <w:link w:val="biasaaja"/>
    <w:rsid w:val="007D06E1"/>
    <w:rPr>
      <w:rFonts w:ascii="Times New Roman" w:eastAsia="Calibri" w:hAnsi="Times New Roman" w:cs="Times New Roman"/>
      <w:lang w:val="en-US"/>
    </w:rPr>
  </w:style>
  <w:style w:type="paragraph" w:styleId="ListParagraph">
    <w:name w:val="List Paragraph"/>
    <w:basedOn w:val="Normal"/>
    <w:link w:val="ListParagraphChar"/>
    <w:uiPriority w:val="34"/>
    <w:qFormat/>
    <w:rsid w:val="007D06E1"/>
    <w:pPr>
      <w:ind w:left="720"/>
      <w:contextualSpacing/>
    </w:pPr>
  </w:style>
  <w:style w:type="paragraph" w:customStyle="1" w:styleId="biasa">
    <w:name w:val="biasa"/>
    <w:basedOn w:val="Normal"/>
    <w:link w:val="biasaChar"/>
    <w:rsid w:val="007D06E1"/>
    <w:pPr>
      <w:jc w:val="both"/>
    </w:pPr>
    <w:rPr>
      <w:color w:val="000000"/>
      <w:sz w:val="24"/>
    </w:rPr>
  </w:style>
  <w:style w:type="character" w:customStyle="1" w:styleId="biasaChar">
    <w:name w:val="biasa Char"/>
    <w:link w:val="biasa"/>
    <w:rsid w:val="007D06E1"/>
    <w:rPr>
      <w:rFonts w:ascii="Times New Roman" w:eastAsia="Calibri" w:hAnsi="Times New Roman" w:cs="Times New Roman"/>
      <w:color w:val="000000"/>
      <w:sz w:val="24"/>
      <w:lang w:val="en-US"/>
    </w:rPr>
  </w:style>
  <w:style w:type="paragraph" w:styleId="TOC1">
    <w:name w:val="toc 1"/>
    <w:basedOn w:val="Normal"/>
    <w:next w:val="Normal"/>
    <w:autoRedefine/>
    <w:uiPriority w:val="39"/>
    <w:unhideWhenUsed/>
    <w:rsid w:val="007D06E1"/>
    <w:pPr>
      <w:tabs>
        <w:tab w:val="right" w:leader="dot" w:pos="5829"/>
      </w:tabs>
      <w:jc w:val="both"/>
    </w:pPr>
    <w:rPr>
      <w:b/>
      <w:noProof/>
    </w:rPr>
  </w:style>
  <w:style w:type="character" w:styleId="Hyperlink">
    <w:name w:val="Hyperlink"/>
    <w:uiPriority w:val="99"/>
    <w:unhideWhenUsed/>
    <w:rsid w:val="007D06E1"/>
    <w:rPr>
      <w:color w:val="0000FF"/>
      <w:u w:val="single"/>
    </w:rPr>
  </w:style>
  <w:style w:type="paragraph" w:styleId="TOC2">
    <w:name w:val="toc 2"/>
    <w:basedOn w:val="Normal"/>
    <w:next w:val="Normal"/>
    <w:autoRedefine/>
    <w:uiPriority w:val="39"/>
    <w:unhideWhenUsed/>
    <w:rsid w:val="007D06E1"/>
    <w:pPr>
      <w:tabs>
        <w:tab w:val="left" w:pos="880"/>
        <w:tab w:val="right" w:leader="dot" w:pos="5829"/>
      </w:tabs>
      <w:ind w:left="720" w:hanging="500"/>
    </w:pPr>
  </w:style>
  <w:style w:type="paragraph" w:styleId="TOC3">
    <w:name w:val="toc 3"/>
    <w:basedOn w:val="Normal"/>
    <w:next w:val="Normal"/>
    <w:autoRedefine/>
    <w:uiPriority w:val="39"/>
    <w:unhideWhenUsed/>
    <w:rsid w:val="007D06E1"/>
    <w:pPr>
      <w:tabs>
        <w:tab w:val="left" w:pos="1320"/>
        <w:tab w:val="right" w:leader="dot" w:pos="5829"/>
      </w:tabs>
      <w:ind w:left="1134" w:hanging="694"/>
    </w:pPr>
    <w:rPr>
      <w:rFonts w:eastAsia="Times New Roman"/>
    </w:rPr>
  </w:style>
  <w:style w:type="paragraph" w:styleId="Header">
    <w:name w:val="header"/>
    <w:basedOn w:val="Normal"/>
    <w:link w:val="HeaderChar"/>
    <w:uiPriority w:val="99"/>
    <w:unhideWhenUsed/>
    <w:rsid w:val="007D06E1"/>
    <w:pPr>
      <w:tabs>
        <w:tab w:val="center" w:pos="4680"/>
        <w:tab w:val="right" w:pos="9360"/>
      </w:tabs>
    </w:pPr>
  </w:style>
  <w:style w:type="character" w:customStyle="1" w:styleId="HeaderChar">
    <w:name w:val="Header Char"/>
    <w:basedOn w:val="DefaultParagraphFont"/>
    <w:link w:val="Header"/>
    <w:uiPriority w:val="99"/>
    <w:rsid w:val="007D06E1"/>
    <w:rPr>
      <w:rFonts w:ascii="Calibri" w:eastAsia="Calibri" w:hAnsi="Calibri" w:cs="Times New Roman"/>
      <w:lang w:val="en-US"/>
    </w:rPr>
  </w:style>
  <w:style w:type="paragraph" w:styleId="TableofFigures">
    <w:name w:val="table of figures"/>
    <w:basedOn w:val="Normal"/>
    <w:next w:val="Normal"/>
    <w:uiPriority w:val="99"/>
    <w:unhideWhenUsed/>
    <w:rsid w:val="007D06E1"/>
    <w:pPr>
      <w:jc w:val="both"/>
    </w:pPr>
  </w:style>
  <w:style w:type="paragraph" w:styleId="BalloonText">
    <w:name w:val="Balloon Text"/>
    <w:basedOn w:val="Normal"/>
    <w:link w:val="BalloonTextChar"/>
    <w:uiPriority w:val="99"/>
    <w:semiHidden/>
    <w:unhideWhenUsed/>
    <w:rsid w:val="007D06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6E1"/>
    <w:rPr>
      <w:rFonts w:ascii="Segoe UI" w:eastAsia="Calibri" w:hAnsi="Segoe UI" w:cs="Segoe UI"/>
      <w:sz w:val="18"/>
      <w:szCs w:val="18"/>
      <w:lang w:val="en-US"/>
    </w:rPr>
  </w:style>
  <w:style w:type="paragraph" w:customStyle="1" w:styleId="gambar">
    <w:name w:val="gambar"/>
    <w:basedOn w:val="Caption"/>
    <w:link w:val="gambarChar"/>
    <w:rsid w:val="007D06E1"/>
    <w:rPr>
      <w:b w:val="0"/>
      <w:bCs/>
      <w:i/>
      <w:iCs w:val="0"/>
      <w:color w:val="auto"/>
      <w:szCs w:val="22"/>
    </w:rPr>
  </w:style>
  <w:style w:type="character" w:customStyle="1" w:styleId="gambarChar">
    <w:name w:val="gambar Char"/>
    <w:link w:val="gambar"/>
    <w:rsid w:val="007D06E1"/>
    <w:rPr>
      <w:rFonts w:ascii="Times New Roman" w:eastAsia="Calibri" w:hAnsi="Times New Roman" w:cs="Times New Roman"/>
      <w:b/>
      <w:bCs/>
      <w:lang w:val="en-US"/>
    </w:rPr>
  </w:style>
  <w:style w:type="paragraph" w:styleId="Caption">
    <w:name w:val="caption"/>
    <w:basedOn w:val="Normal"/>
    <w:next w:val="Normal"/>
    <w:uiPriority w:val="35"/>
    <w:unhideWhenUsed/>
    <w:qFormat/>
    <w:rsid w:val="00AF5AFE"/>
    <w:pPr>
      <w:jc w:val="center"/>
    </w:pPr>
    <w:rPr>
      <w:b/>
      <w:iCs/>
      <w:color w:val="000000" w:themeColor="text1"/>
      <w:szCs w:val="18"/>
    </w:rPr>
  </w:style>
  <w:style w:type="table" w:styleId="TableGrid">
    <w:name w:val="Table Grid"/>
    <w:basedOn w:val="TableNormal"/>
    <w:uiPriority w:val="59"/>
    <w:rsid w:val="007D0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D06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D06E1"/>
    <w:rPr>
      <w:color w:val="808080"/>
    </w:rPr>
  </w:style>
  <w:style w:type="paragraph" w:styleId="Bibliography">
    <w:name w:val="Bibliography"/>
    <w:basedOn w:val="Normal"/>
    <w:next w:val="Normal"/>
    <w:uiPriority w:val="37"/>
    <w:unhideWhenUsed/>
    <w:rsid w:val="007D06E1"/>
    <w:pPr>
      <w:ind w:left="384" w:hanging="384"/>
    </w:pPr>
  </w:style>
  <w:style w:type="paragraph" w:styleId="DocumentMap">
    <w:name w:val="Document Map"/>
    <w:basedOn w:val="Normal"/>
    <w:link w:val="DocumentMapChar"/>
    <w:uiPriority w:val="99"/>
    <w:semiHidden/>
    <w:unhideWhenUsed/>
    <w:rsid w:val="007D06E1"/>
    <w:rPr>
      <w:rFonts w:ascii="Lucida Grande" w:hAnsi="Lucida Grande"/>
      <w:sz w:val="24"/>
      <w:szCs w:val="24"/>
    </w:rPr>
  </w:style>
  <w:style w:type="character" w:customStyle="1" w:styleId="DocumentMapChar">
    <w:name w:val="Document Map Char"/>
    <w:basedOn w:val="DefaultParagraphFont"/>
    <w:link w:val="DocumentMap"/>
    <w:uiPriority w:val="99"/>
    <w:semiHidden/>
    <w:rsid w:val="007D06E1"/>
    <w:rPr>
      <w:rFonts w:ascii="Lucida Grande" w:eastAsia="Calibri" w:hAnsi="Lucida Grande" w:cs="Times New Roman"/>
      <w:sz w:val="24"/>
      <w:szCs w:val="24"/>
      <w:lang w:val="en-US"/>
    </w:rPr>
  </w:style>
  <w:style w:type="paragraph" w:styleId="Revision">
    <w:name w:val="Revision"/>
    <w:hidden/>
    <w:uiPriority w:val="99"/>
    <w:semiHidden/>
    <w:rsid w:val="007D06E1"/>
    <w:pPr>
      <w:spacing w:after="0" w:line="240" w:lineRule="auto"/>
    </w:pPr>
    <w:rPr>
      <w:rFonts w:ascii="Calibri" w:eastAsia="Calibri" w:hAnsi="Calibri" w:cs="Times New Roman"/>
      <w:lang w:val="en-US"/>
    </w:rPr>
  </w:style>
  <w:style w:type="character" w:styleId="CommentReference">
    <w:name w:val="annotation reference"/>
    <w:basedOn w:val="DefaultParagraphFont"/>
    <w:uiPriority w:val="99"/>
    <w:semiHidden/>
    <w:unhideWhenUsed/>
    <w:rsid w:val="007D06E1"/>
    <w:rPr>
      <w:sz w:val="16"/>
      <w:szCs w:val="16"/>
    </w:rPr>
  </w:style>
  <w:style w:type="paragraph" w:styleId="CommentText">
    <w:name w:val="annotation text"/>
    <w:basedOn w:val="Normal"/>
    <w:link w:val="CommentTextChar"/>
    <w:uiPriority w:val="99"/>
    <w:semiHidden/>
    <w:unhideWhenUsed/>
    <w:rsid w:val="007D06E1"/>
    <w:rPr>
      <w:sz w:val="20"/>
      <w:szCs w:val="20"/>
    </w:rPr>
  </w:style>
  <w:style w:type="character" w:customStyle="1" w:styleId="CommentTextChar">
    <w:name w:val="Comment Text Char"/>
    <w:basedOn w:val="DefaultParagraphFont"/>
    <w:link w:val="CommentText"/>
    <w:uiPriority w:val="99"/>
    <w:semiHidden/>
    <w:rsid w:val="007D06E1"/>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D06E1"/>
    <w:rPr>
      <w:b/>
      <w:bCs/>
    </w:rPr>
  </w:style>
  <w:style w:type="character" w:customStyle="1" w:styleId="CommentSubjectChar">
    <w:name w:val="Comment Subject Char"/>
    <w:basedOn w:val="CommentTextChar"/>
    <w:link w:val="CommentSubject"/>
    <w:uiPriority w:val="99"/>
    <w:semiHidden/>
    <w:rsid w:val="007D06E1"/>
    <w:rPr>
      <w:rFonts w:ascii="Calibri" w:eastAsia="Calibri" w:hAnsi="Calibri" w:cs="Times New Roman"/>
      <w:b/>
      <w:bCs/>
      <w:sz w:val="20"/>
      <w:szCs w:val="20"/>
      <w:lang w:val="en-US"/>
    </w:rPr>
  </w:style>
  <w:style w:type="paragraph" w:styleId="NoSpacing">
    <w:name w:val="No Spacing"/>
    <w:uiPriority w:val="1"/>
    <w:qFormat/>
    <w:rsid w:val="007D06E1"/>
    <w:pPr>
      <w:spacing w:after="0" w:line="240" w:lineRule="auto"/>
    </w:pPr>
    <w:rPr>
      <w:rFonts w:ascii="Calibri" w:eastAsia="Calibri" w:hAnsi="Calibri" w:cs="Times New Roman"/>
      <w:lang w:val="en-US"/>
    </w:rPr>
  </w:style>
  <w:style w:type="paragraph" w:styleId="Title">
    <w:name w:val="Title"/>
    <w:basedOn w:val="Normal"/>
    <w:link w:val="TitleChar"/>
    <w:qFormat/>
    <w:rsid w:val="007D06E1"/>
    <w:pPr>
      <w:spacing w:line="360" w:lineRule="auto"/>
      <w:jc w:val="center"/>
    </w:pPr>
    <w:rPr>
      <w:rFonts w:eastAsia="MS Mincho"/>
      <w:b/>
      <w:sz w:val="24"/>
      <w:szCs w:val="20"/>
    </w:rPr>
  </w:style>
  <w:style w:type="character" w:customStyle="1" w:styleId="TitleChar">
    <w:name w:val="Title Char"/>
    <w:basedOn w:val="DefaultParagraphFont"/>
    <w:link w:val="Title"/>
    <w:rsid w:val="007D06E1"/>
    <w:rPr>
      <w:rFonts w:ascii="Times New Roman" w:eastAsia="MS Mincho" w:hAnsi="Times New Roman" w:cs="Times New Roman"/>
      <w:b/>
      <w:sz w:val="24"/>
      <w:szCs w:val="20"/>
      <w:lang w:val="en-US"/>
    </w:rPr>
  </w:style>
  <w:style w:type="character" w:customStyle="1" w:styleId="ListParagraphChar">
    <w:name w:val="List Paragraph Char"/>
    <w:basedOn w:val="DefaultParagraphFont"/>
    <w:link w:val="ListParagraph"/>
    <w:uiPriority w:val="34"/>
    <w:rsid w:val="007D06E1"/>
    <w:rPr>
      <w:rFonts w:ascii="Calibri" w:eastAsia="Calibri" w:hAnsi="Calibri" w:cs="Times New Roman"/>
      <w:lang w:val="en-US"/>
    </w:rPr>
  </w:style>
  <w:style w:type="character" w:styleId="LineNumber">
    <w:name w:val="line number"/>
    <w:basedOn w:val="DefaultParagraphFont"/>
    <w:uiPriority w:val="99"/>
    <w:semiHidden/>
    <w:unhideWhenUsed/>
    <w:rsid w:val="007D06E1"/>
  </w:style>
  <w:style w:type="paragraph" w:styleId="TOC4">
    <w:name w:val="toc 4"/>
    <w:basedOn w:val="Normal"/>
    <w:next w:val="Normal"/>
    <w:autoRedefine/>
    <w:uiPriority w:val="39"/>
    <w:unhideWhenUsed/>
    <w:rsid w:val="007D06E1"/>
    <w:pPr>
      <w:ind w:left="660"/>
    </w:pPr>
  </w:style>
  <w:style w:type="paragraph" w:styleId="TOC5">
    <w:name w:val="toc 5"/>
    <w:basedOn w:val="Normal"/>
    <w:next w:val="Normal"/>
    <w:autoRedefine/>
    <w:uiPriority w:val="39"/>
    <w:unhideWhenUsed/>
    <w:rsid w:val="007D06E1"/>
    <w:pPr>
      <w:ind w:left="880"/>
    </w:pPr>
  </w:style>
  <w:style w:type="paragraph" w:styleId="TOC6">
    <w:name w:val="toc 6"/>
    <w:basedOn w:val="Normal"/>
    <w:next w:val="Normal"/>
    <w:autoRedefine/>
    <w:uiPriority w:val="39"/>
    <w:unhideWhenUsed/>
    <w:rsid w:val="007D06E1"/>
    <w:pPr>
      <w:ind w:left="1100"/>
    </w:pPr>
  </w:style>
  <w:style w:type="paragraph" w:styleId="TOC7">
    <w:name w:val="toc 7"/>
    <w:basedOn w:val="Normal"/>
    <w:next w:val="Normal"/>
    <w:autoRedefine/>
    <w:uiPriority w:val="39"/>
    <w:unhideWhenUsed/>
    <w:rsid w:val="007D06E1"/>
    <w:pPr>
      <w:ind w:left="1320"/>
    </w:pPr>
  </w:style>
  <w:style w:type="paragraph" w:styleId="TOC8">
    <w:name w:val="toc 8"/>
    <w:basedOn w:val="Normal"/>
    <w:next w:val="Normal"/>
    <w:autoRedefine/>
    <w:uiPriority w:val="39"/>
    <w:unhideWhenUsed/>
    <w:rsid w:val="007D06E1"/>
    <w:pPr>
      <w:ind w:left="1540"/>
    </w:pPr>
  </w:style>
  <w:style w:type="paragraph" w:styleId="TOC9">
    <w:name w:val="toc 9"/>
    <w:basedOn w:val="Normal"/>
    <w:next w:val="Normal"/>
    <w:autoRedefine/>
    <w:uiPriority w:val="39"/>
    <w:unhideWhenUsed/>
    <w:rsid w:val="007D06E1"/>
    <w:pPr>
      <w:ind w:left="1760"/>
    </w:pPr>
  </w:style>
  <w:style w:type="paragraph" w:styleId="PlainText">
    <w:name w:val="Plain Text"/>
    <w:basedOn w:val="Normal"/>
    <w:link w:val="PlainTextChar"/>
    <w:uiPriority w:val="99"/>
    <w:unhideWhenUsed/>
    <w:rsid w:val="007D06E1"/>
    <w:rPr>
      <w:rFonts w:ascii="Courier" w:eastAsiaTheme="minorHAnsi" w:hAnsi="Courier" w:cstheme="minorBidi"/>
      <w:sz w:val="21"/>
      <w:szCs w:val="21"/>
      <w:lang w:val="en-GB"/>
    </w:rPr>
  </w:style>
  <w:style w:type="character" w:customStyle="1" w:styleId="PlainTextChar">
    <w:name w:val="Plain Text Char"/>
    <w:basedOn w:val="DefaultParagraphFont"/>
    <w:link w:val="PlainText"/>
    <w:uiPriority w:val="99"/>
    <w:rsid w:val="007D06E1"/>
    <w:rPr>
      <w:rFonts w:ascii="Courier" w:hAnsi="Courier"/>
      <w:sz w:val="21"/>
      <w:szCs w:val="21"/>
      <w:lang w:val="en-GB"/>
    </w:rPr>
  </w:style>
  <w:style w:type="character" w:styleId="Strong">
    <w:name w:val="Strong"/>
    <w:basedOn w:val="DefaultParagraphFont"/>
    <w:uiPriority w:val="22"/>
    <w:qFormat/>
    <w:rsid w:val="007D06E1"/>
    <w:rPr>
      <w:b/>
      <w:bCs/>
    </w:rPr>
  </w:style>
  <w:style w:type="character" w:customStyle="1" w:styleId="apple-converted-space">
    <w:name w:val="apple-converted-space"/>
    <w:rsid w:val="007D06E1"/>
  </w:style>
  <w:style w:type="paragraph" w:styleId="NormalWeb">
    <w:name w:val="Normal (Web)"/>
    <w:basedOn w:val="Normal"/>
    <w:uiPriority w:val="99"/>
    <w:unhideWhenUsed/>
    <w:rsid w:val="007D06E1"/>
    <w:pPr>
      <w:spacing w:before="100" w:beforeAutospacing="1" w:after="100" w:afterAutospacing="1"/>
    </w:pPr>
    <w:rPr>
      <w:rFonts w:eastAsia="Times New Roman"/>
      <w:sz w:val="24"/>
      <w:szCs w:val="24"/>
      <w:lang w:eastAsia="id-ID"/>
    </w:rPr>
  </w:style>
  <w:style w:type="character" w:styleId="Emphasis">
    <w:name w:val="Emphasis"/>
    <w:basedOn w:val="DefaultParagraphFont"/>
    <w:uiPriority w:val="20"/>
    <w:qFormat/>
    <w:rsid w:val="007D06E1"/>
    <w:rPr>
      <w:i/>
      <w:iCs/>
    </w:rPr>
  </w:style>
  <w:style w:type="character" w:customStyle="1" w:styleId="fontstyle01">
    <w:name w:val="fontstyle01"/>
    <w:basedOn w:val="DefaultParagraphFont"/>
    <w:rsid w:val="00816F52"/>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816F52"/>
    <w:rPr>
      <w:rFonts w:ascii="TimesNewRomanPS-ItalicMT" w:hAnsi="TimesNewRomanPS-ItalicMT" w:hint="default"/>
      <w:b w:val="0"/>
      <w:bCs w:val="0"/>
      <w:i/>
      <w:iCs/>
      <w:color w:val="000000"/>
      <w:sz w:val="22"/>
      <w:szCs w:val="22"/>
    </w:rPr>
  </w:style>
  <w:style w:type="character" w:customStyle="1" w:styleId="pl-c1">
    <w:name w:val="pl-c1"/>
    <w:basedOn w:val="DefaultParagraphFont"/>
    <w:rsid w:val="003578CB"/>
  </w:style>
  <w:style w:type="character" w:customStyle="1" w:styleId="pl-k">
    <w:name w:val="pl-k"/>
    <w:basedOn w:val="DefaultParagraphFont"/>
    <w:rsid w:val="003578CB"/>
  </w:style>
  <w:style w:type="character" w:customStyle="1" w:styleId="pl-en">
    <w:name w:val="pl-en"/>
    <w:basedOn w:val="DefaultParagraphFont"/>
    <w:rsid w:val="0016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397">
      <w:bodyDiv w:val="1"/>
      <w:marLeft w:val="0"/>
      <w:marRight w:val="0"/>
      <w:marTop w:val="0"/>
      <w:marBottom w:val="0"/>
      <w:divBdr>
        <w:top w:val="none" w:sz="0" w:space="0" w:color="auto"/>
        <w:left w:val="none" w:sz="0" w:space="0" w:color="auto"/>
        <w:bottom w:val="none" w:sz="0" w:space="0" w:color="auto"/>
        <w:right w:val="none" w:sz="0" w:space="0" w:color="auto"/>
      </w:divBdr>
    </w:div>
    <w:div w:id="26033447">
      <w:bodyDiv w:val="1"/>
      <w:marLeft w:val="0"/>
      <w:marRight w:val="0"/>
      <w:marTop w:val="0"/>
      <w:marBottom w:val="0"/>
      <w:divBdr>
        <w:top w:val="none" w:sz="0" w:space="0" w:color="auto"/>
        <w:left w:val="none" w:sz="0" w:space="0" w:color="auto"/>
        <w:bottom w:val="none" w:sz="0" w:space="0" w:color="auto"/>
        <w:right w:val="none" w:sz="0" w:space="0" w:color="auto"/>
      </w:divBdr>
    </w:div>
    <w:div w:id="43602575">
      <w:bodyDiv w:val="1"/>
      <w:marLeft w:val="0"/>
      <w:marRight w:val="0"/>
      <w:marTop w:val="0"/>
      <w:marBottom w:val="0"/>
      <w:divBdr>
        <w:top w:val="none" w:sz="0" w:space="0" w:color="auto"/>
        <w:left w:val="none" w:sz="0" w:space="0" w:color="auto"/>
        <w:bottom w:val="none" w:sz="0" w:space="0" w:color="auto"/>
        <w:right w:val="none" w:sz="0" w:space="0" w:color="auto"/>
      </w:divBdr>
    </w:div>
    <w:div w:id="46269624">
      <w:bodyDiv w:val="1"/>
      <w:marLeft w:val="0"/>
      <w:marRight w:val="0"/>
      <w:marTop w:val="0"/>
      <w:marBottom w:val="0"/>
      <w:divBdr>
        <w:top w:val="none" w:sz="0" w:space="0" w:color="auto"/>
        <w:left w:val="none" w:sz="0" w:space="0" w:color="auto"/>
        <w:bottom w:val="none" w:sz="0" w:space="0" w:color="auto"/>
        <w:right w:val="none" w:sz="0" w:space="0" w:color="auto"/>
      </w:divBdr>
    </w:div>
    <w:div w:id="79913061">
      <w:bodyDiv w:val="1"/>
      <w:marLeft w:val="0"/>
      <w:marRight w:val="0"/>
      <w:marTop w:val="0"/>
      <w:marBottom w:val="0"/>
      <w:divBdr>
        <w:top w:val="none" w:sz="0" w:space="0" w:color="auto"/>
        <w:left w:val="none" w:sz="0" w:space="0" w:color="auto"/>
        <w:bottom w:val="none" w:sz="0" w:space="0" w:color="auto"/>
        <w:right w:val="none" w:sz="0" w:space="0" w:color="auto"/>
      </w:divBdr>
    </w:div>
    <w:div w:id="121273598">
      <w:bodyDiv w:val="1"/>
      <w:marLeft w:val="0"/>
      <w:marRight w:val="0"/>
      <w:marTop w:val="0"/>
      <w:marBottom w:val="0"/>
      <w:divBdr>
        <w:top w:val="none" w:sz="0" w:space="0" w:color="auto"/>
        <w:left w:val="none" w:sz="0" w:space="0" w:color="auto"/>
        <w:bottom w:val="none" w:sz="0" w:space="0" w:color="auto"/>
        <w:right w:val="none" w:sz="0" w:space="0" w:color="auto"/>
      </w:divBdr>
    </w:div>
    <w:div w:id="141124474">
      <w:bodyDiv w:val="1"/>
      <w:marLeft w:val="0"/>
      <w:marRight w:val="0"/>
      <w:marTop w:val="0"/>
      <w:marBottom w:val="0"/>
      <w:divBdr>
        <w:top w:val="none" w:sz="0" w:space="0" w:color="auto"/>
        <w:left w:val="none" w:sz="0" w:space="0" w:color="auto"/>
        <w:bottom w:val="none" w:sz="0" w:space="0" w:color="auto"/>
        <w:right w:val="none" w:sz="0" w:space="0" w:color="auto"/>
      </w:divBdr>
    </w:div>
    <w:div w:id="178205493">
      <w:bodyDiv w:val="1"/>
      <w:marLeft w:val="0"/>
      <w:marRight w:val="0"/>
      <w:marTop w:val="0"/>
      <w:marBottom w:val="0"/>
      <w:divBdr>
        <w:top w:val="none" w:sz="0" w:space="0" w:color="auto"/>
        <w:left w:val="none" w:sz="0" w:space="0" w:color="auto"/>
        <w:bottom w:val="none" w:sz="0" w:space="0" w:color="auto"/>
        <w:right w:val="none" w:sz="0" w:space="0" w:color="auto"/>
      </w:divBdr>
    </w:div>
    <w:div w:id="226846016">
      <w:bodyDiv w:val="1"/>
      <w:marLeft w:val="0"/>
      <w:marRight w:val="0"/>
      <w:marTop w:val="0"/>
      <w:marBottom w:val="0"/>
      <w:divBdr>
        <w:top w:val="none" w:sz="0" w:space="0" w:color="auto"/>
        <w:left w:val="none" w:sz="0" w:space="0" w:color="auto"/>
        <w:bottom w:val="none" w:sz="0" w:space="0" w:color="auto"/>
        <w:right w:val="none" w:sz="0" w:space="0" w:color="auto"/>
      </w:divBdr>
    </w:div>
    <w:div w:id="241567070">
      <w:bodyDiv w:val="1"/>
      <w:marLeft w:val="0"/>
      <w:marRight w:val="0"/>
      <w:marTop w:val="0"/>
      <w:marBottom w:val="0"/>
      <w:divBdr>
        <w:top w:val="none" w:sz="0" w:space="0" w:color="auto"/>
        <w:left w:val="none" w:sz="0" w:space="0" w:color="auto"/>
        <w:bottom w:val="none" w:sz="0" w:space="0" w:color="auto"/>
        <w:right w:val="none" w:sz="0" w:space="0" w:color="auto"/>
      </w:divBdr>
    </w:div>
    <w:div w:id="241719078">
      <w:bodyDiv w:val="1"/>
      <w:marLeft w:val="0"/>
      <w:marRight w:val="0"/>
      <w:marTop w:val="0"/>
      <w:marBottom w:val="0"/>
      <w:divBdr>
        <w:top w:val="none" w:sz="0" w:space="0" w:color="auto"/>
        <w:left w:val="none" w:sz="0" w:space="0" w:color="auto"/>
        <w:bottom w:val="none" w:sz="0" w:space="0" w:color="auto"/>
        <w:right w:val="none" w:sz="0" w:space="0" w:color="auto"/>
      </w:divBdr>
    </w:div>
    <w:div w:id="260725778">
      <w:bodyDiv w:val="1"/>
      <w:marLeft w:val="0"/>
      <w:marRight w:val="0"/>
      <w:marTop w:val="0"/>
      <w:marBottom w:val="0"/>
      <w:divBdr>
        <w:top w:val="none" w:sz="0" w:space="0" w:color="auto"/>
        <w:left w:val="none" w:sz="0" w:space="0" w:color="auto"/>
        <w:bottom w:val="none" w:sz="0" w:space="0" w:color="auto"/>
        <w:right w:val="none" w:sz="0" w:space="0" w:color="auto"/>
      </w:divBdr>
    </w:div>
    <w:div w:id="264271567">
      <w:bodyDiv w:val="1"/>
      <w:marLeft w:val="0"/>
      <w:marRight w:val="0"/>
      <w:marTop w:val="0"/>
      <w:marBottom w:val="0"/>
      <w:divBdr>
        <w:top w:val="none" w:sz="0" w:space="0" w:color="auto"/>
        <w:left w:val="none" w:sz="0" w:space="0" w:color="auto"/>
        <w:bottom w:val="none" w:sz="0" w:space="0" w:color="auto"/>
        <w:right w:val="none" w:sz="0" w:space="0" w:color="auto"/>
      </w:divBdr>
    </w:div>
    <w:div w:id="267735151">
      <w:bodyDiv w:val="1"/>
      <w:marLeft w:val="0"/>
      <w:marRight w:val="0"/>
      <w:marTop w:val="0"/>
      <w:marBottom w:val="0"/>
      <w:divBdr>
        <w:top w:val="none" w:sz="0" w:space="0" w:color="auto"/>
        <w:left w:val="none" w:sz="0" w:space="0" w:color="auto"/>
        <w:bottom w:val="none" w:sz="0" w:space="0" w:color="auto"/>
        <w:right w:val="none" w:sz="0" w:space="0" w:color="auto"/>
      </w:divBdr>
    </w:div>
    <w:div w:id="310796201">
      <w:bodyDiv w:val="1"/>
      <w:marLeft w:val="0"/>
      <w:marRight w:val="0"/>
      <w:marTop w:val="0"/>
      <w:marBottom w:val="0"/>
      <w:divBdr>
        <w:top w:val="none" w:sz="0" w:space="0" w:color="auto"/>
        <w:left w:val="none" w:sz="0" w:space="0" w:color="auto"/>
        <w:bottom w:val="none" w:sz="0" w:space="0" w:color="auto"/>
        <w:right w:val="none" w:sz="0" w:space="0" w:color="auto"/>
      </w:divBdr>
    </w:div>
    <w:div w:id="350036046">
      <w:bodyDiv w:val="1"/>
      <w:marLeft w:val="0"/>
      <w:marRight w:val="0"/>
      <w:marTop w:val="0"/>
      <w:marBottom w:val="0"/>
      <w:divBdr>
        <w:top w:val="none" w:sz="0" w:space="0" w:color="auto"/>
        <w:left w:val="none" w:sz="0" w:space="0" w:color="auto"/>
        <w:bottom w:val="none" w:sz="0" w:space="0" w:color="auto"/>
        <w:right w:val="none" w:sz="0" w:space="0" w:color="auto"/>
      </w:divBdr>
    </w:div>
    <w:div w:id="370110260">
      <w:bodyDiv w:val="1"/>
      <w:marLeft w:val="0"/>
      <w:marRight w:val="0"/>
      <w:marTop w:val="0"/>
      <w:marBottom w:val="0"/>
      <w:divBdr>
        <w:top w:val="none" w:sz="0" w:space="0" w:color="auto"/>
        <w:left w:val="none" w:sz="0" w:space="0" w:color="auto"/>
        <w:bottom w:val="none" w:sz="0" w:space="0" w:color="auto"/>
        <w:right w:val="none" w:sz="0" w:space="0" w:color="auto"/>
      </w:divBdr>
    </w:div>
    <w:div w:id="383406873">
      <w:bodyDiv w:val="1"/>
      <w:marLeft w:val="0"/>
      <w:marRight w:val="0"/>
      <w:marTop w:val="0"/>
      <w:marBottom w:val="0"/>
      <w:divBdr>
        <w:top w:val="none" w:sz="0" w:space="0" w:color="auto"/>
        <w:left w:val="none" w:sz="0" w:space="0" w:color="auto"/>
        <w:bottom w:val="none" w:sz="0" w:space="0" w:color="auto"/>
        <w:right w:val="none" w:sz="0" w:space="0" w:color="auto"/>
      </w:divBdr>
    </w:div>
    <w:div w:id="398132621">
      <w:bodyDiv w:val="1"/>
      <w:marLeft w:val="0"/>
      <w:marRight w:val="0"/>
      <w:marTop w:val="0"/>
      <w:marBottom w:val="0"/>
      <w:divBdr>
        <w:top w:val="none" w:sz="0" w:space="0" w:color="auto"/>
        <w:left w:val="none" w:sz="0" w:space="0" w:color="auto"/>
        <w:bottom w:val="none" w:sz="0" w:space="0" w:color="auto"/>
        <w:right w:val="none" w:sz="0" w:space="0" w:color="auto"/>
      </w:divBdr>
    </w:div>
    <w:div w:id="403798880">
      <w:bodyDiv w:val="1"/>
      <w:marLeft w:val="0"/>
      <w:marRight w:val="0"/>
      <w:marTop w:val="0"/>
      <w:marBottom w:val="0"/>
      <w:divBdr>
        <w:top w:val="none" w:sz="0" w:space="0" w:color="auto"/>
        <w:left w:val="none" w:sz="0" w:space="0" w:color="auto"/>
        <w:bottom w:val="none" w:sz="0" w:space="0" w:color="auto"/>
        <w:right w:val="none" w:sz="0" w:space="0" w:color="auto"/>
      </w:divBdr>
    </w:div>
    <w:div w:id="413550967">
      <w:bodyDiv w:val="1"/>
      <w:marLeft w:val="0"/>
      <w:marRight w:val="0"/>
      <w:marTop w:val="0"/>
      <w:marBottom w:val="0"/>
      <w:divBdr>
        <w:top w:val="none" w:sz="0" w:space="0" w:color="auto"/>
        <w:left w:val="none" w:sz="0" w:space="0" w:color="auto"/>
        <w:bottom w:val="none" w:sz="0" w:space="0" w:color="auto"/>
        <w:right w:val="none" w:sz="0" w:space="0" w:color="auto"/>
      </w:divBdr>
    </w:div>
    <w:div w:id="426121193">
      <w:bodyDiv w:val="1"/>
      <w:marLeft w:val="0"/>
      <w:marRight w:val="0"/>
      <w:marTop w:val="0"/>
      <w:marBottom w:val="0"/>
      <w:divBdr>
        <w:top w:val="none" w:sz="0" w:space="0" w:color="auto"/>
        <w:left w:val="none" w:sz="0" w:space="0" w:color="auto"/>
        <w:bottom w:val="none" w:sz="0" w:space="0" w:color="auto"/>
        <w:right w:val="none" w:sz="0" w:space="0" w:color="auto"/>
      </w:divBdr>
    </w:div>
    <w:div w:id="426923476">
      <w:bodyDiv w:val="1"/>
      <w:marLeft w:val="0"/>
      <w:marRight w:val="0"/>
      <w:marTop w:val="0"/>
      <w:marBottom w:val="0"/>
      <w:divBdr>
        <w:top w:val="none" w:sz="0" w:space="0" w:color="auto"/>
        <w:left w:val="none" w:sz="0" w:space="0" w:color="auto"/>
        <w:bottom w:val="none" w:sz="0" w:space="0" w:color="auto"/>
        <w:right w:val="none" w:sz="0" w:space="0" w:color="auto"/>
      </w:divBdr>
    </w:div>
    <w:div w:id="429281320">
      <w:bodyDiv w:val="1"/>
      <w:marLeft w:val="0"/>
      <w:marRight w:val="0"/>
      <w:marTop w:val="0"/>
      <w:marBottom w:val="0"/>
      <w:divBdr>
        <w:top w:val="none" w:sz="0" w:space="0" w:color="auto"/>
        <w:left w:val="none" w:sz="0" w:space="0" w:color="auto"/>
        <w:bottom w:val="none" w:sz="0" w:space="0" w:color="auto"/>
        <w:right w:val="none" w:sz="0" w:space="0" w:color="auto"/>
      </w:divBdr>
    </w:div>
    <w:div w:id="431322727">
      <w:bodyDiv w:val="1"/>
      <w:marLeft w:val="0"/>
      <w:marRight w:val="0"/>
      <w:marTop w:val="0"/>
      <w:marBottom w:val="0"/>
      <w:divBdr>
        <w:top w:val="none" w:sz="0" w:space="0" w:color="auto"/>
        <w:left w:val="none" w:sz="0" w:space="0" w:color="auto"/>
        <w:bottom w:val="none" w:sz="0" w:space="0" w:color="auto"/>
        <w:right w:val="none" w:sz="0" w:space="0" w:color="auto"/>
      </w:divBdr>
    </w:div>
    <w:div w:id="432866262">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1238599">
      <w:bodyDiv w:val="1"/>
      <w:marLeft w:val="0"/>
      <w:marRight w:val="0"/>
      <w:marTop w:val="0"/>
      <w:marBottom w:val="0"/>
      <w:divBdr>
        <w:top w:val="none" w:sz="0" w:space="0" w:color="auto"/>
        <w:left w:val="none" w:sz="0" w:space="0" w:color="auto"/>
        <w:bottom w:val="none" w:sz="0" w:space="0" w:color="auto"/>
        <w:right w:val="none" w:sz="0" w:space="0" w:color="auto"/>
      </w:divBdr>
    </w:div>
    <w:div w:id="487138598">
      <w:bodyDiv w:val="1"/>
      <w:marLeft w:val="0"/>
      <w:marRight w:val="0"/>
      <w:marTop w:val="0"/>
      <w:marBottom w:val="0"/>
      <w:divBdr>
        <w:top w:val="none" w:sz="0" w:space="0" w:color="auto"/>
        <w:left w:val="none" w:sz="0" w:space="0" w:color="auto"/>
        <w:bottom w:val="none" w:sz="0" w:space="0" w:color="auto"/>
        <w:right w:val="none" w:sz="0" w:space="0" w:color="auto"/>
      </w:divBdr>
    </w:div>
    <w:div w:id="499778548">
      <w:bodyDiv w:val="1"/>
      <w:marLeft w:val="0"/>
      <w:marRight w:val="0"/>
      <w:marTop w:val="0"/>
      <w:marBottom w:val="0"/>
      <w:divBdr>
        <w:top w:val="none" w:sz="0" w:space="0" w:color="auto"/>
        <w:left w:val="none" w:sz="0" w:space="0" w:color="auto"/>
        <w:bottom w:val="none" w:sz="0" w:space="0" w:color="auto"/>
        <w:right w:val="none" w:sz="0" w:space="0" w:color="auto"/>
      </w:divBdr>
    </w:div>
    <w:div w:id="511996990">
      <w:bodyDiv w:val="1"/>
      <w:marLeft w:val="0"/>
      <w:marRight w:val="0"/>
      <w:marTop w:val="0"/>
      <w:marBottom w:val="0"/>
      <w:divBdr>
        <w:top w:val="none" w:sz="0" w:space="0" w:color="auto"/>
        <w:left w:val="none" w:sz="0" w:space="0" w:color="auto"/>
        <w:bottom w:val="none" w:sz="0" w:space="0" w:color="auto"/>
        <w:right w:val="none" w:sz="0" w:space="0" w:color="auto"/>
      </w:divBdr>
    </w:div>
    <w:div w:id="556403796">
      <w:bodyDiv w:val="1"/>
      <w:marLeft w:val="0"/>
      <w:marRight w:val="0"/>
      <w:marTop w:val="0"/>
      <w:marBottom w:val="0"/>
      <w:divBdr>
        <w:top w:val="none" w:sz="0" w:space="0" w:color="auto"/>
        <w:left w:val="none" w:sz="0" w:space="0" w:color="auto"/>
        <w:bottom w:val="none" w:sz="0" w:space="0" w:color="auto"/>
        <w:right w:val="none" w:sz="0" w:space="0" w:color="auto"/>
      </w:divBdr>
    </w:div>
    <w:div w:id="577053884">
      <w:bodyDiv w:val="1"/>
      <w:marLeft w:val="0"/>
      <w:marRight w:val="0"/>
      <w:marTop w:val="0"/>
      <w:marBottom w:val="0"/>
      <w:divBdr>
        <w:top w:val="none" w:sz="0" w:space="0" w:color="auto"/>
        <w:left w:val="none" w:sz="0" w:space="0" w:color="auto"/>
        <w:bottom w:val="none" w:sz="0" w:space="0" w:color="auto"/>
        <w:right w:val="none" w:sz="0" w:space="0" w:color="auto"/>
      </w:divBdr>
    </w:div>
    <w:div w:id="592199917">
      <w:bodyDiv w:val="1"/>
      <w:marLeft w:val="0"/>
      <w:marRight w:val="0"/>
      <w:marTop w:val="0"/>
      <w:marBottom w:val="0"/>
      <w:divBdr>
        <w:top w:val="none" w:sz="0" w:space="0" w:color="auto"/>
        <w:left w:val="none" w:sz="0" w:space="0" w:color="auto"/>
        <w:bottom w:val="none" w:sz="0" w:space="0" w:color="auto"/>
        <w:right w:val="none" w:sz="0" w:space="0" w:color="auto"/>
      </w:divBdr>
    </w:div>
    <w:div w:id="597561330">
      <w:bodyDiv w:val="1"/>
      <w:marLeft w:val="0"/>
      <w:marRight w:val="0"/>
      <w:marTop w:val="0"/>
      <w:marBottom w:val="0"/>
      <w:divBdr>
        <w:top w:val="none" w:sz="0" w:space="0" w:color="auto"/>
        <w:left w:val="none" w:sz="0" w:space="0" w:color="auto"/>
        <w:bottom w:val="none" w:sz="0" w:space="0" w:color="auto"/>
        <w:right w:val="none" w:sz="0" w:space="0" w:color="auto"/>
      </w:divBdr>
    </w:div>
    <w:div w:id="609624695">
      <w:bodyDiv w:val="1"/>
      <w:marLeft w:val="0"/>
      <w:marRight w:val="0"/>
      <w:marTop w:val="0"/>
      <w:marBottom w:val="0"/>
      <w:divBdr>
        <w:top w:val="none" w:sz="0" w:space="0" w:color="auto"/>
        <w:left w:val="none" w:sz="0" w:space="0" w:color="auto"/>
        <w:bottom w:val="none" w:sz="0" w:space="0" w:color="auto"/>
        <w:right w:val="none" w:sz="0" w:space="0" w:color="auto"/>
      </w:divBdr>
    </w:div>
    <w:div w:id="643971734">
      <w:bodyDiv w:val="1"/>
      <w:marLeft w:val="0"/>
      <w:marRight w:val="0"/>
      <w:marTop w:val="0"/>
      <w:marBottom w:val="0"/>
      <w:divBdr>
        <w:top w:val="none" w:sz="0" w:space="0" w:color="auto"/>
        <w:left w:val="none" w:sz="0" w:space="0" w:color="auto"/>
        <w:bottom w:val="none" w:sz="0" w:space="0" w:color="auto"/>
        <w:right w:val="none" w:sz="0" w:space="0" w:color="auto"/>
      </w:divBdr>
    </w:div>
    <w:div w:id="663123088">
      <w:bodyDiv w:val="1"/>
      <w:marLeft w:val="0"/>
      <w:marRight w:val="0"/>
      <w:marTop w:val="0"/>
      <w:marBottom w:val="0"/>
      <w:divBdr>
        <w:top w:val="none" w:sz="0" w:space="0" w:color="auto"/>
        <w:left w:val="none" w:sz="0" w:space="0" w:color="auto"/>
        <w:bottom w:val="none" w:sz="0" w:space="0" w:color="auto"/>
        <w:right w:val="none" w:sz="0" w:space="0" w:color="auto"/>
      </w:divBdr>
    </w:div>
    <w:div w:id="695276738">
      <w:bodyDiv w:val="1"/>
      <w:marLeft w:val="0"/>
      <w:marRight w:val="0"/>
      <w:marTop w:val="0"/>
      <w:marBottom w:val="0"/>
      <w:divBdr>
        <w:top w:val="none" w:sz="0" w:space="0" w:color="auto"/>
        <w:left w:val="none" w:sz="0" w:space="0" w:color="auto"/>
        <w:bottom w:val="none" w:sz="0" w:space="0" w:color="auto"/>
        <w:right w:val="none" w:sz="0" w:space="0" w:color="auto"/>
      </w:divBdr>
    </w:div>
    <w:div w:id="717167483">
      <w:bodyDiv w:val="1"/>
      <w:marLeft w:val="0"/>
      <w:marRight w:val="0"/>
      <w:marTop w:val="0"/>
      <w:marBottom w:val="0"/>
      <w:divBdr>
        <w:top w:val="none" w:sz="0" w:space="0" w:color="auto"/>
        <w:left w:val="none" w:sz="0" w:space="0" w:color="auto"/>
        <w:bottom w:val="none" w:sz="0" w:space="0" w:color="auto"/>
        <w:right w:val="none" w:sz="0" w:space="0" w:color="auto"/>
      </w:divBdr>
    </w:div>
    <w:div w:id="717440697">
      <w:bodyDiv w:val="1"/>
      <w:marLeft w:val="0"/>
      <w:marRight w:val="0"/>
      <w:marTop w:val="0"/>
      <w:marBottom w:val="0"/>
      <w:divBdr>
        <w:top w:val="none" w:sz="0" w:space="0" w:color="auto"/>
        <w:left w:val="none" w:sz="0" w:space="0" w:color="auto"/>
        <w:bottom w:val="none" w:sz="0" w:space="0" w:color="auto"/>
        <w:right w:val="none" w:sz="0" w:space="0" w:color="auto"/>
      </w:divBdr>
    </w:div>
    <w:div w:id="724529863">
      <w:bodyDiv w:val="1"/>
      <w:marLeft w:val="0"/>
      <w:marRight w:val="0"/>
      <w:marTop w:val="0"/>
      <w:marBottom w:val="0"/>
      <w:divBdr>
        <w:top w:val="none" w:sz="0" w:space="0" w:color="auto"/>
        <w:left w:val="none" w:sz="0" w:space="0" w:color="auto"/>
        <w:bottom w:val="none" w:sz="0" w:space="0" w:color="auto"/>
        <w:right w:val="none" w:sz="0" w:space="0" w:color="auto"/>
      </w:divBdr>
    </w:div>
    <w:div w:id="727412865">
      <w:bodyDiv w:val="1"/>
      <w:marLeft w:val="0"/>
      <w:marRight w:val="0"/>
      <w:marTop w:val="0"/>
      <w:marBottom w:val="0"/>
      <w:divBdr>
        <w:top w:val="none" w:sz="0" w:space="0" w:color="auto"/>
        <w:left w:val="none" w:sz="0" w:space="0" w:color="auto"/>
        <w:bottom w:val="none" w:sz="0" w:space="0" w:color="auto"/>
        <w:right w:val="none" w:sz="0" w:space="0" w:color="auto"/>
      </w:divBdr>
    </w:div>
    <w:div w:id="741491172">
      <w:bodyDiv w:val="1"/>
      <w:marLeft w:val="0"/>
      <w:marRight w:val="0"/>
      <w:marTop w:val="0"/>
      <w:marBottom w:val="0"/>
      <w:divBdr>
        <w:top w:val="none" w:sz="0" w:space="0" w:color="auto"/>
        <w:left w:val="none" w:sz="0" w:space="0" w:color="auto"/>
        <w:bottom w:val="none" w:sz="0" w:space="0" w:color="auto"/>
        <w:right w:val="none" w:sz="0" w:space="0" w:color="auto"/>
      </w:divBdr>
    </w:div>
    <w:div w:id="765807391">
      <w:bodyDiv w:val="1"/>
      <w:marLeft w:val="0"/>
      <w:marRight w:val="0"/>
      <w:marTop w:val="0"/>
      <w:marBottom w:val="0"/>
      <w:divBdr>
        <w:top w:val="none" w:sz="0" w:space="0" w:color="auto"/>
        <w:left w:val="none" w:sz="0" w:space="0" w:color="auto"/>
        <w:bottom w:val="none" w:sz="0" w:space="0" w:color="auto"/>
        <w:right w:val="none" w:sz="0" w:space="0" w:color="auto"/>
      </w:divBdr>
    </w:div>
    <w:div w:id="769008682">
      <w:bodyDiv w:val="1"/>
      <w:marLeft w:val="0"/>
      <w:marRight w:val="0"/>
      <w:marTop w:val="0"/>
      <w:marBottom w:val="0"/>
      <w:divBdr>
        <w:top w:val="none" w:sz="0" w:space="0" w:color="auto"/>
        <w:left w:val="none" w:sz="0" w:space="0" w:color="auto"/>
        <w:bottom w:val="none" w:sz="0" w:space="0" w:color="auto"/>
        <w:right w:val="none" w:sz="0" w:space="0" w:color="auto"/>
      </w:divBdr>
    </w:div>
    <w:div w:id="773601121">
      <w:bodyDiv w:val="1"/>
      <w:marLeft w:val="0"/>
      <w:marRight w:val="0"/>
      <w:marTop w:val="0"/>
      <w:marBottom w:val="0"/>
      <w:divBdr>
        <w:top w:val="none" w:sz="0" w:space="0" w:color="auto"/>
        <w:left w:val="none" w:sz="0" w:space="0" w:color="auto"/>
        <w:bottom w:val="none" w:sz="0" w:space="0" w:color="auto"/>
        <w:right w:val="none" w:sz="0" w:space="0" w:color="auto"/>
      </w:divBdr>
    </w:div>
    <w:div w:id="789977129">
      <w:bodyDiv w:val="1"/>
      <w:marLeft w:val="0"/>
      <w:marRight w:val="0"/>
      <w:marTop w:val="0"/>
      <w:marBottom w:val="0"/>
      <w:divBdr>
        <w:top w:val="none" w:sz="0" w:space="0" w:color="auto"/>
        <w:left w:val="none" w:sz="0" w:space="0" w:color="auto"/>
        <w:bottom w:val="none" w:sz="0" w:space="0" w:color="auto"/>
        <w:right w:val="none" w:sz="0" w:space="0" w:color="auto"/>
      </w:divBdr>
    </w:div>
    <w:div w:id="792286270">
      <w:bodyDiv w:val="1"/>
      <w:marLeft w:val="0"/>
      <w:marRight w:val="0"/>
      <w:marTop w:val="0"/>
      <w:marBottom w:val="0"/>
      <w:divBdr>
        <w:top w:val="none" w:sz="0" w:space="0" w:color="auto"/>
        <w:left w:val="none" w:sz="0" w:space="0" w:color="auto"/>
        <w:bottom w:val="none" w:sz="0" w:space="0" w:color="auto"/>
        <w:right w:val="none" w:sz="0" w:space="0" w:color="auto"/>
      </w:divBdr>
    </w:div>
    <w:div w:id="804934428">
      <w:bodyDiv w:val="1"/>
      <w:marLeft w:val="0"/>
      <w:marRight w:val="0"/>
      <w:marTop w:val="0"/>
      <w:marBottom w:val="0"/>
      <w:divBdr>
        <w:top w:val="none" w:sz="0" w:space="0" w:color="auto"/>
        <w:left w:val="none" w:sz="0" w:space="0" w:color="auto"/>
        <w:bottom w:val="none" w:sz="0" w:space="0" w:color="auto"/>
        <w:right w:val="none" w:sz="0" w:space="0" w:color="auto"/>
      </w:divBdr>
    </w:div>
    <w:div w:id="880046643">
      <w:bodyDiv w:val="1"/>
      <w:marLeft w:val="0"/>
      <w:marRight w:val="0"/>
      <w:marTop w:val="0"/>
      <w:marBottom w:val="0"/>
      <w:divBdr>
        <w:top w:val="none" w:sz="0" w:space="0" w:color="auto"/>
        <w:left w:val="none" w:sz="0" w:space="0" w:color="auto"/>
        <w:bottom w:val="none" w:sz="0" w:space="0" w:color="auto"/>
        <w:right w:val="none" w:sz="0" w:space="0" w:color="auto"/>
      </w:divBdr>
    </w:div>
    <w:div w:id="929463054">
      <w:bodyDiv w:val="1"/>
      <w:marLeft w:val="0"/>
      <w:marRight w:val="0"/>
      <w:marTop w:val="0"/>
      <w:marBottom w:val="0"/>
      <w:divBdr>
        <w:top w:val="none" w:sz="0" w:space="0" w:color="auto"/>
        <w:left w:val="none" w:sz="0" w:space="0" w:color="auto"/>
        <w:bottom w:val="none" w:sz="0" w:space="0" w:color="auto"/>
        <w:right w:val="none" w:sz="0" w:space="0" w:color="auto"/>
      </w:divBdr>
    </w:div>
    <w:div w:id="989287260">
      <w:bodyDiv w:val="1"/>
      <w:marLeft w:val="0"/>
      <w:marRight w:val="0"/>
      <w:marTop w:val="0"/>
      <w:marBottom w:val="0"/>
      <w:divBdr>
        <w:top w:val="none" w:sz="0" w:space="0" w:color="auto"/>
        <w:left w:val="none" w:sz="0" w:space="0" w:color="auto"/>
        <w:bottom w:val="none" w:sz="0" w:space="0" w:color="auto"/>
        <w:right w:val="none" w:sz="0" w:space="0" w:color="auto"/>
      </w:divBdr>
    </w:div>
    <w:div w:id="1015569332">
      <w:bodyDiv w:val="1"/>
      <w:marLeft w:val="0"/>
      <w:marRight w:val="0"/>
      <w:marTop w:val="0"/>
      <w:marBottom w:val="0"/>
      <w:divBdr>
        <w:top w:val="none" w:sz="0" w:space="0" w:color="auto"/>
        <w:left w:val="none" w:sz="0" w:space="0" w:color="auto"/>
        <w:bottom w:val="none" w:sz="0" w:space="0" w:color="auto"/>
        <w:right w:val="none" w:sz="0" w:space="0" w:color="auto"/>
      </w:divBdr>
    </w:div>
    <w:div w:id="1025984406">
      <w:bodyDiv w:val="1"/>
      <w:marLeft w:val="0"/>
      <w:marRight w:val="0"/>
      <w:marTop w:val="0"/>
      <w:marBottom w:val="0"/>
      <w:divBdr>
        <w:top w:val="none" w:sz="0" w:space="0" w:color="auto"/>
        <w:left w:val="none" w:sz="0" w:space="0" w:color="auto"/>
        <w:bottom w:val="none" w:sz="0" w:space="0" w:color="auto"/>
        <w:right w:val="none" w:sz="0" w:space="0" w:color="auto"/>
      </w:divBdr>
    </w:div>
    <w:div w:id="1037194169">
      <w:bodyDiv w:val="1"/>
      <w:marLeft w:val="0"/>
      <w:marRight w:val="0"/>
      <w:marTop w:val="0"/>
      <w:marBottom w:val="0"/>
      <w:divBdr>
        <w:top w:val="none" w:sz="0" w:space="0" w:color="auto"/>
        <w:left w:val="none" w:sz="0" w:space="0" w:color="auto"/>
        <w:bottom w:val="none" w:sz="0" w:space="0" w:color="auto"/>
        <w:right w:val="none" w:sz="0" w:space="0" w:color="auto"/>
      </w:divBdr>
    </w:div>
    <w:div w:id="1065688056">
      <w:bodyDiv w:val="1"/>
      <w:marLeft w:val="0"/>
      <w:marRight w:val="0"/>
      <w:marTop w:val="0"/>
      <w:marBottom w:val="0"/>
      <w:divBdr>
        <w:top w:val="none" w:sz="0" w:space="0" w:color="auto"/>
        <w:left w:val="none" w:sz="0" w:space="0" w:color="auto"/>
        <w:bottom w:val="none" w:sz="0" w:space="0" w:color="auto"/>
        <w:right w:val="none" w:sz="0" w:space="0" w:color="auto"/>
      </w:divBdr>
    </w:div>
    <w:div w:id="1067533816">
      <w:bodyDiv w:val="1"/>
      <w:marLeft w:val="0"/>
      <w:marRight w:val="0"/>
      <w:marTop w:val="0"/>
      <w:marBottom w:val="0"/>
      <w:divBdr>
        <w:top w:val="none" w:sz="0" w:space="0" w:color="auto"/>
        <w:left w:val="none" w:sz="0" w:space="0" w:color="auto"/>
        <w:bottom w:val="none" w:sz="0" w:space="0" w:color="auto"/>
        <w:right w:val="none" w:sz="0" w:space="0" w:color="auto"/>
      </w:divBdr>
    </w:div>
    <w:div w:id="1098140694">
      <w:bodyDiv w:val="1"/>
      <w:marLeft w:val="0"/>
      <w:marRight w:val="0"/>
      <w:marTop w:val="0"/>
      <w:marBottom w:val="0"/>
      <w:divBdr>
        <w:top w:val="none" w:sz="0" w:space="0" w:color="auto"/>
        <w:left w:val="none" w:sz="0" w:space="0" w:color="auto"/>
        <w:bottom w:val="none" w:sz="0" w:space="0" w:color="auto"/>
        <w:right w:val="none" w:sz="0" w:space="0" w:color="auto"/>
      </w:divBdr>
    </w:div>
    <w:div w:id="1100419284">
      <w:bodyDiv w:val="1"/>
      <w:marLeft w:val="0"/>
      <w:marRight w:val="0"/>
      <w:marTop w:val="0"/>
      <w:marBottom w:val="0"/>
      <w:divBdr>
        <w:top w:val="none" w:sz="0" w:space="0" w:color="auto"/>
        <w:left w:val="none" w:sz="0" w:space="0" w:color="auto"/>
        <w:bottom w:val="none" w:sz="0" w:space="0" w:color="auto"/>
        <w:right w:val="none" w:sz="0" w:space="0" w:color="auto"/>
      </w:divBdr>
    </w:div>
    <w:div w:id="1156143262">
      <w:bodyDiv w:val="1"/>
      <w:marLeft w:val="0"/>
      <w:marRight w:val="0"/>
      <w:marTop w:val="0"/>
      <w:marBottom w:val="0"/>
      <w:divBdr>
        <w:top w:val="none" w:sz="0" w:space="0" w:color="auto"/>
        <w:left w:val="none" w:sz="0" w:space="0" w:color="auto"/>
        <w:bottom w:val="none" w:sz="0" w:space="0" w:color="auto"/>
        <w:right w:val="none" w:sz="0" w:space="0" w:color="auto"/>
      </w:divBdr>
    </w:div>
    <w:div w:id="1275165509">
      <w:bodyDiv w:val="1"/>
      <w:marLeft w:val="0"/>
      <w:marRight w:val="0"/>
      <w:marTop w:val="0"/>
      <w:marBottom w:val="0"/>
      <w:divBdr>
        <w:top w:val="none" w:sz="0" w:space="0" w:color="auto"/>
        <w:left w:val="none" w:sz="0" w:space="0" w:color="auto"/>
        <w:bottom w:val="none" w:sz="0" w:space="0" w:color="auto"/>
        <w:right w:val="none" w:sz="0" w:space="0" w:color="auto"/>
      </w:divBdr>
    </w:div>
    <w:div w:id="1284190686">
      <w:bodyDiv w:val="1"/>
      <w:marLeft w:val="0"/>
      <w:marRight w:val="0"/>
      <w:marTop w:val="0"/>
      <w:marBottom w:val="0"/>
      <w:divBdr>
        <w:top w:val="none" w:sz="0" w:space="0" w:color="auto"/>
        <w:left w:val="none" w:sz="0" w:space="0" w:color="auto"/>
        <w:bottom w:val="none" w:sz="0" w:space="0" w:color="auto"/>
        <w:right w:val="none" w:sz="0" w:space="0" w:color="auto"/>
      </w:divBdr>
    </w:div>
    <w:div w:id="1288928430">
      <w:bodyDiv w:val="1"/>
      <w:marLeft w:val="0"/>
      <w:marRight w:val="0"/>
      <w:marTop w:val="0"/>
      <w:marBottom w:val="0"/>
      <w:divBdr>
        <w:top w:val="none" w:sz="0" w:space="0" w:color="auto"/>
        <w:left w:val="none" w:sz="0" w:space="0" w:color="auto"/>
        <w:bottom w:val="none" w:sz="0" w:space="0" w:color="auto"/>
        <w:right w:val="none" w:sz="0" w:space="0" w:color="auto"/>
      </w:divBdr>
    </w:div>
    <w:div w:id="1291667599">
      <w:bodyDiv w:val="1"/>
      <w:marLeft w:val="0"/>
      <w:marRight w:val="0"/>
      <w:marTop w:val="0"/>
      <w:marBottom w:val="0"/>
      <w:divBdr>
        <w:top w:val="none" w:sz="0" w:space="0" w:color="auto"/>
        <w:left w:val="none" w:sz="0" w:space="0" w:color="auto"/>
        <w:bottom w:val="none" w:sz="0" w:space="0" w:color="auto"/>
        <w:right w:val="none" w:sz="0" w:space="0" w:color="auto"/>
      </w:divBdr>
    </w:div>
    <w:div w:id="1304383190">
      <w:bodyDiv w:val="1"/>
      <w:marLeft w:val="0"/>
      <w:marRight w:val="0"/>
      <w:marTop w:val="0"/>
      <w:marBottom w:val="0"/>
      <w:divBdr>
        <w:top w:val="none" w:sz="0" w:space="0" w:color="auto"/>
        <w:left w:val="none" w:sz="0" w:space="0" w:color="auto"/>
        <w:bottom w:val="none" w:sz="0" w:space="0" w:color="auto"/>
        <w:right w:val="none" w:sz="0" w:space="0" w:color="auto"/>
      </w:divBdr>
    </w:div>
    <w:div w:id="1329558505">
      <w:bodyDiv w:val="1"/>
      <w:marLeft w:val="0"/>
      <w:marRight w:val="0"/>
      <w:marTop w:val="0"/>
      <w:marBottom w:val="0"/>
      <w:divBdr>
        <w:top w:val="none" w:sz="0" w:space="0" w:color="auto"/>
        <w:left w:val="none" w:sz="0" w:space="0" w:color="auto"/>
        <w:bottom w:val="none" w:sz="0" w:space="0" w:color="auto"/>
        <w:right w:val="none" w:sz="0" w:space="0" w:color="auto"/>
      </w:divBdr>
    </w:div>
    <w:div w:id="1354039354">
      <w:bodyDiv w:val="1"/>
      <w:marLeft w:val="0"/>
      <w:marRight w:val="0"/>
      <w:marTop w:val="0"/>
      <w:marBottom w:val="0"/>
      <w:divBdr>
        <w:top w:val="none" w:sz="0" w:space="0" w:color="auto"/>
        <w:left w:val="none" w:sz="0" w:space="0" w:color="auto"/>
        <w:bottom w:val="none" w:sz="0" w:space="0" w:color="auto"/>
        <w:right w:val="none" w:sz="0" w:space="0" w:color="auto"/>
      </w:divBdr>
    </w:div>
    <w:div w:id="1355158108">
      <w:bodyDiv w:val="1"/>
      <w:marLeft w:val="0"/>
      <w:marRight w:val="0"/>
      <w:marTop w:val="0"/>
      <w:marBottom w:val="0"/>
      <w:divBdr>
        <w:top w:val="none" w:sz="0" w:space="0" w:color="auto"/>
        <w:left w:val="none" w:sz="0" w:space="0" w:color="auto"/>
        <w:bottom w:val="none" w:sz="0" w:space="0" w:color="auto"/>
        <w:right w:val="none" w:sz="0" w:space="0" w:color="auto"/>
      </w:divBdr>
    </w:div>
    <w:div w:id="1361004410">
      <w:bodyDiv w:val="1"/>
      <w:marLeft w:val="0"/>
      <w:marRight w:val="0"/>
      <w:marTop w:val="0"/>
      <w:marBottom w:val="0"/>
      <w:divBdr>
        <w:top w:val="none" w:sz="0" w:space="0" w:color="auto"/>
        <w:left w:val="none" w:sz="0" w:space="0" w:color="auto"/>
        <w:bottom w:val="none" w:sz="0" w:space="0" w:color="auto"/>
        <w:right w:val="none" w:sz="0" w:space="0" w:color="auto"/>
      </w:divBdr>
    </w:div>
    <w:div w:id="1379545108">
      <w:bodyDiv w:val="1"/>
      <w:marLeft w:val="0"/>
      <w:marRight w:val="0"/>
      <w:marTop w:val="0"/>
      <w:marBottom w:val="0"/>
      <w:divBdr>
        <w:top w:val="none" w:sz="0" w:space="0" w:color="auto"/>
        <w:left w:val="none" w:sz="0" w:space="0" w:color="auto"/>
        <w:bottom w:val="none" w:sz="0" w:space="0" w:color="auto"/>
        <w:right w:val="none" w:sz="0" w:space="0" w:color="auto"/>
      </w:divBdr>
    </w:div>
    <w:div w:id="1390836379">
      <w:bodyDiv w:val="1"/>
      <w:marLeft w:val="0"/>
      <w:marRight w:val="0"/>
      <w:marTop w:val="0"/>
      <w:marBottom w:val="0"/>
      <w:divBdr>
        <w:top w:val="none" w:sz="0" w:space="0" w:color="auto"/>
        <w:left w:val="none" w:sz="0" w:space="0" w:color="auto"/>
        <w:bottom w:val="none" w:sz="0" w:space="0" w:color="auto"/>
        <w:right w:val="none" w:sz="0" w:space="0" w:color="auto"/>
      </w:divBdr>
    </w:div>
    <w:div w:id="1395740016">
      <w:bodyDiv w:val="1"/>
      <w:marLeft w:val="0"/>
      <w:marRight w:val="0"/>
      <w:marTop w:val="0"/>
      <w:marBottom w:val="0"/>
      <w:divBdr>
        <w:top w:val="none" w:sz="0" w:space="0" w:color="auto"/>
        <w:left w:val="none" w:sz="0" w:space="0" w:color="auto"/>
        <w:bottom w:val="none" w:sz="0" w:space="0" w:color="auto"/>
        <w:right w:val="none" w:sz="0" w:space="0" w:color="auto"/>
      </w:divBdr>
    </w:div>
    <w:div w:id="1404908606">
      <w:bodyDiv w:val="1"/>
      <w:marLeft w:val="0"/>
      <w:marRight w:val="0"/>
      <w:marTop w:val="0"/>
      <w:marBottom w:val="0"/>
      <w:divBdr>
        <w:top w:val="none" w:sz="0" w:space="0" w:color="auto"/>
        <w:left w:val="none" w:sz="0" w:space="0" w:color="auto"/>
        <w:bottom w:val="none" w:sz="0" w:space="0" w:color="auto"/>
        <w:right w:val="none" w:sz="0" w:space="0" w:color="auto"/>
      </w:divBdr>
    </w:div>
    <w:div w:id="1430151977">
      <w:bodyDiv w:val="1"/>
      <w:marLeft w:val="0"/>
      <w:marRight w:val="0"/>
      <w:marTop w:val="0"/>
      <w:marBottom w:val="0"/>
      <w:divBdr>
        <w:top w:val="none" w:sz="0" w:space="0" w:color="auto"/>
        <w:left w:val="none" w:sz="0" w:space="0" w:color="auto"/>
        <w:bottom w:val="none" w:sz="0" w:space="0" w:color="auto"/>
        <w:right w:val="none" w:sz="0" w:space="0" w:color="auto"/>
      </w:divBdr>
    </w:div>
    <w:div w:id="1430731599">
      <w:bodyDiv w:val="1"/>
      <w:marLeft w:val="0"/>
      <w:marRight w:val="0"/>
      <w:marTop w:val="0"/>
      <w:marBottom w:val="0"/>
      <w:divBdr>
        <w:top w:val="none" w:sz="0" w:space="0" w:color="auto"/>
        <w:left w:val="none" w:sz="0" w:space="0" w:color="auto"/>
        <w:bottom w:val="none" w:sz="0" w:space="0" w:color="auto"/>
        <w:right w:val="none" w:sz="0" w:space="0" w:color="auto"/>
      </w:divBdr>
    </w:div>
    <w:div w:id="1494031078">
      <w:bodyDiv w:val="1"/>
      <w:marLeft w:val="0"/>
      <w:marRight w:val="0"/>
      <w:marTop w:val="0"/>
      <w:marBottom w:val="0"/>
      <w:divBdr>
        <w:top w:val="none" w:sz="0" w:space="0" w:color="auto"/>
        <w:left w:val="none" w:sz="0" w:space="0" w:color="auto"/>
        <w:bottom w:val="none" w:sz="0" w:space="0" w:color="auto"/>
        <w:right w:val="none" w:sz="0" w:space="0" w:color="auto"/>
      </w:divBdr>
    </w:div>
    <w:div w:id="1503204250">
      <w:bodyDiv w:val="1"/>
      <w:marLeft w:val="0"/>
      <w:marRight w:val="0"/>
      <w:marTop w:val="0"/>
      <w:marBottom w:val="0"/>
      <w:divBdr>
        <w:top w:val="none" w:sz="0" w:space="0" w:color="auto"/>
        <w:left w:val="none" w:sz="0" w:space="0" w:color="auto"/>
        <w:bottom w:val="none" w:sz="0" w:space="0" w:color="auto"/>
        <w:right w:val="none" w:sz="0" w:space="0" w:color="auto"/>
      </w:divBdr>
    </w:div>
    <w:div w:id="1515683652">
      <w:bodyDiv w:val="1"/>
      <w:marLeft w:val="0"/>
      <w:marRight w:val="0"/>
      <w:marTop w:val="0"/>
      <w:marBottom w:val="0"/>
      <w:divBdr>
        <w:top w:val="none" w:sz="0" w:space="0" w:color="auto"/>
        <w:left w:val="none" w:sz="0" w:space="0" w:color="auto"/>
        <w:bottom w:val="none" w:sz="0" w:space="0" w:color="auto"/>
        <w:right w:val="none" w:sz="0" w:space="0" w:color="auto"/>
      </w:divBdr>
    </w:div>
    <w:div w:id="1518539223">
      <w:bodyDiv w:val="1"/>
      <w:marLeft w:val="0"/>
      <w:marRight w:val="0"/>
      <w:marTop w:val="0"/>
      <w:marBottom w:val="0"/>
      <w:divBdr>
        <w:top w:val="none" w:sz="0" w:space="0" w:color="auto"/>
        <w:left w:val="none" w:sz="0" w:space="0" w:color="auto"/>
        <w:bottom w:val="none" w:sz="0" w:space="0" w:color="auto"/>
        <w:right w:val="none" w:sz="0" w:space="0" w:color="auto"/>
      </w:divBdr>
    </w:div>
    <w:div w:id="1550261071">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6718240">
      <w:bodyDiv w:val="1"/>
      <w:marLeft w:val="0"/>
      <w:marRight w:val="0"/>
      <w:marTop w:val="0"/>
      <w:marBottom w:val="0"/>
      <w:divBdr>
        <w:top w:val="none" w:sz="0" w:space="0" w:color="auto"/>
        <w:left w:val="none" w:sz="0" w:space="0" w:color="auto"/>
        <w:bottom w:val="none" w:sz="0" w:space="0" w:color="auto"/>
        <w:right w:val="none" w:sz="0" w:space="0" w:color="auto"/>
      </w:divBdr>
    </w:div>
    <w:div w:id="1606384210">
      <w:bodyDiv w:val="1"/>
      <w:marLeft w:val="0"/>
      <w:marRight w:val="0"/>
      <w:marTop w:val="0"/>
      <w:marBottom w:val="0"/>
      <w:divBdr>
        <w:top w:val="none" w:sz="0" w:space="0" w:color="auto"/>
        <w:left w:val="none" w:sz="0" w:space="0" w:color="auto"/>
        <w:bottom w:val="none" w:sz="0" w:space="0" w:color="auto"/>
        <w:right w:val="none" w:sz="0" w:space="0" w:color="auto"/>
      </w:divBdr>
    </w:div>
    <w:div w:id="1680110280">
      <w:bodyDiv w:val="1"/>
      <w:marLeft w:val="0"/>
      <w:marRight w:val="0"/>
      <w:marTop w:val="0"/>
      <w:marBottom w:val="0"/>
      <w:divBdr>
        <w:top w:val="none" w:sz="0" w:space="0" w:color="auto"/>
        <w:left w:val="none" w:sz="0" w:space="0" w:color="auto"/>
        <w:bottom w:val="none" w:sz="0" w:space="0" w:color="auto"/>
        <w:right w:val="none" w:sz="0" w:space="0" w:color="auto"/>
      </w:divBdr>
    </w:div>
    <w:div w:id="1686126657">
      <w:bodyDiv w:val="1"/>
      <w:marLeft w:val="0"/>
      <w:marRight w:val="0"/>
      <w:marTop w:val="0"/>
      <w:marBottom w:val="0"/>
      <w:divBdr>
        <w:top w:val="none" w:sz="0" w:space="0" w:color="auto"/>
        <w:left w:val="none" w:sz="0" w:space="0" w:color="auto"/>
        <w:bottom w:val="none" w:sz="0" w:space="0" w:color="auto"/>
        <w:right w:val="none" w:sz="0" w:space="0" w:color="auto"/>
      </w:divBdr>
    </w:div>
    <w:div w:id="1733455630">
      <w:bodyDiv w:val="1"/>
      <w:marLeft w:val="0"/>
      <w:marRight w:val="0"/>
      <w:marTop w:val="0"/>
      <w:marBottom w:val="0"/>
      <w:divBdr>
        <w:top w:val="none" w:sz="0" w:space="0" w:color="auto"/>
        <w:left w:val="none" w:sz="0" w:space="0" w:color="auto"/>
        <w:bottom w:val="none" w:sz="0" w:space="0" w:color="auto"/>
        <w:right w:val="none" w:sz="0" w:space="0" w:color="auto"/>
      </w:divBdr>
    </w:div>
    <w:div w:id="1765765722">
      <w:bodyDiv w:val="1"/>
      <w:marLeft w:val="0"/>
      <w:marRight w:val="0"/>
      <w:marTop w:val="0"/>
      <w:marBottom w:val="0"/>
      <w:divBdr>
        <w:top w:val="none" w:sz="0" w:space="0" w:color="auto"/>
        <w:left w:val="none" w:sz="0" w:space="0" w:color="auto"/>
        <w:bottom w:val="none" w:sz="0" w:space="0" w:color="auto"/>
        <w:right w:val="none" w:sz="0" w:space="0" w:color="auto"/>
      </w:divBdr>
    </w:div>
    <w:div w:id="1777947977">
      <w:bodyDiv w:val="1"/>
      <w:marLeft w:val="0"/>
      <w:marRight w:val="0"/>
      <w:marTop w:val="0"/>
      <w:marBottom w:val="0"/>
      <w:divBdr>
        <w:top w:val="none" w:sz="0" w:space="0" w:color="auto"/>
        <w:left w:val="none" w:sz="0" w:space="0" w:color="auto"/>
        <w:bottom w:val="none" w:sz="0" w:space="0" w:color="auto"/>
        <w:right w:val="none" w:sz="0" w:space="0" w:color="auto"/>
      </w:divBdr>
    </w:div>
    <w:div w:id="1842045446">
      <w:bodyDiv w:val="1"/>
      <w:marLeft w:val="0"/>
      <w:marRight w:val="0"/>
      <w:marTop w:val="0"/>
      <w:marBottom w:val="0"/>
      <w:divBdr>
        <w:top w:val="none" w:sz="0" w:space="0" w:color="auto"/>
        <w:left w:val="none" w:sz="0" w:space="0" w:color="auto"/>
        <w:bottom w:val="none" w:sz="0" w:space="0" w:color="auto"/>
        <w:right w:val="none" w:sz="0" w:space="0" w:color="auto"/>
      </w:divBdr>
    </w:div>
    <w:div w:id="1848207099">
      <w:bodyDiv w:val="1"/>
      <w:marLeft w:val="0"/>
      <w:marRight w:val="0"/>
      <w:marTop w:val="0"/>
      <w:marBottom w:val="0"/>
      <w:divBdr>
        <w:top w:val="none" w:sz="0" w:space="0" w:color="auto"/>
        <w:left w:val="none" w:sz="0" w:space="0" w:color="auto"/>
        <w:bottom w:val="none" w:sz="0" w:space="0" w:color="auto"/>
        <w:right w:val="none" w:sz="0" w:space="0" w:color="auto"/>
      </w:divBdr>
    </w:div>
    <w:div w:id="1874540873">
      <w:bodyDiv w:val="1"/>
      <w:marLeft w:val="0"/>
      <w:marRight w:val="0"/>
      <w:marTop w:val="0"/>
      <w:marBottom w:val="0"/>
      <w:divBdr>
        <w:top w:val="none" w:sz="0" w:space="0" w:color="auto"/>
        <w:left w:val="none" w:sz="0" w:space="0" w:color="auto"/>
        <w:bottom w:val="none" w:sz="0" w:space="0" w:color="auto"/>
        <w:right w:val="none" w:sz="0" w:space="0" w:color="auto"/>
      </w:divBdr>
    </w:div>
    <w:div w:id="1903977537">
      <w:bodyDiv w:val="1"/>
      <w:marLeft w:val="0"/>
      <w:marRight w:val="0"/>
      <w:marTop w:val="0"/>
      <w:marBottom w:val="0"/>
      <w:divBdr>
        <w:top w:val="none" w:sz="0" w:space="0" w:color="auto"/>
        <w:left w:val="none" w:sz="0" w:space="0" w:color="auto"/>
        <w:bottom w:val="none" w:sz="0" w:space="0" w:color="auto"/>
        <w:right w:val="none" w:sz="0" w:space="0" w:color="auto"/>
      </w:divBdr>
    </w:div>
    <w:div w:id="1922905339">
      <w:bodyDiv w:val="1"/>
      <w:marLeft w:val="0"/>
      <w:marRight w:val="0"/>
      <w:marTop w:val="0"/>
      <w:marBottom w:val="0"/>
      <w:divBdr>
        <w:top w:val="none" w:sz="0" w:space="0" w:color="auto"/>
        <w:left w:val="none" w:sz="0" w:space="0" w:color="auto"/>
        <w:bottom w:val="none" w:sz="0" w:space="0" w:color="auto"/>
        <w:right w:val="none" w:sz="0" w:space="0" w:color="auto"/>
      </w:divBdr>
    </w:div>
    <w:div w:id="1926306657">
      <w:bodyDiv w:val="1"/>
      <w:marLeft w:val="0"/>
      <w:marRight w:val="0"/>
      <w:marTop w:val="0"/>
      <w:marBottom w:val="0"/>
      <w:divBdr>
        <w:top w:val="none" w:sz="0" w:space="0" w:color="auto"/>
        <w:left w:val="none" w:sz="0" w:space="0" w:color="auto"/>
        <w:bottom w:val="none" w:sz="0" w:space="0" w:color="auto"/>
        <w:right w:val="none" w:sz="0" w:space="0" w:color="auto"/>
      </w:divBdr>
    </w:div>
    <w:div w:id="1937789698">
      <w:bodyDiv w:val="1"/>
      <w:marLeft w:val="0"/>
      <w:marRight w:val="0"/>
      <w:marTop w:val="0"/>
      <w:marBottom w:val="0"/>
      <w:divBdr>
        <w:top w:val="none" w:sz="0" w:space="0" w:color="auto"/>
        <w:left w:val="none" w:sz="0" w:space="0" w:color="auto"/>
        <w:bottom w:val="none" w:sz="0" w:space="0" w:color="auto"/>
        <w:right w:val="none" w:sz="0" w:space="0" w:color="auto"/>
      </w:divBdr>
    </w:div>
    <w:div w:id="1971547930">
      <w:bodyDiv w:val="1"/>
      <w:marLeft w:val="0"/>
      <w:marRight w:val="0"/>
      <w:marTop w:val="0"/>
      <w:marBottom w:val="0"/>
      <w:divBdr>
        <w:top w:val="none" w:sz="0" w:space="0" w:color="auto"/>
        <w:left w:val="none" w:sz="0" w:space="0" w:color="auto"/>
        <w:bottom w:val="none" w:sz="0" w:space="0" w:color="auto"/>
        <w:right w:val="none" w:sz="0" w:space="0" w:color="auto"/>
      </w:divBdr>
    </w:div>
    <w:div w:id="1973052814">
      <w:bodyDiv w:val="1"/>
      <w:marLeft w:val="0"/>
      <w:marRight w:val="0"/>
      <w:marTop w:val="0"/>
      <w:marBottom w:val="0"/>
      <w:divBdr>
        <w:top w:val="none" w:sz="0" w:space="0" w:color="auto"/>
        <w:left w:val="none" w:sz="0" w:space="0" w:color="auto"/>
        <w:bottom w:val="none" w:sz="0" w:space="0" w:color="auto"/>
        <w:right w:val="none" w:sz="0" w:space="0" w:color="auto"/>
      </w:divBdr>
    </w:div>
    <w:div w:id="2014532243">
      <w:bodyDiv w:val="1"/>
      <w:marLeft w:val="0"/>
      <w:marRight w:val="0"/>
      <w:marTop w:val="0"/>
      <w:marBottom w:val="0"/>
      <w:divBdr>
        <w:top w:val="none" w:sz="0" w:space="0" w:color="auto"/>
        <w:left w:val="none" w:sz="0" w:space="0" w:color="auto"/>
        <w:bottom w:val="none" w:sz="0" w:space="0" w:color="auto"/>
        <w:right w:val="none" w:sz="0" w:space="0" w:color="auto"/>
      </w:divBdr>
    </w:div>
    <w:div w:id="2016953423">
      <w:bodyDiv w:val="1"/>
      <w:marLeft w:val="0"/>
      <w:marRight w:val="0"/>
      <w:marTop w:val="0"/>
      <w:marBottom w:val="0"/>
      <w:divBdr>
        <w:top w:val="none" w:sz="0" w:space="0" w:color="auto"/>
        <w:left w:val="none" w:sz="0" w:space="0" w:color="auto"/>
        <w:bottom w:val="none" w:sz="0" w:space="0" w:color="auto"/>
        <w:right w:val="none" w:sz="0" w:space="0" w:color="auto"/>
      </w:divBdr>
    </w:div>
    <w:div w:id="2019500237">
      <w:bodyDiv w:val="1"/>
      <w:marLeft w:val="0"/>
      <w:marRight w:val="0"/>
      <w:marTop w:val="0"/>
      <w:marBottom w:val="0"/>
      <w:divBdr>
        <w:top w:val="none" w:sz="0" w:space="0" w:color="auto"/>
        <w:left w:val="none" w:sz="0" w:space="0" w:color="auto"/>
        <w:bottom w:val="none" w:sz="0" w:space="0" w:color="auto"/>
        <w:right w:val="none" w:sz="0" w:space="0" w:color="auto"/>
      </w:divBdr>
    </w:div>
    <w:div w:id="2039354833">
      <w:bodyDiv w:val="1"/>
      <w:marLeft w:val="0"/>
      <w:marRight w:val="0"/>
      <w:marTop w:val="0"/>
      <w:marBottom w:val="0"/>
      <w:divBdr>
        <w:top w:val="none" w:sz="0" w:space="0" w:color="auto"/>
        <w:left w:val="none" w:sz="0" w:space="0" w:color="auto"/>
        <w:bottom w:val="none" w:sz="0" w:space="0" w:color="auto"/>
        <w:right w:val="none" w:sz="0" w:space="0" w:color="auto"/>
      </w:divBdr>
    </w:div>
    <w:div w:id="2041737863">
      <w:bodyDiv w:val="1"/>
      <w:marLeft w:val="0"/>
      <w:marRight w:val="0"/>
      <w:marTop w:val="0"/>
      <w:marBottom w:val="0"/>
      <w:divBdr>
        <w:top w:val="none" w:sz="0" w:space="0" w:color="auto"/>
        <w:left w:val="none" w:sz="0" w:space="0" w:color="auto"/>
        <w:bottom w:val="none" w:sz="0" w:space="0" w:color="auto"/>
        <w:right w:val="none" w:sz="0" w:space="0" w:color="auto"/>
      </w:divBdr>
    </w:div>
    <w:div w:id="2049378359">
      <w:bodyDiv w:val="1"/>
      <w:marLeft w:val="0"/>
      <w:marRight w:val="0"/>
      <w:marTop w:val="0"/>
      <w:marBottom w:val="0"/>
      <w:divBdr>
        <w:top w:val="none" w:sz="0" w:space="0" w:color="auto"/>
        <w:left w:val="none" w:sz="0" w:space="0" w:color="auto"/>
        <w:bottom w:val="none" w:sz="0" w:space="0" w:color="auto"/>
        <w:right w:val="none" w:sz="0" w:space="0" w:color="auto"/>
      </w:divBdr>
    </w:div>
    <w:div w:id="2057851161">
      <w:bodyDiv w:val="1"/>
      <w:marLeft w:val="0"/>
      <w:marRight w:val="0"/>
      <w:marTop w:val="0"/>
      <w:marBottom w:val="0"/>
      <w:divBdr>
        <w:top w:val="none" w:sz="0" w:space="0" w:color="auto"/>
        <w:left w:val="none" w:sz="0" w:space="0" w:color="auto"/>
        <w:bottom w:val="none" w:sz="0" w:space="0" w:color="auto"/>
        <w:right w:val="none" w:sz="0" w:space="0" w:color="auto"/>
      </w:divBdr>
    </w:div>
    <w:div w:id="2084179305">
      <w:bodyDiv w:val="1"/>
      <w:marLeft w:val="0"/>
      <w:marRight w:val="0"/>
      <w:marTop w:val="0"/>
      <w:marBottom w:val="0"/>
      <w:divBdr>
        <w:top w:val="none" w:sz="0" w:space="0" w:color="auto"/>
        <w:left w:val="none" w:sz="0" w:space="0" w:color="auto"/>
        <w:bottom w:val="none" w:sz="0" w:space="0" w:color="auto"/>
        <w:right w:val="none" w:sz="0" w:space="0" w:color="auto"/>
      </w:divBdr>
    </w:div>
    <w:div w:id="2111781551">
      <w:bodyDiv w:val="1"/>
      <w:marLeft w:val="0"/>
      <w:marRight w:val="0"/>
      <w:marTop w:val="0"/>
      <w:marBottom w:val="0"/>
      <w:divBdr>
        <w:top w:val="none" w:sz="0" w:space="0" w:color="auto"/>
        <w:left w:val="none" w:sz="0" w:space="0" w:color="auto"/>
        <w:bottom w:val="none" w:sz="0" w:space="0" w:color="auto"/>
        <w:right w:val="none" w:sz="0" w:space="0" w:color="auto"/>
      </w:divBdr>
    </w:div>
    <w:div w:id="2117946086">
      <w:bodyDiv w:val="1"/>
      <w:marLeft w:val="0"/>
      <w:marRight w:val="0"/>
      <w:marTop w:val="0"/>
      <w:marBottom w:val="0"/>
      <w:divBdr>
        <w:top w:val="none" w:sz="0" w:space="0" w:color="auto"/>
        <w:left w:val="none" w:sz="0" w:space="0" w:color="auto"/>
        <w:bottom w:val="none" w:sz="0" w:space="0" w:color="auto"/>
        <w:right w:val="none" w:sz="0" w:space="0" w:color="auto"/>
      </w:divBdr>
    </w:div>
    <w:div w:id="214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0.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mailto:sudirahanif@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otero%20Standalone\extensions\zoteroWinWordIntegration@zotero.org\install\Zote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Ope16</b:Tag>
    <b:SourceType>InternetSite</b:SourceType>
    <b:Guid>{053C3F9A-2FA6-4244-92AA-39D72456E98A}</b:Guid>
    <b:Title>OpenCV</b:Title>
    <b:ProductionCompany>OPEN SOURCE COMPUTER VISION</b:ProductionCompany>
    <b:YearAccessed>2016</b:YearAccessed>
    <b:MonthAccessed>June</b:MonthAccessed>
    <b:DayAccessed>16</b:DayAccessed>
    <b:URL>http://opencv.org/</b:URL>
    <b:RefOrder>4</b:RefOrder>
  </b:Source>
  <b:Source>
    <b:Tag>Sci16</b:Tag>
    <b:SourceType>InternetSite</b:SourceType>
    <b:Guid>{074D8A2D-0A64-40D3-892A-015AE1366FB3}</b:Guid>
    <b:Title>SciPy</b:Title>
    <b:ProductionCompany>Scientific Computing Tools for Python</b:ProductionCompany>
    <b:YearAccessed>2016</b:YearAccessed>
    <b:MonthAccessed>June</b:MonthAccessed>
    <b:DayAccessed>16</b:DayAccessed>
    <b:URL>https://scipy.org/</b:URL>
    <b:RefOrder>6</b:RefOrder>
  </b:Source>
  <b:Source>
    <b:Tag>SQL16</b:Tag>
    <b:SourceType>InternetSite</b:SourceType>
    <b:Guid>{36A184E5-CD10-45DF-ABDE-45B1E22BCEAA}</b:Guid>
    <b:Title>SQLite</b:Title>
    <b:ProductionCompany>SQLite</b:ProductionCompany>
    <b:YearAccessed>2016</b:YearAccessed>
    <b:MonthAccessed>June</b:MonthAccessed>
    <b:DayAccessed>16</b:DayAccessed>
    <b:URL>https://www.sqlite.org/</b:URL>
    <b:RefOrder>7</b:RefOrder>
  </b:Source>
  <b:Source>
    <b:Tag>SQL161</b:Tag>
    <b:SourceType>InternetSite</b:SourceType>
    <b:Guid>{E5A7CB19-2357-4F73-95AE-79B520F8830E}</b:Guid>
    <b:Title>SQLite3 Library DB API </b:Title>
    <b:ProductionCompany>SQLite3</b:ProductionCompany>
    <b:YearAccessed>2016</b:YearAccessed>
    <b:MonthAccessed>June</b:MonthAccessed>
    <b:DayAccessed>16</b:DayAccessed>
    <b:URL>https://docs.python.org/2/library/sqlite3.html</b:URL>
    <b:RefOrder>8</b:RefOrder>
  </b:Source>
  <b:Source>
    <b:Tag>Sci161</b:Tag>
    <b:SourceType>InternetSite</b:SourceType>
    <b:Guid>{BEFAEC99-AEB4-481D-88DC-814DDC44E7FA}</b:Guid>
    <b:Title>Scikit-Learn</b:Title>
    <b:ProductionCompany>Scikit-Learn</b:ProductionCompany>
    <b:YearAccessed>2016</b:YearAccessed>
    <b:MonthAccessed>June</b:MonthAccessed>
    <b:DayAccessed>16</b:DayAccessed>
    <b:URL>http://scikit-learn.org/stable/modules/model_evaluation.html#mean-squared-error</b:URL>
    <b:RefOrder>10</b:RefOrder>
  </b:Source>
  <b:Source>
    <b:Tag>Red11</b:Tag>
    <b:SourceType>JournalArticle</b:SourceType>
    <b:Guid>{BF9B3DBF-BBF0-4125-82EB-CE0422BD769A}</b:Guid>
    <b:Author>
      <b:Author>
        <b:NameList>
          <b:Person>
            <b:Last>Judith</b:Last>
            <b:First>Redi</b:First>
          </b:Person>
          <b:Person>
            <b:Last>Wiem</b:Last>
            <b:First>Taktak</b:First>
          </b:Person>
          <b:Person>
            <b:Last>Jean-Luc</b:Last>
            <b:First>Dugelay</b:First>
          </b:Person>
        </b:NameList>
      </b:Author>
    </b:Author>
    <b:Title>Digital image forensics: a booklet for beginners</b:Title>
    <b:JournalName>Multimedia Tools and Applications</b:JournalName>
    <b:Year>2011</b:Year>
    <b:Pages>133-162</b:Pages>
    <b:Volume>51</b:Volume>
    <b:RefOrder>2</b:RefOrder>
  </b:Source>
  <b:Source>
    <b:Tag>MMa02</b:Tag>
    <b:SourceType>JournalArticle</b:SourceType>
    <b:Guid>{229B0F0E-F5C5-45BB-8CC2-0198DADE0D8D}</b:Guid>
    <b:Title>An Examination of Digital Forensic Models</b:Title>
    <b:Year>2002</b:Year>
    <b:Author>
      <b:Author>
        <b:NameList>
          <b:Person>
            <b:Last>Reith</b:Last>
            <b:First>Mark</b:First>
          </b:Person>
          <b:Person>
            <b:Last>Reith</b:Last>
            <b:First>Mark</b:First>
          </b:Person>
          <b:Person>
            <b:Last>Carr</b:Last>
            <b:First>Clint</b:First>
          </b:Person>
          <b:Person>
            <b:Last>Gunsh</b:Last>
            <b:First>Gregg</b:First>
          </b:Person>
        </b:NameList>
      </b:Author>
    </b:Author>
    <b:JournalName>International Journal of Digital Evidence</b:JournalName>
    <b:Volume>1</b:Volume>
    <b:Issue>3</b:Issue>
    <b:RefOrder>11</b:RefOrder>
  </b:Source>
  <b:Source>
    <b:Tag>Far</b:Tag>
    <b:SourceType>Book</b:SourceType>
    <b:Guid>{3169F7E9-E4A3-4D94-877C-6F8E6D75A311}</b:Guid>
    <b:Title>Digital Image Forensics</b:Title>
    <b:Author>
      <b:Author>
        <b:NameList>
          <b:Person>
            <b:Last>Farid</b:Last>
            <b:First>Hany</b:First>
          </b:Person>
        </b:NameList>
      </b:Author>
    </b:Author>
    <b:Publisher>Dartmouth</b:Publisher>
    <b:RefOrder>12</b:RefOrder>
  </b:Source>
  <b:Source>
    <b:Tag>Fed02</b:Tag>
    <b:SourceType>JournalArticle</b:SourceType>
    <b:Guid>{63C22E18-64FC-43D5-8A29-6827528E0B4D}</b:Guid>
    <b:Title>Design of an Intelligent SHA-1 Based</b:Title>
    <b:Year>2013</b:Year>
    <b:Author>
      <b:Author>
        <b:NameList>
          <b:Person>
            <b:Last>Alam</b:Last>
            <b:First>Monjur</b:First>
          </b:Person>
          <b:Person>
            <b:Last>Ray</b:Last>
            <b:First>Sonai</b:First>
          </b:Person>
        </b:NameList>
      </b:Author>
    </b:Author>
    <b:JournalName>International Journal of Network Security</b:JournalName>
    <b:Pages>465-470</b:Pages>
    <b:Volume>15</b:Volume>
    <b:RefOrder>9</b:RefOrder>
  </b:Source>
  <b:Source>
    <b:Tag>Sci15</b:Tag>
    <b:SourceType>InternetSite</b:SourceType>
    <b:Guid>{0992DFB7-0D1C-46EB-94F3-7A8218A706BC}</b:Guid>
    <b:Author>
      <b:Author>
        <b:NameList>
          <b:Person>
            <b:Last>Community</b:Last>
            <b:First>Scipy</b:First>
          </b:Person>
        </b:NameList>
      </b:Author>
    </b:Author>
    <b:Title>NumPy v1.10 Manual</b:Title>
    <b:Year>2015</b:Year>
    <b:Month>October</b:Month>
    <b:Day>18</b:Day>
    <b:YearAccessed>2016</b:YearAccessed>
    <b:MonthAccessed>May</b:MonthAccessed>
    <b:URL>http://docs.scipy.org/doc/numpy-1.10.1/index.html</b:URL>
    <b:RefOrder>5</b:RefOrder>
  </b:Source>
  <b:Source>
    <b:Tag>Ana16</b:Tag>
    <b:SourceType>InternetSite</b:SourceType>
    <b:Guid>{BD1AE2F2-FE05-42AE-B886-F297E13534CC}</b:Guid>
    <b:Title>Anaconda | Continuum Analytics: Documentation</b:Title>
    <b:ProductionCompany>Anaconda</b:ProductionCompany>
    <b:YearAccessed>2016</b:YearAccessed>
    <b:MonthAccessed>June</b:MonthAccessed>
    <b:DayAccessed>16</b:DayAccessed>
    <b:URL>https://docs.continuum.io/anaconda/index</b:URL>
    <b:RefOrder>3</b:RefOrder>
  </b:Source>
  <b:Source>
    <b:Tag>Jes02</b:Tag>
    <b:SourceType>JournalArticle</b:SourceType>
    <b:Guid>{4C15434F-A2F4-4009-B2C8-232524578C69}</b:Guid>
    <b:Title>Detection of Copy-Move Foergery in Digital Images</b:Title>
    <b:Year>2002</b:Year>
    <b:Author>
      <b:Author>
        <b:NameList>
          <b:Person>
            <b:Last>Fridrich</b:Last>
            <b:First>Jessica</b:First>
          </b:Person>
          <b:Person>
            <b:Last>Soukal</b:Last>
            <b:First>David</b:First>
          </b:Person>
          <b:Person>
            <b:Last>Lukas</b:Last>
            <b:First>Jan</b:First>
          </b:Person>
        </b:NameList>
      </b:Author>
    </b:Author>
    <b:JournalName>Proceedings of Digital Forensic Research Workshop</b:JournalName>
    <b:RefOrder>1</b:RefOrder>
  </b:Source>
</b:Sources>
</file>

<file path=customXml/itemProps1.xml><?xml version="1.0" encoding="utf-8"?>
<ds:datastoreItem xmlns:ds="http://schemas.openxmlformats.org/officeDocument/2006/customXml" ds:itemID="{4584E74A-58AC-4D5F-AB04-8D08273C3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Zotero</Template>
  <TotalTime>5981</TotalTime>
  <Pages>69</Pages>
  <Words>10537</Words>
  <Characters>60065</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tities</cp:lastModifiedBy>
  <cp:revision>299</cp:revision>
  <cp:lastPrinted>2016-06-19T16:33:00Z</cp:lastPrinted>
  <dcterms:created xsi:type="dcterms:W3CDTF">2017-03-06T04:37:00Z</dcterms:created>
  <dcterms:modified xsi:type="dcterms:W3CDTF">2017-05-18T00:50:00Z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id="gn9IVxIW"/&gt;&lt;style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